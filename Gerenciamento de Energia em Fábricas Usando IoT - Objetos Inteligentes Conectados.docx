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3D0E91" w14:textId="57CDAC0C" w:rsidR="00EC49FE" w:rsidRPr="00424ED2" w:rsidRDefault="000653AB" w:rsidP="0039084B">
      <w:pPr>
        <w:pStyle w:val="Ttulo"/>
        <w:rPr>
          <w:lang w:val="pt-BR"/>
        </w:rPr>
      </w:pPr>
      <w:r w:rsidRPr="000653AB">
        <w:rPr>
          <w:lang w:val="pt-BR"/>
        </w:rPr>
        <w:t>Nome do projeto</w:t>
      </w:r>
      <w:r w:rsidRPr="000653AB">
        <w:rPr>
          <w:lang w:val="pt-BR"/>
        </w:rPr>
        <w:tab/>
        <w:t xml:space="preserve">: </w:t>
      </w:r>
      <w:r w:rsidR="00BC4931" w:rsidRPr="00BC4931">
        <w:rPr>
          <w:lang w:val="pt-BR"/>
        </w:rPr>
        <w:t>Gerenciamento de Energia em Fábricas Usando IoT</w:t>
      </w:r>
    </w:p>
    <w:p w14:paraId="39D92E66" w14:textId="77777777" w:rsidR="00B97952" w:rsidRDefault="00424ED2" w:rsidP="0039084B">
      <w:pPr>
        <w:pStyle w:val="Author"/>
        <w:rPr>
          <w:lang w:val="pt-BR"/>
        </w:rPr>
      </w:pPr>
      <w:r>
        <w:rPr>
          <w:lang w:val="pt-BR"/>
        </w:rPr>
        <w:t>Beatriz Palombarini de Souza</w:t>
      </w:r>
      <w:r>
        <w:rPr>
          <w:vertAlign w:val="superscript"/>
          <w:lang w:val="pt-BR"/>
        </w:rPr>
        <w:t>1</w:t>
      </w:r>
    </w:p>
    <w:p w14:paraId="2E64C291" w14:textId="695B0D9D" w:rsidR="00EC49FE" w:rsidRPr="00424ED2" w:rsidRDefault="00B97952" w:rsidP="0039084B">
      <w:pPr>
        <w:pStyle w:val="Author"/>
        <w:rPr>
          <w:vertAlign w:val="superscript"/>
          <w:lang w:val="pt-BR"/>
        </w:rPr>
      </w:pPr>
      <w:r>
        <w:rPr>
          <w:lang w:val="pt-BR"/>
        </w:rPr>
        <w:t xml:space="preserve">Professores: </w:t>
      </w:r>
      <w:r w:rsidR="00424ED2">
        <w:rPr>
          <w:lang w:val="pt-BR"/>
        </w:rPr>
        <w:t xml:space="preserve">Leandro Carlos Fernandes e </w:t>
      </w:r>
      <w:proofErr w:type="spellStart"/>
      <w:r w:rsidR="00424ED2">
        <w:rPr>
          <w:lang w:val="pt-BR"/>
        </w:rPr>
        <w:t>Andre</w:t>
      </w:r>
      <w:proofErr w:type="spellEnd"/>
      <w:r w:rsidR="00424ED2">
        <w:rPr>
          <w:lang w:val="pt-BR"/>
        </w:rPr>
        <w:t xml:space="preserve"> </w:t>
      </w:r>
      <w:proofErr w:type="spellStart"/>
      <w:r w:rsidR="00424ED2">
        <w:rPr>
          <w:lang w:val="pt-BR"/>
        </w:rPr>
        <w:t>Luis</w:t>
      </w:r>
      <w:proofErr w:type="spellEnd"/>
      <w:r w:rsidR="00424ED2">
        <w:rPr>
          <w:lang w:val="pt-BR"/>
        </w:rPr>
        <w:t xml:space="preserve"> de Oliveira</w:t>
      </w:r>
      <w:r w:rsidR="00424ED2">
        <w:rPr>
          <w:vertAlign w:val="superscript"/>
          <w:lang w:val="pt-BR"/>
        </w:rPr>
        <w:t>1</w:t>
      </w:r>
    </w:p>
    <w:p w14:paraId="1DA8004A" w14:textId="49481EA0" w:rsidR="00424ED2" w:rsidRDefault="00804069" w:rsidP="00BC4931">
      <w:pPr>
        <w:pStyle w:val="Address"/>
      </w:pPr>
      <w:r>
        <w:rPr>
          <w:vertAlign w:val="superscript"/>
        </w:rPr>
        <w:t>1</w:t>
      </w:r>
      <w:r w:rsidRPr="00804069">
        <w:t xml:space="preserve"> </w:t>
      </w:r>
      <w:r>
        <w:rPr>
          <w:rStyle w:val="AddressChar"/>
        </w:rPr>
        <w:t>Faculdade de Computação e Informática</w:t>
      </w:r>
      <w:r w:rsidR="00556B9F">
        <w:br/>
      </w:r>
      <w:r w:rsidRPr="003C25DE">
        <w:rPr>
          <w:rStyle w:val="AddressChar"/>
        </w:rPr>
        <w:t xml:space="preserve">Universidade </w:t>
      </w:r>
      <w:r>
        <w:rPr>
          <w:rStyle w:val="AddressChar"/>
        </w:rPr>
        <w:t>Presbiteriana Mackenzie</w:t>
      </w:r>
      <w:r w:rsidR="00556B9F" w:rsidRPr="00556B9F">
        <w:t xml:space="preserve"> (U</w:t>
      </w:r>
      <w:r>
        <w:t>PM</w:t>
      </w:r>
      <w:r w:rsidR="00556B9F" w:rsidRPr="00556B9F">
        <w:t>)</w:t>
      </w:r>
      <w:r w:rsidR="00556B9F">
        <w:t xml:space="preserve"> – </w:t>
      </w:r>
      <w:r>
        <w:t>São Paulo</w:t>
      </w:r>
      <w:r w:rsidR="00556B9F">
        <w:t>, S</w:t>
      </w:r>
      <w:r>
        <w:t>P</w:t>
      </w:r>
      <w:r w:rsidR="00556B9F">
        <w:t xml:space="preserve"> – </w:t>
      </w:r>
      <w:proofErr w:type="spellStart"/>
      <w:r w:rsidR="00556B9F">
        <w:t>Brazil</w:t>
      </w:r>
      <w:proofErr w:type="spellEnd"/>
    </w:p>
    <w:p w14:paraId="2788A96B" w14:textId="399ED6EC" w:rsidR="00EC49FE" w:rsidRPr="00BC4931" w:rsidRDefault="00424ED2" w:rsidP="00EE70EF">
      <w:pPr>
        <w:pStyle w:val="Email"/>
      </w:pPr>
      <w:r w:rsidRPr="00BC4931">
        <w:t>10340701</w:t>
      </w:r>
      <w:r w:rsidR="00EC49FE" w:rsidRPr="00BC4931">
        <w:t>@</w:t>
      </w:r>
      <w:r w:rsidR="00804069" w:rsidRPr="00BC4931">
        <w:t>mackenzista.com</w:t>
      </w:r>
      <w:r w:rsidR="00EC49FE" w:rsidRPr="00BC4931">
        <w:t>.br</w:t>
      </w:r>
    </w:p>
    <w:p w14:paraId="40D84144" w14:textId="77777777" w:rsidR="00EC49FE" w:rsidRPr="00BC4931" w:rsidRDefault="00EC49FE" w:rsidP="00EE70EF">
      <w:pPr>
        <w:pStyle w:val="Email"/>
        <w:sectPr w:rsidR="00EC49FE" w:rsidRPr="00BC4931" w:rsidSect="0059445D">
          <w:headerReference w:type="even" r:id="rId8"/>
          <w:headerReference w:type="default" r:id="rId9"/>
          <w:footerReference w:type="even" r:id="rId10"/>
          <w:headerReference w:type="first" r:id="rId11"/>
          <w:type w:val="continuous"/>
          <w:pgSz w:w="11907" w:h="16840" w:code="9"/>
          <w:pgMar w:top="1985" w:right="1701" w:bottom="1418" w:left="1701" w:header="964" w:footer="964" w:gutter="0"/>
          <w:pgNumType w:start="101"/>
          <w:cols w:space="454"/>
          <w:titlePg/>
          <w:docGrid w:linePitch="326"/>
        </w:sectPr>
      </w:pPr>
    </w:p>
    <w:p w14:paraId="0CEC7FEB" w14:textId="27EF68B3" w:rsidR="00BC4931" w:rsidRPr="00BC4931" w:rsidRDefault="00EC49FE" w:rsidP="00BC4931">
      <w:pPr>
        <w:pStyle w:val="Abstract"/>
        <w:rPr>
          <w:lang w:val="en-US"/>
        </w:rPr>
      </w:pPr>
      <w:r w:rsidRPr="00BC4931">
        <w:rPr>
          <w:b/>
          <w:lang w:val="en-US"/>
        </w:rPr>
        <w:t>Abstract.</w:t>
      </w:r>
      <w:r w:rsidRPr="00BC4931">
        <w:rPr>
          <w:lang w:val="en-US"/>
        </w:rPr>
        <w:t xml:space="preserve"> </w:t>
      </w:r>
      <w:r w:rsidR="00B97952" w:rsidRPr="00B97952">
        <w:rPr>
          <w:lang w:val="en-US"/>
        </w:rPr>
        <w:t xml:space="preserve">This paper presents the development of an IoT-based system for real-time energy consumption monitoring and control in industrial environments. The system leverages the Arduino Nano microcontroller, ESP8266 Wi-Fi module, and MQTT protocol for seamless communication with the cloud platform </w:t>
      </w:r>
      <w:proofErr w:type="spellStart"/>
      <w:proofErr w:type="gramStart"/>
      <w:r w:rsidR="00B97952" w:rsidRPr="00B97952">
        <w:rPr>
          <w:lang w:val="en-US"/>
        </w:rPr>
        <w:t>io.arkfruit</w:t>
      </w:r>
      <w:proofErr w:type="spellEnd"/>
      <w:proofErr w:type="gramEnd"/>
      <w:r w:rsidR="00B97952" w:rsidRPr="00B97952">
        <w:rPr>
          <w:lang w:val="en-US"/>
        </w:rPr>
        <w:t xml:space="preserve">. By integrating energy consumption simulations and automated control mechanisms, the project aims to optimize energy usage, reduce operational costs, and prevent energy waste during peak demands. Additionally, it provides a user-friendly interface for remote monitoring and decision-making, aligning with the United Nations Sustainable Development Goal (SDG) 9, which promotes sustainable industrialization and innovation. This scalable and efficient solution </w:t>
      </w:r>
      <w:proofErr w:type="gramStart"/>
      <w:r w:rsidR="00B97952" w:rsidRPr="00B97952">
        <w:rPr>
          <w:lang w:val="en-US"/>
        </w:rPr>
        <w:t>supports industries</w:t>
      </w:r>
      <w:proofErr w:type="gramEnd"/>
      <w:r w:rsidR="00B97952" w:rsidRPr="00B97952">
        <w:rPr>
          <w:lang w:val="en-US"/>
        </w:rPr>
        <w:t xml:space="preserve"> in transitioning toward more sustainable and energy-efficient practices</w:t>
      </w:r>
      <w:r w:rsidR="00BC4931" w:rsidRPr="00BC4931">
        <w:rPr>
          <w:lang w:val="en-US"/>
        </w:rPr>
        <w:t>.</w:t>
      </w:r>
    </w:p>
    <w:p w14:paraId="434CADE9" w14:textId="62D14240" w:rsidR="00EC49FE" w:rsidRPr="00BC4931" w:rsidRDefault="00BC4931" w:rsidP="00BC4931">
      <w:pPr>
        <w:pStyle w:val="Abstract"/>
        <w:rPr>
          <w:lang w:val="en-US"/>
        </w:rPr>
      </w:pPr>
      <w:r w:rsidRPr="00BC4931">
        <w:rPr>
          <w:b/>
          <w:bCs/>
          <w:lang w:val="en-US"/>
        </w:rPr>
        <w:t>Keywords:</w:t>
      </w:r>
      <w:r w:rsidRPr="00BC4931">
        <w:rPr>
          <w:lang w:val="en-US"/>
        </w:rPr>
        <w:t xml:space="preserve"> </w:t>
      </w:r>
      <w:r w:rsidR="00B97952" w:rsidRPr="00B97952">
        <w:rPr>
          <w:lang w:val="en-US"/>
        </w:rPr>
        <w:t>IoT, Energy Management, Industry 4.0, Sustainability, MQTT, Cloud Integration, Arduino Nano</w:t>
      </w:r>
      <w:r w:rsidR="00424ED2" w:rsidRPr="00424ED2">
        <w:rPr>
          <w:lang w:val="en-US"/>
        </w:rPr>
        <w:t>.</w:t>
      </w:r>
    </w:p>
    <w:p w14:paraId="264385A6" w14:textId="77777777" w:rsidR="00B97952" w:rsidRDefault="00EC49FE" w:rsidP="00B97952">
      <w:pPr>
        <w:pStyle w:val="Abstract"/>
      </w:pPr>
      <w:r w:rsidRPr="00BC4931">
        <w:rPr>
          <w:b/>
        </w:rPr>
        <w:t>Resumo.</w:t>
      </w:r>
      <w:r w:rsidRPr="00BC4931">
        <w:t xml:space="preserve"> </w:t>
      </w:r>
      <w:r w:rsidR="00B97952">
        <w:t xml:space="preserve">Este artigo apresenta o desenvolvimento de um sistema baseado em IoT para o monitoramento e controle em tempo real do consumo de energia em ambientes industriais. O sistema utiliza o microcontrolador Arduino Nano, o módulo Wi-Fi ESP8266 e o protocolo MQTT para comunicação eficiente com a plataforma em nuvem </w:t>
      </w:r>
      <w:proofErr w:type="spellStart"/>
      <w:proofErr w:type="gramStart"/>
      <w:r w:rsidR="00B97952">
        <w:t>io.arkfruit</w:t>
      </w:r>
      <w:proofErr w:type="spellEnd"/>
      <w:proofErr w:type="gramEnd"/>
      <w:r w:rsidR="00B97952">
        <w:t>. Ao integrar simulações de consumo energético e mecanismos de controle automatizados, o projeto busca otimizar o uso de energia, reduzir custos operacionais e evitar desperdícios durante picos de consumo. Além disso, o sistema oferece uma interface intuitiva para monitoramento remoto e suporte à tomada de decisões, alinhando-se ao Objetivo de Desenvolvimento Sustentável 9 (ODS 9) das Nações Unidas, que promove a industrialização sustentável e a inovação. Esta solução escalável e eficiente apoia as indústrias na transição para práticas mais sustentáveis e energeticamente eficientes.</w:t>
      </w:r>
    </w:p>
    <w:p w14:paraId="6FB8A62C" w14:textId="076AE8D5" w:rsidR="00EC49FE" w:rsidRPr="00424ED2" w:rsidRDefault="00B97952" w:rsidP="00B97952">
      <w:pPr>
        <w:pStyle w:val="Abstract"/>
      </w:pPr>
      <w:r w:rsidRPr="00B97952">
        <w:rPr>
          <w:b/>
          <w:bCs/>
        </w:rPr>
        <w:t>Palavras-chave:</w:t>
      </w:r>
      <w:r>
        <w:t xml:space="preserve"> IoT, Gerenciamento de Energia, Indústria 4.0, Sustentabilidade, MQTT, Integração em Nuvem, Arduino Nano.</w:t>
      </w:r>
    </w:p>
    <w:p w14:paraId="19CBE0B8" w14:textId="12549C68" w:rsidR="00EC49FE" w:rsidRPr="000653AB" w:rsidRDefault="00EC49FE" w:rsidP="001D4F2E">
      <w:pPr>
        <w:pStyle w:val="Ttulo1"/>
        <w:numPr>
          <w:ilvl w:val="0"/>
          <w:numId w:val="49"/>
        </w:numPr>
        <w:rPr>
          <w:lang w:val="pt-BR"/>
        </w:rPr>
      </w:pPr>
      <w:r w:rsidRPr="000653AB">
        <w:rPr>
          <w:lang w:val="pt-BR"/>
        </w:rPr>
        <w:lastRenderedPageBreak/>
        <w:t>In</w:t>
      </w:r>
      <w:r w:rsidR="00BD14EB" w:rsidRPr="000653AB">
        <w:rPr>
          <w:lang w:val="pt-BR"/>
        </w:rPr>
        <w:t>trodução</w:t>
      </w:r>
    </w:p>
    <w:p w14:paraId="2D62F912" w14:textId="77777777" w:rsidR="00B97952" w:rsidRPr="00B97952" w:rsidRDefault="00424ED2" w:rsidP="00B97952">
      <w:pPr>
        <w:rPr>
          <w:lang w:val="pt-BR"/>
        </w:rPr>
      </w:pPr>
      <w:r>
        <w:rPr>
          <w:lang w:val="pt-BR"/>
        </w:rPr>
        <w:tab/>
      </w:r>
      <w:r w:rsidR="00B97952" w:rsidRPr="00B97952">
        <w:rPr>
          <w:lang w:val="pt-BR"/>
        </w:rPr>
        <w:t>A gestão eficiente da energia é um fator determinante para a sustentabilidade e competitividade das indústrias modernas (</w:t>
      </w:r>
      <w:proofErr w:type="spellStart"/>
      <w:r w:rsidR="00B97952" w:rsidRPr="00B97952">
        <w:rPr>
          <w:lang w:val="pt-BR"/>
        </w:rPr>
        <w:t>Ayaz</w:t>
      </w:r>
      <w:proofErr w:type="spellEnd"/>
      <w:r w:rsidR="00B97952" w:rsidRPr="00B97952">
        <w:rPr>
          <w:lang w:val="pt-BR"/>
        </w:rPr>
        <w:t xml:space="preserve"> et al., 2019). Com a ascensão da Indústria 4.0, tecnologias emergentes como a Internet das Coisas (IoT) têm transformado a maneira como recursos são monitorados e otimizados, desempenhando um papel essencial na redução de desperdícios e no aumento da eficiência operacional (</w:t>
      </w:r>
      <w:proofErr w:type="spellStart"/>
      <w:r w:rsidR="00B97952" w:rsidRPr="00B97952">
        <w:rPr>
          <w:lang w:val="pt-BR"/>
        </w:rPr>
        <w:t>Prakash</w:t>
      </w:r>
      <w:proofErr w:type="spellEnd"/>
      <w:r w:rsidR="00B97952" w:rsidRPr="00B97952">
        <w:rPr>
          <w:lang w:val="pt-BR"/>
        </w:rPr>
        <w:t xml:space="preserve"> &amp; </w:t>
      </w:r>
      <w:proofErr w:type="spellStart"/>
      <w:r w:rsidR="00B97952" w:rsidRPr="00B97952">
        <w:rPr>
          <w:lang w:val="pt-BR"/>
        </w:rPr>
        <w:t>Nazir</w:t>
      </w:r>
      <w:proofErr w:type="spellEnd"/>
      <w:r w:rsidR="00B97952" w:rsidRPr="00B97952">
        <w:rPr>
          <w:lang w:val="pt-BR"/>
        </w:rPr>
        <w:t>, 2019; Hassan et al., 2018). A IoT, combinada com protocolos leves como o MQTT, oferece uma comunicação rápida e confiável entre dispositivos, viabilizando aplicações de gerenciamento energético em tempo real (Thomas &amp; Bennet, 2021).</w:t>
      </w:r>
    </w:p>
    <w:p w14:paraId="48FA013A" w14:textId="77777777" w:rsidR="00B97952" w:rsidRPr="00B97952" w:rsidRDefault="00B97952" w:rsidP="00B97952">
      <w:pPr>
        <w:rPr>
          <w:lang w:val="pt-BR"/>
        </w:rPr>
      </w:pPr>
      <w:r w:rsidRPr="00B97952">
        <w:rPr>
          <w:lang w:val="pt-BR"/>
        </w:rPr>
        <w:t>Além disso, o Objetivo de Desenvolvimento Sustentável 9 (ODS 9) enfatiza a necessidade de promover a industrialização sustentável, fomentar a inovação e reduzir impactos ambientais por meio da eficiência energética (ONU, 2023). Sistemas inteligentes de gerenciamento de energia permitem não apenas o controle local, mas também o monitoramento remoto, proporcionando decisões rápidas e ações preventivas baseadas em dados (</w:t>
      </w:r>
      <w:proofErr w:type="spellStart"/>
      <w:r w:rsidRPr="00B97952">
        <w:rPr>
          <w:lang w:val="pt-BR"/>
        </w:rPr>
        <w:t>Sambaivan</w:t>
      </w:r>
      <w:proofErr w:type="spellEnd"/>
      <w:r w:rsidRPr="00B97952">
        <w:rPr>
          <w:lang w:val="pt-BR"/>
        </w:rPr>
        <w:t xml:space="preserve"> &amp; De Sanctis, 2021).</w:t>
      </w:r>
    </w:p>
    <w:p w14:paraId="3A0DF82B" w14:textId="77777777" w:rsidR="00B97952" w:rsidRPr="00B97952" w:rsidRDefault="00B97952" w:rsidP="00B97952">
      <w:pPr>
        <w:rPr>
          <w:lang w:val="pt-BR"/>
        </w:rPr>
      </w:pPr>
      <w:r w:rsidRPr="00B97952">
        <w:rPr>
          <w:lang w:val="pt-BR"/>
        </w:rPr>
        <w:t xml:space="preserve">Este projeto propõe o desenvolvimento de um sistema IoT para monitoramento e controle de consumo energético em ambientes industriais. Utilizando o microcontrolador Arduino Nano e o módulo ESP8266, o sistema simula sensores de corrente, transmite dados para uma plataforma de nuvem via protocolo MQTT e oferece uma interface gráfica na plataforma </w:t>
      </w:r>
      <w:proofErr w:type="spellStart"/>
      <w:proofErr w:type="gramStart"/>
      <w:r w:rsidRPr="00B97952">
        <w:rPr>
          <w:b/>
          <w:bCs/>
          <w:lang w:val="pt-BR"/>
        </w:rPr>
        <w:t>io.arkfruit</w:t>
      </w:r>
      <w:proofErr w:type="spellEnd"/>
      <w:proofErr w:type="gramEnd"/>
      <w:r w:rsidRPr="00B97952">
        <w:rPr>
          <w:lang w:val="pt-BR"/>
        </w:rPr>
        <w:t xml:space="preserve"> para monitoramento em tempo real. Além disso, o sistema é projetado para desativar automaticamente dispositivos em casos de picos de consumo, contribuindo para a segurança e eficiência operacional (Kumar &amp; Singh, 2020; Lee &amp; Lee, 2020).</w:t>
      </w:r>
    </w:p>
    <w:p w14:paraId="44F66B41" w14:textId="77777777" w:rsidR="00B97952" w:rsidRPr="00B97952" w:rsidRDefault="00B97952" w:rsidP="00B97952">
      <w:pPr>
        <w:rPr>
          <w:lang w:val="pt-BR"/>
        </w:rPr>
      </w:pPr>
      <w:r w:rsidRPr="00B97952">
        <w:rPr>
          <w:lang w:val="pt-BR"/>
        </w:rPr>
        <w:t>Com uma abordagem escalável e prática, o sistema é capaz de:</w:t>
      </w:r>
    </w:p>
    <w:p w14:paraId="3C7D6A17" w14:textId="77777777" w:rsidR="00B97952" w:rsidRPr="00B97952" w:rsidRDefault="00B97952" w:rsidP="00B97952">
      <w:pPr>
        <w:numPr>
          <w:ilvl w:val="0"/>
          <w:numId w:val="42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Integrar</w:t>
      </w:r>
      <w:r w:rsidRPr="00B97952">
        <w:rPr>
          <w:lang w:val="pt-BR"/>
        </w:rPr>
        <w:t xml:space="preserve"> sensores de corrente simulados com a plataforma Arduino Nano para coleta de dados.</w:t>
      </w:r>
    </w:p>
    <w:p w14:paraId="325BC727" w14:textId="77777777" w:rsidR="00B97952" w:rsidRPr="00B97952" w:rsidRDefault="00B97952" w:rsidP="00B97952">
      <w:pPr>
        <w:numPr>
          <w:ilvl w:val="0"/>
          <w:numId w:val="42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Transmitir</w:t>
      </w:r>
      <w:r w:rsidRPr="00B97952">
        <w:rPr>
          <w:lang w:val="pt-BR"/>
        </w:rPr>
        <w:t xml:space="preserve"> dados para a nuvem utilizando o ESP8266 e o protocolo MQTT, que se destaca pela leveza e eficiência (Ali &amp; </w:t>
      </w:r>
      <w:proofErr w:type="spellStart"/>
      <w:r w:rsidRPr="00B97952">
        <w:rPr>
          <w:lang w:val="pt-BR"/>
        </w:rPr>
        <w:t>Zahra</w:t>
      </w:r>
      <w:proofErr w:type="spellEnd"/>
      <w:r w:rsidRPr="00B97952">
        <w:rPr>
          <w:lang w:val="pt-BR"/>
        </w:rPr>
        <w:t>, 2020).</w:t>
      </w:r>
    </w:p>
    <w:p w14:paraId="05F3F1FF" w14:textId="77777777" w:rsidR="00B97952" w:rsidRPr="00B97952" w:rsidRDefault="00B97952" w:rsidP="00B97952">
      <w:pPr>
        <w:numPr>
          <w:ilvl w:val="0"/>
          <w:numId w:val="42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Desenvolver</w:t>
      </w:r>
      <w:r w:rsidRPr="00B97952">
        <w:rPr>
          <w:lang w:val="pt-BR"/>
        </w:rPr>
        <w:t xml:space="preserve"> uma interface de controle e monitoramento remoto na plataforma </w:t>
      </w:r>
      <w:proofErr w:type="spellStart"/>
      <w:proofErr w:type="gramStart"/>
      <w:r w:rsidRPr="00B97952">
        <w:rPr>
          <w:b/>
          <w:bCs/>
          <w:lang w:val="pt-BR"/>
        </w:rPr>
        <w:t>io.arkfruit</w:t>
      </w:r>
      <w:proofErr w:type="spellEnd"/>
      <w:proofErr w:type="gramEnd"/>
      <w:r w:rsidRPr="00B97952">
        <w:rPr>
          <w:lang w:val="pt-BR"/>
        </w:rPr>
        <w:t>, facilitando a análise de padrões de consumo e intervenções em tempo real.</w:t>
      </w:r>
    </w:p>
    <w:p w14:paraId="7A977A68" w14:textId="77777777" w:rsidR="00B97952" w:rsidRPr="00B97952" w:rsidRDefault="00B97952" w:rsidP="00B97952">
      <w:pPr>
        <w:numPr>
          <w:ilvl w:val="0"/>
          <w:numId w:val="42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Analisar</w:t>
      </w:r>
      <w:r w:rsidRPr="00B97952">
        <w:rPr>
          <w:lang w:val="pt-BR"/>
        </w:rPr>
        <w:t xml:space="preserve"> dados coletados para prever demandas futuras e identificar oportunidades de otimização energética.</w:t>
      </w:r>
    </w:p>
    <w:p w14:paraId="203FDF85" w14:textId="77777777" w:rsidR="00B97952" w:rsidRPr="00B97952" w:rsidRDefault="00B97952" w:rsidP="00B97952">
      <w:pPr>
        <w:rPr>
          <w:lang w:val="pt-BR"/>
        </w:rPr>
      </w:pPr>
      <w:r w:rsidRPr="00B97952">
        <w:rPr>
          <w:lang w:val="pt-BR"/>
        </w:rPr>
        <w:t>Ao alinhar-se com as demandas da Indústria 4.0 e os princípios do ODS 9, este projeto demonstra como soluções acessíveis e tecnologias emergentes podem transformar o gerenciamento energético em fábricas, promovendo sustentabilidade e inovação (Chen &amp; Li, 2020; Fernandes &amp; Costa, 2021).</w:t>
      </w:r>
    </w:p>
    <w:p w14:paraId="019F7448" w14:textId="77777777" w:rsidR="006D210A" w:rsidRDefault="006D210A" w:rsidP="00B97952">
      <w:pPr>
        <w:rPr>
          <w:b/>
          <w:bCs/>
          <w:lang w:val="pt-BR"/>
        </w:rPr>
      </w:pPr>
    </w:p>
    <w:p w14:paraId="073268BF" w14:textId="7A3941D5" w:rsidR="00BC4931" w:rsidRDefault="00BC4931" w:rsidP="00B97952">
      <w:pPr>
        <w:rPr>
          <w:b/>
          <w:bCs/>
          <w:lang w:val="pt-BR"/>
        </w:rPr>
      </w:pPr>
      <w:r w:rsidRPr="00BC4931">
        <w:rPr>
          <w:b/>
          <w:bCs/>
          <w:lang w:val="pt-BR"/>
        </w:rPr>
        <w:t>Objetivos:</w:t>
      </w:r>
    </w:p>
    <w:p w14:paraId="36C75FA8" w14:textId="77777777" w:rsidR="00B97952" w:rsidRPr="00B97952" w:rsidRDefault="00B97952" w:rsidP="00B97952">
      <w:pPr>
        <w:rPr>
          <w:lang w:val="pt-BR"/>
        </w:rPr>
      </w:pPr>
      <w:r w:rsidRPr="00B97952">
        <w:rPr>
          <w:b/>
          <w:bCs/>
          <w:lang w:val="pt-BR"/>
        </w:rPr>
        <w:t>Geral:</w:t>
      </w:r>
      <w:r w:rsidRPr="00B97952">
        <w:rPr>
          <w:lang w:val="pt-BR"/>
        </w:rPr>
        <w:br/>
        <w:t>Desenvolver um sistema IoT integrado para monitoramento, controle e otimização do consumo de energia em ambientes industriais, promovendo eficiência operacional e redução de desperdícios.</w:t>
      </w:r>
    </w:p>
    <w:p w14:paraId="19AD75CB" w14:textId="77777777" w:rsidR="00B97952" w:rsidRPr="00B97952" w:rsidRDefault="00B97952" w:rsidP="00B97952">
      <w:pPr>
        <w:rPr>
          <w:lang w:val="pt-BR"/>
        </w:rPr>
      </w:pPr>
      <w:r w:rsidRPr="00B97952">
        <w:rPr>
          <w:b/>
          <w:bCs/>
          <w:lang w:val="pt-BR"/>
        </w:rPr>
        <w:lastRenderedPageBreak/>
        <w:t>Específicos:</w:t>
      </w:r>
    </w:p>
    <w:p w14:paraId="2E8CA458" w14:textId="77777777" w:rsidR="00B97952" w:rsidRPr="00B97952" w:rsidRDefault="00B97952" w:rsidP="00B97952">
      <w:pPr>
        <w:numPr>
          <w:ilvl w:val="0"/>
          <w:numId w:val="43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Desenvolver</w:t>
      </w:r>
      <w:r w:rsidRPr="00B97952">
        <w:rPr>
          <w:lang w:val="pt-BR"/>
        </w:rPr>
        <w:t xml:space="preserve"> um sistema de monitoramento energético utilizando o microcontrolador Arduino Nano e o módulo ESP8266 para comunicação com a nuvem.</w:t>
      </w:r>
    </w:p>
    <w:p w14:paraId="64899544" w14:textId="77777777" w:rsidR="00B97952" w:rsidRPr="00B97952" w:rsidRDefault="00B97952" w:rsidP="00B97952">
      <w:pPr>
        <w:numPr>
          <w:ilvl w:val="0"/>
          <w:numId w:val="43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Configurar</w:t>
      </w:r>
      <w:r w:rsidRPr="00B97952">
        <w:rPr>
          <w:lang w:val="pt-BR"/>
        </w:rPr>
        <w:t xml:space="preserve"> o protocolo MQTT para a transmissão de dados em tempo real entre os sensores, o servidor na nuvem e a interface de monitoramento remoto.</w:t>
      </w:r>
    </w:p>
    <w:p w14:paraId="0D302E9E" w14:textId="77777777" w:rsidR="00B97952" w:rsidRPr="00B97952" w:rsidRDefault="00B97952" w:rsidP="00B97952">
      <w:pPr>
        <w:numPr>
          <w:ilvl w:val="0"/>
          <w:numId w:val="43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Criar</w:t>
      </w:r>
      <w:r w:rsidRPr="00B97952">
        <w:rPr>
          <w:lang w:val="pt-BR"/>
        </w:rPr>
        <w:t xml:space="preserve"> uma interface interativa na plataforma </w:t>
      </w:r>
      <w:proofErr w:type="spellStart"/>
      <w:proofErr w:type="gramStart"/>
      <w:r w:rsidRPr="00B97952">
        <w:rPr>
          <w:b/>
          <w:bCs/>
          <w:lang w:val="pt-BR"/>
        </w:rPr>
        <w:t>io.arkfruit</w:t>
      </w:r>
      <w:proofErr w:type="spellEnd"/>
      <w:proofErr w:type="gramEnd"/>
      <w:r w:rsidRPr="00B97952">
        <w:rPr>
          <w:lang w:val="pt-BR"/>
        </w:rPr>
        <w:t>, permitindo a visualização dos dados de consumo energético, identificação de padrões e controle remoto das cargas.</w:t>
      </w:r>
    </w:p>
    <w:p w14:paraId="0C791FDE" w14:textId="77777777" w:rsidR="00B97952" w:rsidRPr="00B97952" w:rsidRDefault="00B97952" w:rsidP="00B97952">
      <w:pPr>
        <w:numPr>
          <w:ilvl w:val="0"/>
          <w:numId w:val="43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Implementar</w:t>
      </w:r>
      <w:r w:rsidRPr="00B97952">
        <w:rPr>
          <w:lang w:val="pt-BR"/>
        </w:rPr>
        <w:t xml:space="preserve"> um sistema de controle automatizado que desative dispositivos em situações de picos de consumo para evitar sobrecargas e desperdícios.</w:t>
      </w:r>
    </w:p>
    <w:p w14:paraId="1DC85188" w14:textId="77777777" w:rsidR="00B97952" w:rsidRPr="00B97952" w:rsidRDefault="00B97952" w:rsidP="00B97952">
      <w:pPr>
        <w:numPr>
          <w:ilvl w:val="0"/>
          <w:numId w:val="43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Realizar</w:t>
      </w:r>
      <w:r w:rsidRPr="00B97952">
        <w:rPr>
          <w:lang w:val="pt-BR"/>
        </w:rPr>
        <w:t xml:space="preserve"> a análise de dados coletados para identificar oportunidades de otimização energética e gerar relatórios que apoiem a tomada de decisões estratégicas.</w:t>
      </w:r>
    </w:p>
    <w:p w14:paraId="28EC85A1" w14:textId="1F877A77" w:rsidR="00B97952" w:rsidRPr="00B97952" w:rsidRDefault="00B97952" w:rsidP="00B97952">
      <w:pPr>
        <w:numPr>
          <w:ilvl w:val="0"/>
          <w:numId w:val="43"/>
        </w:numPr>
        <w:tabs>
          <w:tab w:val="left" w:pos="720"/>
        </w:tabs>
        <w:rPr>
          <w:lang w:val="pt-BR"/>
        </w:rPr>
      </w:pPr>
      <w:r w:rsidRPr="00B97952">
        <w:rPr>
          <w:b/>
          <w:bCs/>
          <w:lang w:val="pt-BR"/>
        </w:rPr>
        <w:t>Promover</w:t>
      </w:r>
      <w:r w:rsidRPr="00B97952">
        <w:rPr>
          <w:lang w:val="pt-BR"/>
        </w:rPr>
        <w:t xml:space="preserve"> escalabilidade no sistema, permitindo futuras integrações com sensores adicionais e melhorias nas funcionalidades de controle e monitoramento.</w:t>
      </w:r>
    </w:p>
    <w:p w14:paraId="6297EB25" w14:textId="7F96BA34" w:rsidR="001D4F2E" w:rsidRDefault="001D4F2E" w:rsidP="00A470EB">
      <w:pPr>
        <w:pStyle w:val="Ttulo1"/>
        <w:numPr>
          <w:ilvl w:val="0"/>
          <w:numId w:val="49"/>
        </w:numPr>
        <w:rPr>
          <w:lang w:val="pt-BR"/>
        </w:rPr>
      </w:pPr>
      <w:r w:rsidRPr="000653AB">
        <w:rPr>
          <w:lang w:val="pt-BR"/>
        </w:rPr>
        <w:t>Materiais e métodos</w:t>
      </w:r>
    </w:p>
    <w:p w14:paraId="7924DCC7" w14:textId="77777777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Arduino Nano e Módulo ESP8266</w:t>
      </w:r>
    </w:p>
    <w:p w14:paraId="1636C58B" w14:textId="77777777" w:rsidR="001D4F2E" w:rsidRPr="0044553D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44553D">
        <w:rPr>
          <w:lang w:val="pt-BR"/>
        </w:rPr>
        <w:t>O projeto utiliza o Arduino Nano como unidade de controle principal, combinado com o módulo ESP8266 para comunicação Wi-Fi, permitindo futuras integrações IoT e monitoramento remoto.</w:t>
      </w:r>
    </w:p>
    <w:p w14:paraId="4EE107F7" w14:textId="77777777" w:rsidR="006D210A" w:rsidRDefault="006D210A" w:rsidP="006D210A">
      <w:pPr>
        <w:keepNext/>
        <w:jc w:val="center"/>
      </w:pPr>
      <w:r w:rsidRPr="006D210A">
        <w:rPr>
          <w:b/>
          <w:bCs/>
          <w:lang w:val="pt-BR"/>
        </w:rPr>
        <w:drawing>
          <wp:inline distT="0" distB="0" distL="0" distR="0" wp14:anchorId="1793B086" wp14:editId="16E74C77">
            <wp:extent cx="3276600" cy="1908557"/>
            <wp:effectExtent l="0" t="0" r="0" b="0"/>
            <wp:docPr id="71952739" name="Imagem 1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2739" name="Imagem 1" descr="Gráfic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8193" cy="192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09FB" w14:textId="39660315" w:rsidR="001D4F2E" w:rsidRPr="006D210A" w:rsidRDefault="006D210A" w:rsidP="006D210A">
      <w:pPr>
        <w:pStyle w:val="Legenda"/>
        <w:rPr>
          <w:rFonts w:ascii="Times" w:hAnsi="Times" w:cs="Times"/>
          <w:noProof/>
          <w:sz w:val="14"/>
          <w:szCs w:val="14"/>
          <w:lang w:val="pt-BR"/>
        </w:rPr>
      </w:pPr>
      <w:r w:rsidRPr="006D210A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6D210A">
        <w:rPr>
          <w:rFonts w:ascii="Times" w:hAnsi="Times" w:cs="Times"/>
          <w:sz w:val="14"/>
          <w:szCs w:val="14"/>
        </w:rPr>
        <w:fldChar w:fldCharType="begin"/>
      </w:r>
      <w:r w:rsidRPr="006D210A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6D210A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1</w:t>
      </w:r>
      <w:r w:rsidRPr="006D210A">
        <w:rPr>
          <w:rFonts w:ascii="Times" w:hAnsi="Times" w:cs="Times"/>
          <w:sz w:val="14"/>
          <w:szCs w:val="14"/>
        </w:rPr>
        <w:fldChar w:fldCharType="end"/>
      </w:r>
      <w:r w:rsidRPr="006D210A">
        <w:rPr>
          <w:rFonts w:ascii="Times" w:hAnsi="Times" w:cs="Times"/>
          <w:sz w:val="14"/>
          <w:szCs w:val="14"/>
          <w:lang w:val="pt-BR"/>
        </w:rPr>
        <w:t>: Arduino Nano Datasheet</w:t>
      </w:r>
      <w:r w:rsidRPr="006D210A">
        <w:rPr>
          <w:rFonts w:ascii="Times" w:hAnsi="Times" w:cs="Times"/>
          <w:noProof/>
          <w:sz w:val="14"/>
          <w:szCs w:val="14"/>
          <w:lang w:val="pt-BR"/>
        </w:rPr>
        <w:t xml:space="preserve"> (</w:t>
      </w:r>
      <w:hyperlink r:id="rId13" w:history="1">
        <w:r w:rsidRPr="006D210A">
          <w:rPr>
            <w:rStyle w:val="Hyperlink"/>
            <w:rFonts w:ascii="Times" w:hAnsi="Times" w:cs="Times"/>
            <w:noProof/>
            <w:sz w:val="14"/>
            <w:szCs w:val="14"/>
            <w:lang w:val="pt-BR"/>
          </w:rPr>
          <w:t>https://www.nitrathor.com/data-sheets/arduino-nano</w:t>
        </w:r>
      </w:hyperlink>
      <w:r w:rsidRPr="006D210A">
        <w:rPr>
          <w:rFonts w:ascii="Times" w:hAnsi="Times" w:cs="Times"/>
          <w:noProof/>
          <w:sz w:val="14"/>
          <w:szCs w:val="14"/>
          <w:lang w:val="pt-BR"/>
        </w:rPr>
        <w:t>)</w:t>
      </w:r>
    </w:p>
    <w:p w14:paraId="138EE7FE" w14:textId="77777777" w:rsidR="006D210A" w:rsidRDefault="006D210A" w:rsidP="006D210A">
      <w:pPr>
        <w:keepNext/>
        <w:jc w:val="center"/>
      </w:pPr>
      <w:r w:rsidRPr="006D210A">
        <w:rPr>
          <w:lang w:val="pt-BR"/>
        </w:rPr>
        <w:drawing>
          <wp:inline distT="0" distB="0" distL="0" distR="0" wp14:anchorId="6CBCC514" wp14:editId="5EAC4131">
            <wp:extent cx="3619500" cy="1538447"/>
            <wp:effectExtent l="0" t="0" r="0" b="5080"/>
            <wp:docPr id="10992798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981" name="Imagem 1" descr="Interface gráfica do usuário&#10;&#10;Descrição gerada automaticamente com confiança baix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4141" cy="15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2CC7" w14:textId="21EA81E7" w:rsidR="006D210A" w:rsidRPr="006D210A" w:rsidRDefault="006D210A" w:rsidP="006D210A">
      <w:pPr>
        <w:pStyle w:val="Legenda"/>
        <w:rPr>
          <w:lang w:val="pt-BR"/>
        </w:rPr>
      </w:pPr>
      <w:r w:rsidRPr="006D210A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6D210A">
        <w:rPr>
          <w:rFonts w:ascii="Times" w:hAnsi="Times" w:cs="Times"/>
          <w:sz w:val="14"/>
          <w:szCs w:val="14"/>
        </w:rPr>
        <w:fldChar w:fldCharType="begin"/>
      </w:r>
      <w:r w:rsidRPr="006D210A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6D210A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2</w:t>
      </w:r>
      <w:r w:rsidRPr="006D210A">
        <w:rPr>
          <w:rFonts w:ascii="Times" w:hAnsi="Times" w:cs="Times"/>
          <w:sz w:val="14"/>
          <w:szCs w:val="14"/>
        </w:rPr>
        <w:fldChar w:fldCharType="end"/>
      </w:r>
      <w:r w:rsidRPr="006D210A">
        <w:rPr>
          <w:rFonts w:ascii="Times" w:hAnsi="Times" w:cs="Times"/>
          <w:sz w:val="14"/>
          <w:szCs w:val="14"/>
          <w:lang w:val="pt-BR"/>
        </w:rPr>
        <w:t>: ESP32 Datasheet (</w:t>
      </w:r>
      <w:hyperlink r:id="rId15" w:history="1">
        <w:r w:rsidRPr="006D210A">
          <w:rPr>
            <w:rStyle w:val="Hyperlink"/>
            <w:rFonts w:ascii="Times" w:hAnsi="Times" w:cs="Times"/>
            <w:sz w:val="14"/>
            <w:szCs w:val="14"/>
            <w:lang w:val="pt-BR"/>
          </w:rPr>
          <w:t>https://www.nitrathor.com/data-sheets/esp32-nodemcu</w:t>
        </w:r>
      </w:hyperlink>
      <w:r w:rsidRPr="006D210A">
        <w:rPr>
          <w:rFonts w:ascii="Times" w:hAnsi="Times" w:cs="Times"/>
          <w:sz w:val="14"/>
          <w:szCs w:val="14"/>
          <w:lang w:val="pt-BR"/>
        </w:rPr>
        <w:t>)</w:t>
      </w:r>
    </w:p>
    <w:p w14:paraId="4E4513BA" w14:textId="553E23D8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lastRenderedPageBreak/>
        <w:t>Componentes principais:</w:t>
      </w:r>
    </w:p>
    <w:p w14:paraId="4B12A32E" w14:textId="77777777" w:rsidR="001D4F2E" w:rsidRPr="0044553D" w:rsidRDefault="001D4F2E" w:rsidP="001D4F2E">
      <w:pPr>
        <w:keepNext/>
        <w:numPr>
          <w:ilvl w:val="0"/>
          <w:numId w:val="29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Arduino Nano</w:t>
      </w:r>
      <w:r w:rsidRPr="0044553D">
        <w:rPr>
          <w:lang w:val="pt-BR"/>
        </w:rPr>
        <w:t>:</w:t>
      </w:r>
    </w:p>
    <w:p w14:paraId="250B0909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Microcontrolador ATmega328P.</w:t>
      </w:r>
    </w:p>
    <w:p w14:paraId="33665245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Pinos de entrada/saída digitais e analógicos para controle de dispositivos.</w:t>
      </w:r>
    </w:p>
    <w:p w14:paraId="776EFD26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Programável via USB.</w:t>
      </w:r>
    </w:p>
    <w:p w14:paraId="77F2A412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Tensão de operação: 5V.</w:t>
      </w:r>
    </w:p>
    <w:p w14:paraId="328D3DC0" w14:textId="77777777" w:rsidR="001D4F2E" w:rsidRPr="0044553D" w:rsidRDefault="001D4F2E" w:rsidP="001D4F2E">
      <w:pPr>
        <w:keepNext/>
        <w:numPr>
          <w:ilvl w:val="0"/>
          <w:numId w:val="29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ESP8266</w:t>
      </w:r>
      <w:r w:rsidRPr="0044553D">
        <w:rPr>
          <w:lang w:val="pt-BR"/>
        </w:rPr>
        <w:t>:</w:t>
      </w:r>
    </w:p>
    <w:p w14:paraId="6F86C849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Wi-Fi integrado 802.11 b/g/n.</w:t>
      </w:r>
    </w:p>
    <w:p w14:paraId="20BE9B0C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Interface UART para comunicação serial.</w:t>
      </w:r>
    </w:p>
    <w:p w14:paraId="4B4EDF05" w14:textId="77777777" w:rsidR="001D4F2E" w:rsidRPr="0044553D" w:rsidRDefault="001D4F2E" w:rsidP="001D4F2E">
      <w:pPr>
        <w:keepNext/>
        <w:numPr>
          <w:ilvl w:val="1"/>
          <w:numId w:val="29"/>
        </w:numPr>
        <w:rPr>
          <w:lang w:val="pt-BR"/>
        </w:rPr>
      </w:pPr>
      <w:r w:rsidRPr="0044553D">
        <w:rPr>
          <w:lang w:val="pt-BR"/>
        </w:rPr>
        <w:t>Capaz de transmitir dados em tempo real.</w:t>
      </w:r>
    </w:p>
    <w:p w14:paraId="055305FB" w14:textId="77777777" w:rsidR="001D4F2E" w:rsidRDefault="001D4F2E" w:rsidP="001D4F2E">
      <w:pPr>
        <w:keepNext/>
        <w:rPr>
          <w:b/>
          <w:bCs/>
          <w:lang w:val="pt-BR"/>
        </w:rPr>
      </w:pPr>
    </w:p>
    <w:p w14:paraId="2BCE9D7B" w14:textId="1F75CD55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Funcionamento:</w:t>
      </w:r>
    </w:p>
    <w:p w14:paraId="307C4948" w14:textId="77777777" w:rsidR="001D4F2E" w:rsidRPr="0044553D" w:rsidRDefault="001D4F2E" w:rsidP="001D4F2E">
      <w:pPr>
        <w:keepNext/>
        <w:numPr>
          <w:ilvl w:val="0"/>
          <w:numId w:val="30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Programação</w:t>
      </w:r>
      <w:r w:rsidRPr="0044553D">
        <w:rPr>
          <w:lang w:val="pt-BR"/>
        </w:rPr>
        <w:t>: O Arduino Nano é programado na IDE Arduino com bibliotecas específicas para controle do relé e leitura do potenciômetro.</w:t>
      </w:r>
    </w:p>
    <w:p w14:paraId="2B142194" w14:textId="77777777" w:rsidR="001D4F2E" w:rsidRDefault="001D4F2E" w:rsidP="001D4F2E">
      <w:pPr>
        <w:keepNext/>
        <w:numPr>
          <w:ilvl w:val="0"/>
          <w:numId w:val="30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Controle e Comunicação</w:t>
      </w:r>
      <w:r w:rsidRPr="0044553D">
        <w:rPr>
          <w:lang w:val="pt-BR"/>
        </w:rPr>
        <w:t>: O microcontrolador processa dados do potenciômetro, simulando consumo energético, e aciona o relé. O módulo ESP8266 é configurado para conexão com servidores MQTT</w:t>
      </w:r>
      <w:r>
        <w:rPr>
          <w:lang w:val="pt-BR"/>
        </w:rPr>
        <w:t>.</w:t>
      </w:r>
    </w:p>
    <w:p w14:paraId="3E58FD1D" w14:textId="77777777" w:rsidR="001D4F2E" w:rsidRPr="0044553D" w:rsidRDefault="001D4F2E" w:rsidP="001D4F2E">
      <w:pPr>
        <w:keepNext/>
        <w:rPr>
          <w:lang w:val="pt-BR"/>
        </w:rPr>
      </w:pPr>
      <w:r w:rsidRPr="0081787D">
        <w:rPr>
          <w:i/>
          <w:iCs/>
          <w:lang w:val="pt-BR"/>
        </w:rPr>
        <w:t>(Referências: ARDUINO, 2023; EXPRESSIF, 2023)</w:t>
      </w:r>
      <w:r w:rsidRPr="0081787D">
        <w:rPr>
          <w:lang w:val="pt-BR"/>
        </w:rPr>
        <w:t>.</w:t>
      </w:r>
    </w:p>
    <w:p w14:paraId="740E02BA" w14:textId="77777777" w:rsidR="001D4F2E" w:rsidRDefault="001D4F2E" w:rsidP="001D4F2E">
      <w:pPr>
        <w:keepNext/>
        <w:rPr>
          <w:b/>
          <w:bCs/>
          <w:lang w:val="pt-BR"/>
        </w:rPr>
      </w:pPr>
    </w:p>
    <w:p w14:paraId="76F30CE9" w14:textId="03EE9D1D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Protoboard e Fios Jumper</w:t>
      </w:r>
    </w:p>
    <w:p w14:paraId="65433C81" w14:textId="77777777" w:rsidR="001D4F2E" w:rsidRPr="0044553D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44553D">
        <w:rPr>
          <w:lang w:val="pt-BR"/>
        </w:rPr>
        <w:t>A protoboard foi utilizada como base para a montagem do circuito, permitindo conexões rápidas e modificações no sistema sem necessidade de soldagem.</w:t>
      </w:r>
    </w:p>
    <w:p w14:paraId="16728675" w14:textId="77777777" w:rsidR="0085524D" w:rsidRDefault="0085524D" w:rsidP="0085524D">
      <w:pPr>
        <w:keepNext/>
        <w:jc w:val="center"/>
      </w:pPr>
      <w:r w:rsidRPr="0085524D">
        <w:rPr>
          <w:b/>
          <w:bCs/>
          <w:lang w:val="pt-BR"/>
        </w:rPr>
        <w:drawing>
          <wp:inline distT="0" distB="0" distL="0" distR="0" wp14:anchorId="62149358" wp14:editId="60F49A35">
            <wp:extent cx="1495425" cy="1054974"/>
            <wp:effectExtent l="0" t="0" r="0" b="0"/>
            <wp:docPr id="42039587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95874" name="Imagem 1" descr="Tabel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1071" cy="10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68F" w14:textId="32AECD36" w:rsidR="001D4F2E" w:rsidRDefault="0085524D" w:rsidP="0085524D">
      <w:pPr>
        <w:pStyle w:val="Legenda"/>
        <w:rPr>
          <w:rFonts w:ascii="Times" w:hAnsi="Times" w:cs="Times"/>
          <w:sz w:val="14"/>
          <w:szCs w:val="14"/>
        </w:rPr>
      </w:pPr>
      <w:proofErr w:type="spellStart"/>
      <w:r w:rsidRPr="0085524D">
        <w:rPr>
          <w:rFonts w:ascii="Times" w:hAnsi="Times" w:cs="Times"/>
          <w:sz w:val="14"/>
          <w:szCs w:val="14"/>
        </w:rPr>
        <w:t>Figura</w:t>
      </w:r>
      <w:proofErr w:type="spellEnd"/>
      <w:r w:rsidRPr="0085524D">
        <w:rPr>
          <w:rFonts w:ascii="Times" w:hAnsi="Times" w:cs="Times"/>
          <w:sz w:val="14"/>
          <w:szCs w:val="14"/>
        </w:rPr>
        <w:t xml:space="preserve"> </w:t>
      </w:r>
      <w:r w:rsidRPr="0085524D">
        <w:rPr>
          <w:rFonts w:ascii="Times" w:hAnsi="Times" w:cs="Times"/>
          <w:sz w:val="14"/>
          <w:szCs w:val="14"/>
        </w:rPr>
        <w:fldChar w:fldCharType="begin"/>
      </w:r>
      <w:r w:rsidRPr="0085524D">
        <w:rPr>
          <w:rFonts w:ascii="Times" w:hAnsi="Times" w:cs="Times"/>
          <w:sz w:val="14"/>
          <w:szCs w:val="14"/>
        </w:rPr>
        <w:instrText xml:space="preserve"> SEQ Figura \* ARABIC </w:instrText>
      </w:r>
      <w:r w:rsidRPr="0085524D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</w:rPr>
        <w:t>3</w:t>
      </w:r>
      <w:r w:rsidRPr="0085524D">
        <w:rPr>
          <w:rFonts w:ascii="Times" w:hAnsi="Times" w:cs="Times"/>
          <w:sz w:val="14"/>
          <w:szCs w:val="14"/>
        </w:rPr>
        <w:fldChar w:fldCharType="end"/>
      </w:r>
      <w:r w:rsidRPr="0085524D">
        <w:rPr>
          <w:rFonts w:ascii="Times" w:hAnsi="Times" w:cs="Times"/>
          <w:sz w:val="14"/>
          <w:szCs w:val="14"/>
        </w:rPr>
        <w:t>: Protoboard (</w:t>
      </w:r>
      <w:hyperlink r:id="rId17" w:history="1">
        <w:r w:rsidRPr="00D40BF5">
          <w:rPr>
            <w:rStyle w:val="Hyperlink"/>
            <w:rFonts w:ascii="Times" w:hAnsi="Times" w:cs="Times"/>
            <w:sz w:val="14"/>
            <w:szCs w:val="14"/>
          </w:rPr>
          <w:t>https://produto.mercadolivre.com.br/MLB-811241019-protoboard-400-pontos-_JM</w:t>
        </w:r>
      </w:hyperlink>
      <w:r w:rsidRPr="0085524D">
        <w:rPr>
          <w:rFonts w:ascii="Times" w:hAnsi="Times" w:cs="Times"/>
          <w:sz w:val="14"/>
          <w:szCs w:val="14"/>
        </w:rPr>
        <w:t>)</w:t>
      </w:r>
    </w:p>
    <w:p w14:paraId="5BAC0DF2" w14:textId="77777777" w:rsidR="0085524D" w:rsidRDefault="0085524D" w:rsidP="0085524D">
      <w:pPr>
        <w:keepNext/>
      </w:pPr>
      <w:r w:rsidRPr="0085524D">
        <w:drawing>
          <wp:inline distT="0" distB="0" distL="0" distR="0" wp14:anchorId="69AAC5C0" wp14:editId="663E255B">
            <wp:extent cx="1690687" cy="1354139"/>
            <wp:effectExtent l="0" t="0" r="5080" b="0"/>
            <wp:docPr id="1354342223" name="Imagem 1" descr="Desenho de uma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15401" name="Imagem 1" descr="Desenho de uma pessoa&#10;&#10;Descrição gerada automaticamente com confiança baix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3179" cy="136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4D">
        <w:drawing>
          <wp:inline distT="0" distB="0" distL="0" distR="0" wp14:anchorId="52174956" wp14:editId="1F96CA92">
            <wp:extent cx="1580600" cy="1362075"/>
            <wp:effectExtent l="0" t="0" r="635" b="0"/>
            <wp:docPr id="12070053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15401" name="Imagem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172" cy="13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4D">
        <w:drawing>
          <wp:inline distT="0" distB="0" distL="0" distR="0" wp14:anchorId="257BB17E" wp14:editId="3049F05C">
            <wp:extent cx="1475910" cy="1365153"/>
            <wp:effectExtent l="0" t="0" r="0" b="6985"/>
            <wp:docPr id="371815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15401" name="Imagem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910" cy="13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F329" w14:textId="59A19544" w:rsidR="0085524D" w:rsidRPr="0085524D" w:rsidRDefault="0085524D" w:rsidP="0085524D">
      <w:pPr>
        <w:pStyle w:val="Legenda"/>
        <w:rPr>
          <w:sz w:val="14"/>
          <w:szCs w:val="14"/>
          <w:lang w:val="pt-BR"/>
        </w:rPr>
      </w:pPr>
      <w:r w:rsidRPr="0085524D">
        <w:rPr>
          <w:sz w:val="14"/>
          <w:szCs w:val="14"/>
          <w:lang w:val="pt-BR"/>
        </w:rPr>
        <w:t xml:space="preserve">Figura </w:t>
      </w:r>
      <w:r w:rsidRPr="0085524D">
        <w:rPr>
          <w:sz w:val="14"/>
          <w:szCs w:val="14"/>
        </w:rPr>
        <w:fldChar w:fldCharType="begin"/>
      </w:r>
      <w:r w:rsidRPr="0085524D">
        <w:rPr>
          <w:sz w:val="14"/>
          <w:szCs w:val="14"/>
          <w:lang w:val="pt-BR"/>
        </w:rPr>
        <w:instrText xml:space="preserve"> SEQ Figura \* ARABIC </w:instrText>
      </w:r>
      <w:r w:rsidRPr="0085524D">
        <w:rPr>
          <w:sz w:val="14"/>
          <w:szCs w:val="14"/>
        </w:rPr>
        <w:fldChar w:fldCharType="separate"/>
      </w:r>
      <w:r w:rsidR="00012A68">
        <w:rPr>
          <w:noProof/>
          <w:sz w:val="14"/>
          <w:szCs w:val="14"/>
          <w:lang w:val="pt-BR"/>
        </w:rPr>
        <w:t>4</w:t>
      </w:r>
      <w:r w:rsidRPr="0085524D">
        <w:rPr>
          <w:sz w:val="14"/>
          <w:szCs w:val="14"/>
        </w:rPr>
        <w:fldChar w:fldCharType="end"/>
      </w:r>
      <w:r w:rsidRPr="0085524D">
        <w:rPr>
          <w:sz w:val="14"/>
          <w:szCs w:val="14"/>
          <w:lang w:val="pt-BR"/>
        </w:rPr>
        <w:t>: Fios Jumper (</w:t>
      </w:r>
      <w:hyperlink r:id="rId21" w:history="1">
        <w:r w:rsidRPr="0085524D">
          <w:rPr>
            <w:rStyle w:val="Hyperlink"/>
            <w:sz w:val="14"/>
            <w:szCs w:val="14"/>
            <w:lang w:val="pt-BR"/>
          </w:rPr>
          <w:t>https://www.robobuilders.com.br/buscar?q=40+X+Jumper+Fio+Conector</w:t>
        </w:r>
      </w:hyperlink>
      <w:r w:rsidRPr="0085524D">
        <w:rPr>
          <w:sz w:val="14"/>
          <w:szCs w:val="14"/>
          <w:lang w:val="pt-BR"/>
        </w:rPr>
        <w:t>)</w:t>
      </w:r>
    </w:p>
    <w:p w14:paraId="3185DDF9" w14:textId="77777777" w:rsidR="0085524D" w:rsidRPr="0085524D" w:rsidRDefault="0085524D" w:rsidP="0085524D">
      <w:pPr>
        <w:rPr>
          <w:lang w:val="pt-BR"/>
        </w:rPr>
      </w:pPr>
    </w:p>
    <w:p w14:paraId="5F75166D" w14:textId="5D192854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lastRenderedPageBreak/>
        <w:t>Características:</w:t>
      </w:r>
    </w:p>
    <w:p w14:paraId="29EA2D37" w14:textId="7B180D19" w:rsidR="001D4F2E" w:rsidRPr="0044553D" w:rsidRDefault="001D4F2E" w:rsidP="001D4F2E">
      <w:pPr>
        <w:keepNext/>
        <w:numPr>
          <w:ilvl w:val="0"/>
          <w:numId w:val="31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 xml:space="preserve">Protoboard </w:t>
      </w:r>
      <w:r w:rsidR="0085524D">
        <w:rPr>
          <w:b/>
          <w:bCs/>
          <w:lang w:val="pt-BR"/>
        </w:rPr>
        <w:t>400</w:t>
      </w:r>
      <w:r w:rsidRPr="0044553D">
        <w:rPr>
          <w:b/>
          <w:bCs/>
          <w:lang w:val="pt-BR"/>
        </w:rPr>
        <w:t xml:space="preserve"> pontos</w:t>
      </w:r>
      <w:r w:rsidRPr="0044553D">
        <w:rPr>
          <w:lang w:val="pt-BR"/>
        </w:rPr>
        <w:t>:</w:t>
      </w:r>
    </w:p>
    <w:p w14:paraId="17D553C0" w14:textId="77777777" w:rsidR="001D4F2E" w:rsidRPr="0044553D" w:rsidRDefault="001D4F2E" w:rsidP="001D4F2E">
      <w:pPr>
        <w:keepNext/>
        <w:numPr>
          <w:ilvl w:val="1"/>
          <w:numId w:val="31"/>
        </w:numPr>
        <w:rPr>
          <w:lang w:val="pt-BR"/>
        </w:rPr>
      </w:pPr>
      <w:r w:rsidRPr="0044553D">
        <w:rPr>
          <w:lang w:val="pt-BR"/>
        </w:rPr>
        <w:t>Barras de distribuição para alimentação e terra.</w:t>
      </w:r>
    </w:p>
    <w:p w14:paraId="6DFAAC23" w14:textId="77777777" w:rsidR="001D4F2E" w:rsidRPr="0044553D" w:rsidRDefault="001D4F2E" w:rsidP="001D4F2E">
      <w:pPr>
        <w:keepNext/>
        <w:numPr>
          <w:ilvl w:val="1"/>
          <w:numId w:val="31"/>
        </w:numPr>
        <w:rPr>
          <w:lang w:val="pt-BR"/>
        </w:rPr>
      </w:pPr>
      <w:r w:rsidRPr="0044553D">
        <w:rPr>
          <w:lang w:val="pt-BR"/>
        </w:rPr>
        <w:t>Facilita conexões modulares.</w:t>
      </w:r>
    </w:p>
    <w:p w14:paraId="44AAAE2E" w14:textId="77777777" w:rsidR="001D4F2E" w:rsidRPr="0044553D" w:rsidRDefault="001D4F2E" w:rsidP="001D4F2E">
      <w:pPr>
        <w:keepNext/>
        <w:numPr>
          <w:ilvl w:val="0"/>
          <w:numId w:val="31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Fios Jumper</w:t>
      </w:r>
      <w:r w:rsidRPr="0044553D">
        <w:rPr>
          <w:lang w:val="pt-BR"/>
        </w:rPr>
        <w:t>:</w:t>
      </w:r>
    </w:p>
    <w:p w14:paraId="62E8F11A" w14:textId="77777777" w:rsidR="001D4F2E" w:rsidRPr="0044553D" w:rsidRDefault="001D4F2E" w:rsidP="001D4F2E">
      <w:pPr>
        <w:keepNext/>
        <w:numPr>
          <w:ilvl w:val="1"/>
          <w:numId w:val="31"/>
        </w:numPr>
        <w:rPr>
          <w:lang w:val="pt-BR"/>
        </w:rPr>
      </w:pPr>
      <w:r w:rsidRPr="0044553D">
        <w:rPr>
          <w:lang w:val="pt-BR"/>
        </w:rPr>
        <w:t>Diversos comprimentos e cores para conexões elétricas.</w:t>
      </w:r>
    </w:p>
    <w:p w14:paraId="19C9CDF3" w14:textId="706E39EF" w:rsidR="001D4F2E" w:rsidRPr="000B7EA1" w:rsidRDefault="001D4F2E" w:rsidP="001D4F2E">
      <w:pPr>
        <w:keepNext/>
        <w:numPr>
          <w:ilvl w:val="1"/>
          <w:numId w:val="31"/>
        </w:numPr>
        <w:rPr>
          <w:lang w:val="pt-BR"/>
        </w:rPr>
      </w:pPr>
      <w:r w:rsidRPr="0044553D">
        <w:rPr>
          <w:lang w:val="pt-BR"/>
        </w:rPr>
        <w:t>Isolados com material plástico, garantindo segurança no circuito.</w:t>
      </w:r>
    </w:p>
    <w:p w14:paraId="60D4A19C" w14:textId="3CFB8FD6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Vantagens:</w:t>
      </w:r>
    </w:p>
    <w:p w14:paraId="5848C107" w14:textId="77777777" w:rsidR="001D4F2E" w:rsidRPr="0044553D" w:rsidRDefault="001D4F2E" w:rsidP="001D4F2E">
      <w:pPr>
        <w:keepNext/>
        <w:numPr>
          <w:ilvl w:val="0"/>
          <w:numId w:val="32"/>
        </w:numPr>
        <w:tabs>
          <w:tab w:val="left" w:pos="720"/>
        </w:tabs>
        <w:rPr>
          <w:lang w:val="pt-BR"/>
        </w:rPr>
      </w:pPr>
      <w:r w:rsidRPr="0044553D">
        <w:rPr>
          <w:lang w:val="pt-BR"/>
        </w:rPr>
        <w:t>Montagem rápida e reutilizável.</w:t>
      </w:r>
    </w:p>
    <w:p w14:paraId="7A21FDD6" w14:textId="77777777" w:rsidR="001D4F2E" w:rsidRDefault="001D4F2E" w:rsidP="001D4F2E">
      <w:pPr>
        <w:keepNext/>
        <w:numPr>
          <w:ilvl w:val="0"/>
          <w:numId w:val="32"/>
        </w:numPr>
        <w:tabs>
          <w:tab w:val="left" w:pos="720"/>
        </w:tabs>
        <w:rPr>
          <w:lang w:val="pt-BR"/>
        </w:rPr>
      </w:pPr>
      <w:r w:rsidRPr="0044553D">
        <w:rPr>
          <w:lang w:val="pt-BR"/>
        </w:rPr>
        <w:t>Modificações facilitadas no circuito</w:t>
      </w:r>
      <w:r>
        <w:rPr>
          <w:lang w:val="pt-BR"/>
        </w:rPr>
        <w:t>.</w:t>
      </w:r>
    </w:p>
    <w:p w14:paraId="7B86560E" w14:textId="426D2083" w:rsidR="001D4F2E" w:rsidRPr="006D210A" w:rsidRDefault="001D4F2E" w:rsidP="001D4F2E">
      <w:pPr>
        <w:keepNext/>
        <w:rPr>
          <w:lang w:val="pt-BR"/>
        </w:rPr>
      </w:pPr>
      <w:r w:rsidRPr="0081787D">
        <w:rPr>
          <w:i/>
          <w:iCs/>
        </w:rPr>
        <w:t>(Referência: CAP SISTEMA, 2021)</w:t>
      </w:r>
      <w:r w:rsidRPr="0081787D">
        <w:t>.</w:t>
      </w:r>
    </w:p>
    <w:p w14:paraId="3DDB3942" w14:textId="77777777" w:rsidR="000B7EA1" w:rsidRDefault="000B7EA1" w:rsidP="001D4F2E">
      <w:pPr>
        <w:keepNext/>
        <w:rPr>
          <w:b/>
          <w:bCs/>
          <w:lang w:val="pt-BR"/>
        </w:rPr>
      </w:pPr>
    </w:p>
    <w:p w14:paraId="66CBF2E8" w14:textId="3B40BE8F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Potenciômetro e Relé SPDT</w:t>
      </w:r>
    </w:p>
    <w:p w14:paraId="3932AD83" w14:textId="77777777" w:rsidR="001D4F2E" w:rsidRPr="0044553D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44553D">
        <w:rPr>
          <w:lang w:val="pt-BR"/>
        </w:rPr>
        <w:t>O potenciômetro substitui o sensor ACS712 para simular o consumo de energia no protótipo atual. O relé SPDT controla a carga representada pela lâmpada LED.</w:t>
      </w:r>
    </w:p>
    <w:p w14:paraId="44292272" w14:textId="77777777" w:rsidR="0085524D" w:rsidRDefault="0085524D" w:rsidP="0085524D">
      <w:pPr>
        <w:keepNext/>
        <w:jc w:val="center"/>
      </w:pPr>
      <w:r>
        <w:rPr>
          <w:noProof/>
        </w:rPr>
        <w:drawing>
          <wp:inline distT="0" distB="0" distL="0" distR="0" wp14:anchorId="2AF2D088" wp14:editId="03A6C7C1">
            <wp:extent cx="1877379" cy="2085975"/>
            <wp:effectExtent l="0" t="0" r="0" b="0"/>
            <wp:docPr id="425812569" name="Imagem 2" descr="POTENCIOMETRO 10K - ZAMUX 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TENCIOMETRO 10K - ZAMUX BOGOT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421" cy="211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7D22" w14:textId="68B9150E" w:rsidR="001D4F2E" w:rsidRDefault="0085524D" w:rsidP="0085524D">
      <w:pPr>
        <w:pStyle w:val="Legenda"/>
        <w:rPr>
          <w:sz w:val="14"/>
          <w:szCs w:val="14"/>
          <w:lang w:val="pt-BR"/>
        </w:rPr>
      </w:pPr>
      <w:r w:rsidRPr="0085524D">
        <w:rPr>
          <w:sz w:val="14"/>
          <w:szCs w:val="14"/>
          <w:lang w:val="pt-BR"/>
        </w:rPr>
        <w:t xml:space="preserve">Figura </w:t>
      </w:r>
      <w:r w:rsidRPr="0085524D">
        <w:rPr>
          <w:sz w:val="14"/>
          <w:szCs w:val="14"/>
        </w:rPr>
        <w:fldChar w:fldCharType="begin"/>
      </w:r>
      <w:r w:rsidRPr="0085524D">
        <w:rPr>
          <w:sz w:val="14"/>
          <w:szCs w:val="14"/>
          <w:lang w:val="pt-BR"/>
        </w:rPr>
        <w:instrText xml:space="preserve"> SEQ Figura \* ARABIC </w:instrText>
      </w:r>
      <w:r w:rsidRPr="0085524D">
        <w:rPr>
          <w:sz w:val="14"/>
          <w:szCs w:val="14"/>
        </w:rPr>
        <w:fldChar w:fldCharType="separate"/>
      </w:r>
      <w:r w:rsidR="00012A68">
        <w:rPr>
          <w:noProof/>
          <w:sz w:val="14"/>
          <w:szCs w:val="14"/>
          <w:lang w:val="pt-BR"/>
        </w:rPr>
        <w:t>5</w:t>
      </w:r>
      <w:r w:rsidRPr="0085524D">
        <w:rPr>
          <w:sz w:val="14"/>
          <w:szCs w:val="14"/>
        </w:rPr>
        <w:fldChar w:fldCharType="end"/>
      </w:r>
      <w:r w:rsidRPr="0085524D">
        <w:rPr>
          <w:sz w:val="14"/>
          <w:szCs w:val="14"/>
          <w:lang w:val="pt-BR"/>
        </w:rPr>
        <w:t>: Potenciômetro (</w:t>
      </w:r>
      <w:hyperlink r:id="rId23" w:history="1">
        <w:r w:rsidRPr="0085524D">
          <w:rPr>
            <w:rStyle w:val="Hyperlink"/>
            <w:sz w:val="14"/>
            <w:szCs w:val="14"/>
            <w:lang w:val="pt-BR"/>
          </w:rPr>
          <w:t>https://www.zamux.co/potenciometro-10k</w:t>
        </w:r>
      </w:hyperlink>
      <w:r w:rsidRPr="0085524D">
        <w:rPr>
          <w:sz w:val="14"/>
          <w:szCs w:val="14"/>
          <w:lang w:val="pt-BR"/>
        </w:rPr>
        <w:t>)</w:t>
      </w:r>
    </w:p>
    <w:p w14:paraId="749C36E6" w14:textId="77777777" w:rsidR="0085524D" w:rsidRDefault="0085524D" w:rsidP="0085524D">
      <w:pPr>
        <w:keepNext/>
        <w:jc w:val="center"/>
      </w:pPr>
      <w:r w:rsidRPr="0085524D">
        <w:rPr>
          <w:lang w:val="pt-BR"/>
        </w:rPr>
        <w:drawing>
          <wp:inline distT="0" distB="0" distL="0" distR="0" wp14:anchorId="356A5502" wp14:editId="72529F66">
            <wp:extent cx="3641090" cy="2105025"/>
            <wp:effectExtent l="0" t="0" r="0" b="9525"/>
            <wp:docPr id="19979111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11139" name="Imagem 1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1494" cy="21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63D2" w14:textId="30EC09BD" w:rsidR="0085524D" w:rsidRPr="0085524D" w:rsidRDefault="0085524D" w:rsidP="0085524D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85524D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85524D">
        <w:rPr>
          <w:rFonts w:ascii="Times" w:hAnsi="Times" w:cs="Times"/>
          <w:sz w:val="14"/>
          <w:szCs w:val="14"/>
        </w:rPr>
        <w:fldChar w:fldCharType="begin"/>
      </w:r>
      <w:r w:rsidRPr="0085524D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85524D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6</w:t>
      </w:r>
      <w:r w:rsidRPr="0085524D">
        <w:rPr>
          <w:rFonts w:ascii="Times" w:hAnsi="Times" w:cs="Times"/>
          <w:sz w:val="14"/>
          <w:szCs w:val="14"/>
        </w:rPr>
        <w:fldChar w:fldCharType="end"/>
      </w:r>
      <w:r w:rsidRPr="0085524D">
        <w:rPr>
          <w:rFonts w:ascii="Times" w:hAnsi="Times" w:cs="Times"/>
          <w:sz w:val="14"/>
          <w:szCs w:val="14"/>
          <w:lang w:val="pt-BR"/>
        </w:rPr>
        <w:t>: Relé 1 Canal de Sinal 5V (</w:t>
      </w:r>
      <w:hyperlink r:id="rId25" w:history="1">
        <w:r w:rsidRPr="0085524D">
          <w:rPr>
            <w:rStyle w:val="Hyperlink"/>
            <w:rFonts w:ascii="Times" w:hAnsi="Times" w:cs="Times"/>
            <w:sz w:val="14"/>
            <w:szCs w:val="14"/>
            <w:lang w:val="pt-BR"/>
          </w:rPr>
          <w:t>https://produto.mercadolivre.com.br/MLB-1343987636-modulo-rele-1-canal-de-sinal-5v-para-110220v-ac-arduino-_JM</w:t>
        </w:r>
      </w:hyperlink>
      <w:r w:rsidRPr="0085524D">
        <w:rPr>
          <w:rFonts w:ascii="Times" w:hAnsi="Times" w:cs="Times"/>
          <w:sz w:val="14"/>
          <w:szCs w:val="14"/>
          <w:lang w:val="pt-BR"/>
        </w:rPr>
        <w:t>)</w:t>
      </w:r>
    </w:p>
    <w:p w14:paraId="68373E66" w14:textId="6DEEA882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lastRenderedPageBreak/>
        <w:t>Componentes principais:</w:t>
      </w:r>
    </w:p>
    <w:p w14:paraId="2A61B7A8" w14:textId="77777777" w:rsidR="001D4F2E" w:rsidRPr="0044553D" w:rsidRDefault="001D4F2E" w:rsidP="001D4F2E">
      <w:pPr>
        <w:keepNext/>
        <w:numPr>
          <w:ilvl w:val="0"/>
          <w:numId w:val="33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Potenciômetro</w:t>
      </w:r>
      <w:r w:rsidRPr="0044553D">
        <w:rPr>
          <w:lang w:val="pt-BR"/>
        </w:rPr>
        <w:t>:</w:t>
      </w:r>
    </w:p>
    <w:p w14:paraId="01CF7164" w14:textId="77777777" w:rsidR="001D4F2E" w:rsidRPr="0044553D" w:rsidRDefault="001D4F2E" w:rsidP="001D4F2E">
      <w:pPr>
        <w:keepNext/>
        <w:numPr>
          <w:ilvl w:val="1"/>
          <w:numId w:val="33"/>
        </w:numPr>
        <w:rPr>
          <w:lang w:val="pt-BR"/>
        </w:rPr>
      </w:pPr>
      <w:r w:rsidRPr="0044553D">
        <w:rPr>
          <w:lang w:val="pt-BR"/>
        </w:rPr>
        <w:t>Resistência variável para simular diferentes níveis de consumo.</w:t>
      </w:r>
    </w:p>
    <w:p w14:paraId="0E3DB623" w14:textId="77777777" w:rsidR="001D4F2E" w:rsidRPr="0044553D" w:rsidRDefault="001D4F2E" w:rsidP="001D4F2E">
      <w:pPr>
        <w:keepNext/>
        <w:numPr>
          <w:ilvl w:val="0"/>
          <w:numId w:val="33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Relé SPDT</w:t>
      </w:r>
      <w:r w:rsidRPr="0044553D">
        <w:rPr>
          <w:lang w:val="pt-BR"/>
        </w:rPr>
        <w:t>:</w:t>
      </w:r>
    </w:p>
    <w:p w14:paraId="70812804" w14:textId="77777777" w:rsidR="001D4F2E" w:rsidRPr="0044553D" w:rsidRDefault="001D4F2E" w:rsidP="001D4F2E">
      <w:pPr>
        <w:keepNext/>
        <w:numPr>
          <w:ilvl w:val="1"/>
          <w:numId w:val="33"/>
        </w:numPr>
        <w:rPr>
          <w:lang w:val="pt-BR"/>
        </w:rPr>
      </w:pPr>
      <w:r w:rsidRPr="0044553D">
        <w:rPr>
          <w:lang w:val="pt-BR"/>
        </w:rPr>
        <w:t>Capacidade de comutação: até 10A.</w:t>
      </w:r>
    </w:p>
    <w:p w14:paraId="25E9275A" w14:textId="77777777" w:rsidR="001D4F2E" w:rsidRPr="0044553D" w:rsidRDefault="001D4F2E" w:rsidP="001D4F2E">
      <w:pPr>
        <w:keepNext/>
        <w:numPr>
          <w:ilvl w:val="1"/>
          <w:numId w:val="33"/>
        </w:numPr>
        <w:rPr>
          <w:lang w:val="pt-BR"/>
        </w:rPr>
      </w:pPr>
      <w:r w:rsidRPr="0044553D">
        <w:rPr>
          <w:lang w:val="pt-BR"/>
        </w:rPr>
        <w:t>Controlado pelo Arduino Nano para ligar/desligar a lâmpada LED.</w:t>
      </w:r>
    </w:p>
    <w:p w14:paraId="3C59155F" w14:textId="77777777" w:rsidR="001D4F2E" w:rsidRDefault="001D4F2E" w:rsidP="001D4F2E">
      <w:pPr>
        <w:keepNext/>
        <w:rPr>
          <w:b/>
          <w:bCs/>
          <w:lang w:val="pt-BR"/>
        </w:rPr>
      </w:pPr>
    </w:p>
    <w:p w14:paraId="7C9771F2" w14:textId="21A46F93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Funcionamento:</w:t>
      </w:r>
    </w:p>
    <w:p w14:paraId="58FB5157" w14:textId="77777777" w:rsidR="001D4F2E" w:rsidRPr="0044553D" w:rsidRDefault="001D4F2E" w:rsidP="001D4F2E">
      <w:pPr>
        <w:keepNext/>
        <w:numPr>
          <w:ilvl w:val="0"/>
          <w:numId w:val="34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Simulação de consumo</w:t>
      </w:r>
      <w:r w:rsidRPr="0044553D">
        <w:rPr>
          <w:lang w:val="pt-BR"/>
        </w:rPr>
        <w:t>: O potenciômetro ajusta manualmente os níveis de corrente simulada.</w:t>
      </w:r>
    </w:p>
    <w:p w14:paraId="3C6C5D55" w14:textId="77777777" w:rsidR="001D4F2E" w:rsidRDefault="001D4F2E" w:rsidP="001D4F2E">
      <w:pPr>
        <w:keepNext/>
        <w:numPr>
          <w:ilvl w:val="0"/>
          <w:numId w:val="34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Controle de carga</w:t>
      </w:r>
      <w:r w:rsidRPr="0044553D">
        <w:rPr>
          <w:lang w:val="pt-BR"/>
        </w:rPr>
        <w:t>: O Arduino Nano processa os valores do potenciômetro e aciona o relé, controlando a lâmpada LED.</w:t>
      </w:r>
    </w:p>
    <w:p w14:paraId="244560D8" w14:textId="77777777" w:rsidR="001D4F2E" w:rsidRPr="0044553D" w:rsidRDefault="001D4F2E" w:rsidP="001D4F2E">
      <w:pPr>
        <w:keepNext/>
        <w:rPr>
          <w:lang w:val="pt-BR"/>
        </w:rPr>
      </w:pPr>
      <w:r w:rsidRPr="001D4F2E">
        <w:rPr>
          <w:i/>
          <w:iCs/>
          <w:lang w:val="pt-BR"/>
        </w:rPr>
        <w:t>(Referências: EXPRESSIF, 2023; ARDUINO, 2023)</w:t>
      </w:r>
      <w:r w:rsidRPr="001D4F2E">
        <w:rPr>
          <w:lang w:val="pt-BR"/>
        </w:rPr>
        <w:t>.</w:t>
      </w:r>
    </w:p>
    <w:p w14:paraId="7F67390A" w14:textId="77777777" w:rsidR="001D4F2E" w:rsidRDefault="001D4F2E" w:rsidP="001D4F2E">
      <w:pPr>
        <w:keepNext/>
        <w:rPr>
          <w:b/>
          <w:bCs/>
          <w:lang w:val="pt-BR"/>
        </w:rPr>
      </w:pPr>
    </w:p>
    <w:p w14:paraId="14A10594" w14:textId="4D1D2EB2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LED e Resistor de 220Ω</w:t>
      </w:r>
    </w:p>
    <w:p w14:paraId="4A5FEC9A" w14:textId="5D049D45" w:rsidR="001D4F2E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44553D">
        <w:rPr>
          <w:lang w:val="pt-BR"/>
        </w:rPr>
        <w:t>A lâmpada LED representa uma carga industrial que é controlada pelo sistema. Um resistor de 220Ω foi incluído para proteger o circuito e limitar a corrente elétrica.</w:t>
      </w:r>
    </w:p>
    <w:p w14:paraId="7E95C2C9" w14:textId="77777777" w:rsidR="002E5FD3" w:rsidRDefault="002E5FD3" w:rsidP="002E5FD3">
      <w:pPr>
        <w:keepNext/>
        <w:jc w:val="center"/>
      </w:pPr>
      <w:r>
        <w:rPr>
          <w:noProof/>
        </w:rPr>
        <w:drawing>
          <wp:inline distT="0" distB="0" distL="0" distR="0" wp14:anchorId="491A25F2" wp14:editId="066F739A">
            <wp:extent cx="1909762" cy="1896962"/>
            <wp:effectExtent l="0" t="0" r="0" b="8255"/>
            <wp:docPr id="87707104" name="Imagem 3" descr="ENLOZURE 10 cores, 150 peças, 5 mm, kit sortido de luzes de diodo LED  2V-3,2V 20mA lâmpada de iluminação transparente transparente, verde,  laranja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NLOZURE 10 cores, 150 peças, 5 mm, kit sortido de luzes de diodo LED  2V-3,2V 20mA lâmpada de iluminação transparente transparente, verde,  laranja, ..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49" cy="190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A04E" w14:textId="19D501B4" w:rsidR="002E5FD3" w:rsidRDefault="002E5FD3" w:rsidP="002E5FD3">
      <w:pPr>
        <w:pStyle w:val="Legenda"/>
        <w:rPr>
          <w:rFonts w:ascii="Times" w:hAnsi="Times" w:cs="Times"/>
          <w:sz w:val="14"/>
          <w:szCs w:val="14"/>
        </w:rPr>
      </w:pPr>
      <w:proofErr w:type="spellStart"/>
      <w:r w:rsidRPr="002E5FD3">
        <w:rPr>
          <w:rFonts w:ascii="Times" w:hAnsi="Times" w:cs="Times"/>
          <w:sz w:val="14"/>
          <w:szCs w:val="14"/>
        </w:rPr>
        <w:t>Figura</w:t>
      </w:r>
      <w:proofErr w:type="spellEnd"/>
      <w:r w:rsidRPr="002E5FD3">
        <w:rPr>
          <w:rFonts w:ascii="Times" w:hAnsi="Times" w:cs="Times"/>
          <w:sz w:val="14"/>
          <w:szCs w:val="14"/>
        </w:rPr>
        <w:t xml:space="preserve"> </w:t>
      </w:r>
      <w:r w:rsidRPr="002E5FD3">
        <w:rPr>
          <w:rFonts w:ascii="Times" w:hAnsi="Times" w:cs="Times"/>
          <w:sz w:val="14"/>
          <w:szCs w:val="14"/>
        </w:rPr>
        <w:fldChar w:fldCharType="begin"/>
      </w:r>
      <w:r w:rsidRPr="002E5FD3">
        <w:rPr>
          <w:rFonts w:ascii="Times" w:hAnsi="Times" w:cs="Times"/>
          <w:sz w:val="14"/>
          <w:szCs w:val="14"/>
        </w:rPr>
        <w:instrText xml:space="preserve"> SEQ Figura \* ARABIC </w:instrText>
      </w:r>
      <w:r w:rsidRPr="002E5FD3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</w:rPr>
        <w:t>7</w:t>
      </w:r>
      <w:r w:rsidRPr="002E5FD3">
        <w:rPr>
          <w:rFonts w:ascii="Times" w:hAnsi="Times" w:cs="Times"/>
          <w:sz w:val="14"/>
          <w:szCs w:val="14"/>
        </w:rPr>
        <w:fldChar w:fldCharType="end"/>
      </w:r>
      <w:r w:rsidRPr="002E5FD3">
        <w:rPr>
          <w:rFonts w:ascii="Times" w:hAnsi="Times" w:cs="Times"/>
          <w:sz w:val="14"/>
          <w:szCs w:val="14"/>
        </w:rPr>
        <w:t>: Led (</w:t>
      </w:r>
      <w:hyperlink r:id="rId27" w:history="1">
        <w:r w:rsidRPr="002E5FD3">
          <w:rPr>
            <w:rStyle w:val="Hyperlink"/>
            <w:rFonts w:ascii="Times" w:hAnsi="Times" w:cs="Times"/>
            <w:sz w:val="14"/>
            <w:szCs w:val="14"/>
          </w:rPr>
          <w:t>https://www.amazon.com.br/ENLOZURE-LED-ilumina%C3%A7%C3%A3o-transparente-vermelho/dp/B0CGX8ZNJC</w:t>
        </w:r>
      </w:hyperlink>
      <w:r w:rsidRPr="002E5FD3">
        <w:rPr>
          <w:rFonts w:ascii="Times" w:hAnsi="Times" w:cs="Times"/>
          <w:sz w:val="14"/>
          <w:szCs w:val="14"/>
        </w:rPr>
        <w:t>)</w:t>
      </w:r>
    </w:p>
    <w:p w14:paraId="3BC0A515" w14:textId="77777777" w:rsidR="002E5FD3" w:rsidRDefault="002E5FD3" w:rsidP="002E5FD3">
      <w:pPr>
        <w:keepNext/>
        <w:jc w:val="center"/>
      </w:pPr>
      <w:r>
        <w:rPr>
          <w:noProof/>
        </w:rPr>
        <w:drawing>
          <wp:inline distT="0" distB="0" distL="0" distR="0" wp14:anchorId="14FC18E9" wp14:editId="6C2E1E79">
            <wp:extent cx="2228850" cy="1717929"/>
            <wp:effectExtent l="0" t="0" r="0" b="0"/>
            <wp:docPr id="60243617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36172" name="Imagem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71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57D5" w14:textId="1512533E" w:rsidR="002E5FD3" w:rsidRPr="002E5FD3" w:rsidRDefault="002E5FD3" w:rsidP="002E5FD3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2E5FD3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2E5FD3">
        <w:rPr>
          <w:rFonts w:ascii="Times" w:hAnsi="Times" w:cs="Times"/>
          <w:sz w:val="14"/>
          <w:szCs w:val="14"/>
        </w:rPr>
        <w:fldChar w:fldCharType="begin"/>
      </w:r>
      <w:r w:rsidRPr="002E5FD3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2E5FD3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8</w:t>
      </w:r>
      <w:r w:rsidRPr="002E5FD3">
        <w:rPr>
          <w:rFonts w:ascii="Times" w:hAnsi="Times" w:cs="Times"/>
          <w:sz w:val="14"/>
          <w:szCs w:val="14"/>
        </w:rPr>
        <w:fldChar w:fldCharType="end"/>
      </w:r>
      <w:r w:rsidRPr="002E5FD3">
        <w:rPr>
          <w:rFonts w:ascii="Times" w:hAnsi="Times" w:cs="Times"/>
          <w:sz w:val="14"/>
          <w:szCs w:val="14"/>
          <w:lang w:val="pt-BR"/>
        </w:rPr>
        <w:t>: Resistores (</w:t>
      </w:r>
      <w:hyperlink r:id="rId29" w:history="1">
        <w:r w:rsidRPr="002E5FD3">
          <w:rPr>
            <w:rStyle w:val="Hyperlink"/>
            <w:rFonts w:ascii="Times" w:hAnsi="Times" w:cs="Times"/>
            <w:sz w:val="14"/>
            <w:szCs w:val="14"/>
            <w:lang w:val="pt-BR"/>
          </w:rPr>
          <w:t>https://www.robocore.net/tutoriais/introducao-ao-resistor</w:t>
        </w:r>
      </w:hyperlink>
      <w:r w:rsidRPr="002E5FD3">
        <w:rPr>
          <w:rFonts w:ascii="Times" w:hAnsi="Times" w:cs="Times"/>
          <w:sz w:val="14"/>
          <w:szCs w:val="14"/>
          <w:lang w:val="pt-BR"/>
        </w:rPr>
        <w:t>)</w:t>
      </w:r>
    </w:p>
    <w:p w14:paraId="74708D3C" w14:textId="4095B57A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lastRenderedPageBreak/>
        <w:t>Características:</w:t>
      </w:r>
    </w:p>
    <w:p w14:paraId="1CE71A75" w14:textId="73953562" w:rsidR="001D4F2E" w:rsidRPr="0044553D" w:rsidRDefault="001D4F2E" w:rsidP="001D4F2E">
      <w:pPr>
        <w:keepNext/>
        <w:numPr>
          <w:ilvl w:val="0"/>
          <w:numId w:val="35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LED</w:t>
      </w:r>
      <w:r w:rsidRPr="0044553D">
        <w:rPr>
          <w:lang w:val="pt-BR"/>
        </w:rPr>
        <w:t>:</w:t>
      </w:r>
    </w:p>
    <w:p w14:paraId="68EEAC54" w14:textId="77777777" w:rsidR="001D4F2E" w:rsidRPr="0044553D" w:rsidRDefault="001D4F2E" w:rsidP="001D4F2E">
      <w:pPr>
        <w:keepNext/>
        <w:numPr>
          <w:ilvl w:val="1"/>
          <w:numId w:val="35"/>
        </w:numPr>
        <w:rPr>
          <w:lang w:val="pt-BR"/>
        </w:rPr>
      </w:pPr>
      <w:r w:rsidRPr="0044553D">
        <w:rPr>
          <w:lang w:val="pt-BR"/>
        </w:rPr>
        <w:t>Representa o consumo energético simulado.</w:t>
      </w:r>
    </w:p>
    <w:p w14:paraId="27560AB4" w14:textId="77777777" w:rsidR="001D4F2E" w:rsidRPr="0044553D" w:rsidRDefault="001D4F2E" w:rsidP="001D4F2E">
      <w:pPr>
        <w:keepNext/>
        <w:numPr>
          <w:ilvl w:val="1"/>
          <w:numId w:val="35"/>
        </w:numPr>
        <w:rPr>
          <w:lang w:val="pt-BR"/>
        </w:rPr>
      </w:pPr>
      <w:r w:rsidRPr="0044553D">
        <w:rPr>
          <w:lang w:val="pt-BR"/>
        </w:rPr>
        <w:t>Controlada pelo relé.</w:t>
      </w:r>
    </w:p>
    <w:p w14:paraId="2AE55C5B" w14:textId="77777777" w:rsidR="001D4F2E" w:rsidRPr="0044553D" w:rsidRDefault="001D4F2E" w:rsidP="001D4F2E">
      <w:pPr>
        <w:keepNext/>
        <w:numPr>
          <w:ilvl w:val="0"/>
          <w:numId w:val="35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Resistor de 220Ω</w:t>
      </w:r>
      <w:r w:rsidRPr="0044553D">
        <w:rPr>
          <w:lang w:val="pt-BR"/>
        </w:rPr>
        <w:t>:</w:t>
      </w:r>
    </w:p>
    <w:p w14:paraId="3C14D50B" w14:textId="77777777" w:rsidR="001D4F2E" w:rsidRDefault="001D4F2E" w:rsidP="001D4F2E">
      <w:pPr>
        <w:keepNext/>
        <w:numPr>
          <w:ilvl w:val="1"/>
          <w:numId w:val="35"/>
        </w:numPr>
        <w:rPr>
          <w:lang w:val="pt-BR"/>
        </w:rPr>
      </w:pPr>
      <w:r w:rsidRPr="0044553D">
        <w:rPr>
          <w:lang w:val="pt-BR"/>
        </w:rPr>
        <w:t>Protege o circuito ao limitar a corrente nos componentes.</w:t>
      </w:r>
    </w:p>
    <w:p w14:paraId="5ADEC251" w14:textId="15124B4B" w:rsidR="001D4F2E" w:rsidRPr="001D4F2E" w:rsidRDefault="001D4F2E" w:rsidP="001D4F2E">
      <w:pPr>
        <w:keepNext/>
        <w:rPr>
          <w:lang w:val="pt-BR"/>
        </w:rPr>
      </w:pPr>
      <w:r w:rsidRPr="001D4F2E">
        <w:rPr>
          <w:i/>
          <w:iCs/>
          <w:lang w:val="pt-BR"/>
        </w:rPr>
        <w:t>(Referências: CAP SISTEMA, 2021)</w:t>
      </w:r>
      <w:r w:rsidRPr="001D4F2E">
        <w:rPr>
          <w:lang w:val="pt-BR"/>
        </w:rPr>
        <w:t>.</w:t>
      </w:r>
    </w:p>
    <w:p w14:paraId="3A5DDEF4" w14:textId="77777777" w:rsidR="002E5FD3" w:rsidRDefault="002E5FD3" w:rsidP="001D4F2E">
      <w:pPr>
        <w:keepNext/>
        <w:rPr>
          <w:b/>
          <w:bCs/>
          <w:lang w:val="pt-BR"/>
        </w:rPr>
      </w:pPr>
    </w:p>
    <w:p w14:paraId="12DB6235" w14:textId="0553378A" w:rsidR="002E5FD3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Fonte de Alimentação 9V</w:t>
      </w:r>
    </w:p>
    <w:p w14:paraId="2C1C725C" w14:textId="77777777" w:rsidR="001D4F2E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44553D">
        <w:rPr>
          <w:lang w:val="pt-BR"/>
        </w:rPr>
        <w:t>O sistema é alimentado por uma fonte externa de 9V, garantindo estabilidade de operação.</w:t>
      </w:r>
    </w:p>
    <w:p w14:paraId="56333203" w14:textId="77777777" w:rsidR="00031269" w:rsidRDefault="00031269" w:rsidP="00031269">
      <w:pPr>
        <w:keepNext/>
        <w:jc w:val="center"/>
      </w:pPr>
      <w:r w:rsidRPr="00031269">
        <w:rPr>
          <w:lang w:val="pt-BR"/>
        </w:rPr>
        <w:drawing>
          <wp:inline distT="0" distB="0" distL="0" distR="0" wp14:anchorId="39883C10" wp14:editId="364BD929">
            <wp:extent cx="1352550" cy="1211809"/>
            <wp:effectExtent l="0" t="0" r="0" b="7620"/>
            <wp:docPr id="1265833471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3471" name="Imagem 1" descr="Uma imagem contendo For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2176" cy="12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269">
        <w:rPr>
          <w:noProof/>
        </w:rPr>
        <w:t xml:space="preserve"> </w:t>
      </w:r>
      <w:r w:rsidRPr="00031269">
        <w:rPr>
          <w:lang w:val="pt-BR"/>
        </w:rPr>
        <w:drawing>
          <wp:inline distT="0" distB="0" distL="0" distR="0" wp14:anchorId="52FDE923" wp14:editId="1F3AF5D6">
            <wp:extent cx="757237" cy="1190001"/>
            <wp:effectExtent l="0" t="0" r="5080" b="0"/>
            <wp:docPr id="143318365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3658" name="Imagem 1" descr="Uma imagem contendo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0624" cy="1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E211" w14:textId="6113CC28" w:rsidR="00031269" w:rsidRPr="00031269" w:rsidRDefault="00031269" w:rsidP="00031269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031269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031269">
        <w:rPr>
          <w:rFonts w:ascii="Times" w:hAnsi="Times" w:cs="Times"/>
          <w:sz w:val="14"/>
          <w:szCs w:val="14"/>
        </w:rPr>
        <w:fldChar w:fldCharType="begin"/>
      </w:r>
      <w:r w:rsidRPr="00031269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031269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9</w:t>
      </w:r>
      <w:r w:rsidRPr="00031269">
        <w:rPr>
          <w:rFonts w:ascii="Times" w:hAnsi="Times" w:cs="Times"/>
          <w:sz w:val="14"/>
          <w:szCs w:val="14"/>
        </w:rPr>
        <w:fldChar w:fldCharType="end"/>
      </w:r>
      <w:r w:rsidRPr="00031269">
        <w:rPr>
          <w:rFonts w:ascii="Times" w:hAnsi="Times" w:cs="Times"/>
          <w:sz w:val="14"/>
          <w:szCs w:val="14"/>
          <w:lang w:val="pt-BR"/>
        </w:rPr>
        <w:t>: Bateria 9v e conector (</w:t>
      </w:r>
      <w:hyperlink r:id="rId32" w:history="1">
        <w:r w:rsidRPr="00031269">
          <w:rPr>
            <w:rStyle w:val="Hyperlink"/>
            <w:rFonts w:ascii="Times" w:hAnsi="Times" w:cs="Times"/>
            <w:sz w:val="14"/>
            <w:szCs w:val="14"/>
            <w:lang w:val="pt-BR"/>
          </w:rPr>
          <w:t>https://www.dedcomponentes.com.br/produto/bateria-9v-rontek-ultra-power/</w:t>
        </w:r>
      </w:hyperlink>
      <w:r w:rsidRPr="00031269">
        <w:rPr>
          <w:rFonts w:ascii="Times" w:hAnsi="Times" w:cs="Times"/>
          <w:sz w:val="14"/>
          <w:szCs w:val="14"/>
          <w:lang w:val="pt-BR"/>
        </w:rPr>
        <w:t>)</w:t>
      </w:r>
    </w:p>
    <w:p w14:paraId="5A5C0BB0" w14:textId="77777777" w:rsidR="001D4F2E" w:rsidRPr="0044553D" w:rsidRDefault="001D4F2E" w:rsidP="001D4F2E">
      <w:pPr>
        <w:keepNext/>
        <w:rPr>
          <w:b/>
          <w:bCs/>
          <w:lang w:val="pt-BR"/>
        </w:rPr>
      </w:pPr>
      <w:r w:rsidRPr="0044553D">
        <w:rPr>
          <w:b/>
          <w:bCs/>
          <w:lang w:val="pt-BR"/>
        </w:rPr>
        <w:t>Características:</w:t>
      </w:r>
    </w:p>
    <w:p w14:paraId="183937BB" w14:textId="77777777" w:rsidR="001D4F2E" w:rsidRPr="0044553D" w:rsidRDefault="001D4F2E" w:rsidP="001D4F2E">
      <w:pPr>
        <w:keepNext/>
        <w:numPr>
          <w:ilvl w:val="0"/>
          <w:numId w:val="36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Fonte de 9V</w:t>
      </w:r>
      <w:r w:rsidRPr="0044553D">
        <w:rPr>
          <w:lang w:val="pt-BR"/>
        </w:rPr>
        <w:t>:</w:t>
      </w:r>
    </w:p>
    <w:p w14:paraId="661BBDC6" w14:textId="77777777" w:rsidR="001D4F2E" w:rsidRPr="0044553D" w:rsidRDefault="001D4F2E" w:rsidP="001D4F2E">
      <w:pPr>
        <w:keepNext/>
        <w:numPr>
          <w:ilvl w:val="1"/>
          <w:numId w:val="36"/>
        </w:numPr>
        <w:rPr>
          <w:lang w:val="pt-BR"/>
        </w:rPr>
      </w:pPr>
      <w:r w:rsidRPr="0044553D">
        <w:rPr>
          <w:lang w:val="pt-BR"/>
        </w:rPr>
        <w:t>Alimenta o Arduino Nano e demais componentes.</w:t>
      </w:r>
    </w:p>
    <w:p w14:paraId="514C41A6" w14:textId="77777777" w:rsidR="001D4F2E" w:rsidRDefault="001D4F2E" w:rsidP="001D4F2E">
      <w:pPr>
        <w:keepNext/>
        <w:numPr>
          <w:ilvl w:val="1"/>
          <w:numId w:val="36"/>
        </w:numPr>
        <w:rPr>
          <w:lang w:val="pt-BR"/>
        </w:rPr>
      </w:pPr>
      <w:r w:rsidRPr="0044553D">
        <w:rPr>
          <w:lang w:val="pt-BR"/>
        </w:rPr>
        <w:t>Compatível com a protoboard para facilitar a distribuição de energia.</w:t>
      </w:r>
    </w:p>
    <w:p w14:paraId="757F6CA5" w14:textId="77777777" w:rsidR="001D4F2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i/>
          <w:iCs/>
          <w:szCs w:val="24"/>
          <w:lang w:val="pt-BR"/>
        </w:rPr>
        <w:t>(Referência: CAP SISTEMA, 2021)</w:t>
      </w:r>
      <w:r w:rsidRPr="00B447EE">
        <w:rPr>
          <w:rFonts w:ascii="Times New Roman" w:hAnsi="Times New Roman"/>
          <w:szCs w:val="24"/>
          <w:lang w:val="pt-BR"/>
        </w:rPr>
        <w:t>.</w:t>
      </w:r>
    </w:p>
    <w:p w14:paraId="341E65C8" w14:textId="77777777" w:rsidR="001D4F2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b/>
          <w:bCs/>
          <w:szCs w:val="24"/>
          <w:lang w:val="pt-BR"/>
        </w:rPr>
      </w:pPr>
    </w:p>
    <w:p w14:paraId="3477F2FF" w14:textId="07067A8E" w:rsidR="001D4F2E" w:rsidRPr="00B447E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b/>
          <w:bCs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>Comunicação MQTT via ESP</w:t>
      </w:r>
      <w:r w:rsidR="000B7EA1">
        <w:rPr>
          <w:rFonts w:ascii="Times New Roman" w:hAnsi="Times New Roman"/>
          <w:b/>
          <w:bCs/>
          <w:szCs w:val="24"/>
          <w:lang w:val="pt-BR"/>
        </w:rPr>
        <w:t>3</w:t>
      </w:r>
      <w:r w:rsidRPr="00B447EE">
        <w:rPr>
          <w:rFonts w:ascii="Times New Roman" w:hAnsi="Times New Roman"/>
          <w:b/>
          <w:bCs/>
          <w:szCs w:val="24"/>
          <w:lang w:val="pt-BR"/>
        </w:rPr>
        <w:t>2</w:t>
      </w:r>
    </w:p>
    <w:p w14:paraId="78B2009E" w14:textId="77777777" w:rsidR="001D4F2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szCs w:val="24"/>
          <w:lang w:val="pt-BR"/>
        </w:rPr>
        <w:t>O MQTT (</w:t>
      </w:r>
      <w:proofErr w:type="spellStart"/>
      <w:r w:rsidRPr="00B447EE">
        <w:rPr>
          <w:rFonts w:ascii="Times New Roman" w:hAnsi="Times New Roman"/>
          <w:szCs w:val="24"/>
          <w:lang w:val="pt-BR"/>
        </w:rPr>
        <w:t>Message</w:t>
      </w:r>
      <w:proofErr w:type="spellEnd"/>
      <w:r w:rsidRPr="00B447EE">
        <w:rPr>
          <w:rFonts w:ascii="Times New Roman" w:hAnsi="Times New Roman"/>
          <w:szCs w:val="24"/>
          <w:lang w:val="pt-BR"/>
        </w:rPr>
        <w:t xml:space="preserve"> </w:t>
      </w:r>
      <w:proofErr w:type="spellStart"/>
      <w:r w:rsidRPr="00B447EE">
        <w:rPr>
          <w:rFonts w:ascii="Times New Roman" w:hAnsi="Times New Roman"/>
          <w:szCs w:val="24"/>
          <w:lang w:val="pt-BR"/>
        </w:rPr>
        <w:t>Queuing</w:t>
      </w:r>
      <w:proofErr w:type="spellEnd"/>
      <w:r w:rsidRPr="00B447EE">
        <w:rPr>
          <w:rFonts w:ascii="Times New Roman" w:hAnsi="Times New Roman"/>
          <w:szCs w:val="24"/>
          <w:lang w:val="pt-BR"/>
        </w:rPr>
        <w:t xml:space="preserve"> </w:t>
      </w:r>
      <w:proofErr w:type="spellStart"/>
      <w:r w:rsidRPr="00B447EE">
        <w:rPr>
          <w:rFonts w:ascii="Times New Roman" w:hAnsi="Times New Roman"/>
          <w:szCs w:val="24"/>
          <w:lang w:val="pt-BR"/>
        </w:rPr>
        <w:t>Telemetry</w:t>
      </w:r>
      <w:proofErr w:type="spellEnd"/>
      <w:r w:rsidRPr="00B447EE">
        <w:rPr>
          <w:rFonts w:ascii="Times New Roman" w:hAnsi="Times New Roman"/>
          <w:szCs w:val="24"/>
          <w:lang w:val="pt-BR"/>
        </w:rPr>
        <w:t xml:space="preserve"> </w:t>
      </w:r>
      <w:proofErr w:type="spellStart"/>
      <w:r w:rsidRPr="00B447EE">
        <w:rPr>
          <w:rFonts w:ascii="Times New Roman" w:hAnsi="Times New Roman"/>
          <w:szCs w:val="24"/>
          <w:lang w:val="pt-BR"/>
        </w:rPr>
        <w:t>Transport</w:t>
      </w:r>
      <w:proofErr w:type="spellEnd"/>
      <w:r w:rsidRPr="00B447EE">
        <w:rPr>
          <w:rFonts w:ascii="Times New Roman" w:hAnsi="Times New Roman"/>
          <w:szCs w:val="24"/>
          <w:lang w:val="pt-BR"/>
        </w:rPr>
        <w:t xml:space="preserve">) foi configurado no módulo ESP8266 para realizar a comunicação com a plataforma </w:t>
      </w:r>
      <w:proofErr w:type="spellStart"/>
      <w:proofErr w:type="gramStart"/>
      <w:r w:rsidRPr="00B447EE">
        <w:rPr>
          <w:rFonts w:ascii="Times New Roman" w:hAnsi="Times New Roman"/>
          <w:b/>
          <w:bCs/>
          <w:szCs w:val="24"/>
          <w:lang w:val="pt-BR"/>
        </w:rPr>
        <w:t>io.arkfruit</w:t>
      </w:r>
      <w:proofErr w:type="spellEnd"/>
      <w:proofErr w:type="gramEnd"/>
      <w:r w:rsidRPr="00B447EE">
        <w:rPr>
          <w:rFonts w:ascii="Times New Roman" w:hAnsi="Times New Roman"/>
          <w:szCs w:val="24"/>
          <w:lang w:val="pt-BR"/>
        </w:rPr>
        <w:t>. Este protocolo, leve e eficiente, é ideal para aplicações IoT.</w:t>
      </w:r>
    </w:p>
    <w:p w14:paraId="0DDE43D8" w14:textId="77777777" w:rsidR="000B7EA1" w:rsidRPr="00B447EE" w:rsidRDefault="000B7EA1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</w:p>
    <w:p w14:paraId="5FCEA163" w14:textId="77777777" w:rsidR="001D4F2E" w:rsidRPr="00B447E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>Características:</w:t>
      </w:r>
    </w:p>
    <w:p w14:paraId="151233B3" w14:textId="77777777" w:rsidR="001D4F2E" w:rsidRPr="00B447EE" w:rsidRDefault="001D4F2E" w:rsidP="001D4F2E">
      <w:pPr>
        <w:numPr>
          <w:ilvl w:val="0"/>
          <w:numId w:val="40"/>
        </w:numPr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>MQTT</w:t>
      </w:r>
      <w:r w:rsidRPr="00B447EE">
        <w:rPr>
          <w:rFonts w:ascii="Times New Roman" w:hAnsi="Times New Roman"/>
          <w:szCs w:val="24"/>
          <w:lang w:val="pt-BR"/>
        </w:rPr>
        <w:t>:</w:t>
      </w:r>
    </w:p>
    <w:p w14:paraId="7656209B" w14:textId="77777777" w:rsidR="001D4F2E" w:rsidRPr="00B447EE" w:rsidRDefault="001D4F2E" w:rsidP="001D4F2E">
      <w:pPr>
        <w:numPr>
          <w:ilvl w:val="1"/>
          <w:numId w:val="40"/>
        </w:num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szCs w:val="24"/>
          <w:lang w:val="pt-BR"/>
        </w:rPr>
        <w:t>Protocolo leve e eficiente para transmissão de dados.</w:t>
      </w:r>
    </w:p>
    <w:p w14:paraId="612DDE8E" w14:textId="77777777" w:rsidR="001D4F2E" w:rsidRPr="00B447EE" w:rsidRDefault="001D4F2E" w:rsidP="001D4F2E">
      <w:pPr>
        <w:numPr>
          <w:ilvl w:val="1"/>
          <w:numId w:val="40"/>
        </w:num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szCs w:val="24"/>
          <w:lang w:val="pt-BR"/>
        </w:rPr>
        <w:t>Permite monitoramento remoto e ações corretivas.</w:t>
      </w:r>
    </w:p>
    <w:p w14:paraId="37BFDE5B" w14:textId="77777777" w:rsidR="001D4F2E" w:rsidRPr="00B447EE" w:rsidRDefault="001D4F2E" w:rsidP="001D4F2E">
      <w:pPr>
        <w:numPr>
          <w:ilvl w:val="0"/>
          <w:numId w:val="40"/>
        </w:numPr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 xml:space="preserve">Plataforma </w:t>
      </w:r>
      <w:proofErr w:type="spellStart"/>
      <w:proofErr w:type="gramStart"/>
      <w:r w:rsidRPr="00B447EE">
        <w:rPr>
          <w:rFonts w:ascii="Times New Roman" w:hAnsi="Times New Roman"/>
          <w:b/>
          <w:bCs/>
          <w:szCs w:val="24"/>
          <w:lang w:val="pt-BR"/>
        </w:rPr>
        <w:t>io.arkfruit</w:t>
      </w:r>
      <w:proofErr w:type="spellEnd"/>
      <w:proofErr w:type="gramEnd"/>
      <w:r w:rsidRPr="00B447EE">
        <w:rPr>
          <w:rFonts w:ascii="Times New Roman" w:hAnsi="Times New Roman"/>
          <w:szCs w:val="24"/>
          <w:lang w:val="pt-BR"/>
        </w:rPr>
        <w:t>:</w:t>
      </w:r>
    </w:p>
    <w:p w14:paraId="56C20AB2" w14:textId="77777777" w:rsidR="001D4F2E" w:rsidRPr="00B447EE" w:rsidRDefault="001D4F2E" w:rsidP="001D4F2E">
      <w:pPr>
        <w:numPr>
          <w:ilvl w:val="1"/>
          <w:numId w:val="40"/>
        </w:num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szCs w:val="24"/>
          <w:lang w:val="pt-BR"/>
        </w:rPr>
        <w:lastRenderedPageBreak/>
        <w:t>Serviço em nuvem para IoT, integrando dashboards para visualização dos dados enviados.</w:t>
      </w:r>
    </w:p>
    <w:p w14:paraId="6D212CFF" w14:textId="77777777" w:rsidR="001D4F2E" w:rsidRPr="00B447E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i/>
          <w:iCs/>
          <w:szCs w:val="24"/>
          <w:lang w:val="pt-BR"/>
        </w:rPr>
        <w:t xml:space="preserve">(Referências: EXPRESSIF, 2023; </w:t>
      </w:r>
      <w:proofErr w:type="gramStart"/>
      <w:r w:rsidRPr="00B447EE">
        <w:rPr>
          <w:rFonts w:ascii="Times New Roman" w:hAnsi="Times New Roman"/>
          <w:i/>
          <w:iCs/>
          <w:szCs w:val="24"/>
          <w:lang w:val="pt-BR"/>
        </w:rPr>
        <w:t>IO.ARKFRUIT</w:t>
      </w:r>
      <w:proofErr w:type="gramEnd"/>
      <w:r w:rsidRPr="00B447EE">
        <w:rPr>
          <w:rFonts w:ascii="Times New Roman" w:hAnsi="Times New Roman"/>
          <w:i/>
          <w:iCs/>
          <w:szCs w:val="24"/>
          <w:lang w:val="pt-BR"/>
        </w:rPr>
        <w:t>, 2023)</w:t>
      </w:r>
      <w:r w:rsidRPr="00B447EE">
        <w:rPr>
          <w:rFonts w:ascii="Times New Roman" w:hAnsi="Times New Roman"/>
          <w:szCs w:val="24"/>
          <w:lang w:val="pt-BR"/>
        </w:rPr>
        <w:t>.</w:t>
      </w:r>
    </w:p>
    <w:p w14:paraId="0C1D52C0" w14:textId="77777777" w:rsidR="001D4F2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b/>
          <w:bCs/>
          <w:szCs w:val="24"/>
          <w:lang w:val="pt-BR"/>
        </w:rPr>
      </w:pPr>
    </w:p>
    <w:p w14:paraId="2CC826C7" w14:textId="0D338260" w:rsidR="001D4F2E" w:rsidRPr="00B447E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b/>
          <w:bCs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 xml:space="preserve">Simulação e Modelo no </w:t>
      </w:r>
      <w:proofErr w:type="spellStart"/>
      <w:r w:rsidRPr="00B447EE">
        <w:rPr>
          <w:rFonts w:ascii="Times New Roman" w:hAnsi="Times New Roman"/>
          <w:b/>
          <w:bCs/>
          <w:szCs w:val="24"/>
          <w:lang w:val="pt-BR"/>
        </w:rPr>
        <w:t>Fritzing</w:t>
      </w:r>
      <w:proofErr w:type="spellEnd"/>
    </w:p>
    <w:p w14:paraId="158468C0" w14:textId="77777777" w:rsidR="001D4F2E" w:rsidRPr="00B447EE" w:rsidRDefault="001D4F2E" w:rsidP="001D4F2E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szCs w:val="24"/>
          <w:lang w:val="pt-BR"/>
        </w:rPr>
        <w:t xml:space="preserve">O modelo foi desenvolvido no software </w:t>
      </w:r>
      <w:proofErr w:type="spellStart"/>
      <w:r w:rsidRPr="00B447EE">
        <w:rPr>
          <w:rFonts w:ascii="Times New Roman" w:hAnsi="Times New Roman"/>
          <w:b/>
          <w:bCs/>
          <w:szCs w:val="24"/>
          <w:lang w:val="pt-BR"/>
        </w:rPr>
        <w:t>Fritzing</w:t>
      </w:r>
      <w:proofErr w:type="spellEnd"/>
      <w:r w:rsidRPr="00B447EE">
        <w:rPr>
          <w:rFonts w:ascii="Times New Roman" w:hAnsi="Times New Roman"/>
          <w:szCs w:val="24"/>
          <w:lang w:val="pt-BR"/>
        </w:rPr>
        <w:t>, permitindo a visualização do circuito e organização dos componentes. O layout incluiu:</w:t>
      </w:r>
    </w:p>
    <w:p w14:paraId="13B35A08" w14:textId="77777777" w:rsidR="001D4F2E" w:rsidRPr="00B447EE" w:rsidRDefault="001D4F2E" w:rsidP="001D4F2E">
      <w:pPr>
        <w:numPr>
          <w:ilvl w:val="0"/>
          <w:numId w:val="41"/>
        </w:numPr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>Potenciômetro</w:t>
      </w:r>
      <w:r w:rsidRPr="00B447EE">
        <w:rPr>
          <w:rFonts w:ascii="Times New Roman" w:hAnsi="Times New Roman"/>
          <w:szCs w:val="24"/>
          <w:lang w:val="pt-BR"/>
        </w:rPr>
        <w:t xml:space="preserve"> conectado à porta analógica A7 para simular corrente.</w:t>
      </w:r>
    </w:p>
    <w:p w14:paraId="629194EF" w14:textId="77777777" w:rsidR="001D4F2E" w:rsidRPr="00B447EE" w:rsidRDefault="001D4F2E" w:rsidP="001D4F2E">
      <w:pPr>
        <w:numPr>
          <w:ilvl w:val="0"/>
          <w:numId w:val="41"/>
        </w:numPr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>Relé SPDT</w:t>
      </w:r>
      <w:r w:rsidRPr="00B447EE">
        <w:rPr>
          <w:rFonts w:ascii="Times New Roman" w:hAnsi="Times New Roman"/>
          <w:szCs w:val="24"/>
          <w:lang w:val="pt-BR"/>
        </w:rPr>
        <w:t xml:space="preserve"> controlando uma lâmpada LED como carga.</w:t>
      </w:r>
    </w:p>
    <w:p w14:paraId="060B7F3A" w14:textId="4560FE84" w:rsidR="001D4F2E" w:rsidRPr="00B447EE" w:rsidRDefault="001D4F2E" w:rsidP="001D4F2E">
      <w:pPr>
        <w:numPr>
          <w:ilvl w:val="0"/>
          <w:numId w:val="41"/>
        </w:numPr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b/>
          <w:bCs/>
          <w:szCs w:val="24"/>
          <w:lang w:val="pt-BR"/>
        </w:rPr>
        <w:t>ESP</w:t>
      </w:r>
      <w:r w:rsidR="000B7EA1">
        <w:rPr>
          <w:rFonts w:ascii="Times New Roman" w:hAnsi="Times New Roman"/>
          <w:b/>
          <w:bCs/>
          <w:szCs w:val="24"/>
          <w:lang w:val="pt-BR"/>
        </w:rPr>
        <w:t>3</w:t>
      </w:r>
      <w:r w:rsidRPr="00B447EE">
        <w:rPr>
          <w:rFonts w:ascii="Times New Roman" w:hAnsi="Times New Roman"/>
          <w:b/>
          <w:bCs/>
          <w:szCs w:val="24"/>
          <w:lang w:val="pt-BR"/>
        </w:rPr>
        <w:t>2</w:t>
      </w:r>
      <w:r w:rsidRPr="00B447EE">
        <w:rPr>
          <w:rFonts w:ascii="Times New Roman" w:hAnsi="Times New Roman"/>
          <w:szCs w:val="24"/>
          <w:lang w:val="pt-BR"/>
        </w:rPr>
        <w:t xml:space="preserve"> responsável pela comunicação MQTT.</w:t>
      </w:r>
    </w:p>
    <w:p w14:paraId="1C47FA96" w14:textId="3510ED90" w:rsidR="001D4F2E" w:rsidRPr="000B7EA1" w:rsidRDefault="001D4F2E" w:rsidP="000B7EA1">
      <w:pPr>
        <w:tabs>
          <w:tab w:val="clear" w:pos="720"/>
        </w:tabs>
        <w:spacing w:before="100" w:beforeAutospacing="1" w:after="100" w:afterAutospacing="1"/>
        <w:jc w:val="left"/>
        <w:rPr>
          <w:rFonts w:ascii="Times New Roman" w:hAnsi="Times New Roman"/>
          <w:szCs w:val="24"/>
          <w:lang w:val="pt-BR"/>
        </w:rPr>
      </w:pPr>
      <w:r w:rsidRPr="00B447EE">
        <w:rPr>
          <w:rFonts w:ascii="Times New Roman" w:hAnsi="Times New Roman"/>
          <w:i/>
          <w:iCs/>
          <w:szCs w:val="24"/>
          <w:lang w:val="pt-BR"/>
        </w:rPr>
        <w:t>(Referência: FRITZING, 2023)</w:t>
      </w:r>
      <w:r w:rsidRPr="00B447EE">
        <w:rPr>
          <w:rFonts w:ascii="Times New Roman" w:hAnsi="Times New Roman"/>
          <w:szCs w:val="24"/>
          <w:lang w:val="pt-BR"/>
        </w:rPr>
        <w:t>.</w:t>
      </w:r>
    </w:p>
    <w:p w14:paraId="1B215C31" w14:textId="5BFC5A3A" w:rsidR="001D4F2E" w:rsidRPr="00501AEE" w:rsidRDefault="001D4F2E" w:rsidP="001D4F2E">
      <w:pPr>
        <w:rPr>
          <w:b/>
          <w:bCs/>
          <w:lang w:val="pt-BR"/>
        </w:rPr>
      </w:pPr>
      <w:r w:rsidRPr="00501AEE">
        <w:rPr>
          <w:b/>
          <w:bCs/>
          <w:lang w:val="pt-BR"/>
        </w:rPr>
        <w:t>Código Utilizado no Modelo Simulado</w:t>
      </w:r>
      <w:r>
        <w:rPr>
          <w:b/>
          <w:bCs/>
          <w:lang w:val="pt-BR"/>
        </w:rPr>
        <w:t xml:space="preserve"> (Modelo 1):</w:t>
      </w:r>
    </w:p>
    <w:p w14:paraId="69DA71BB" w14:textId="77777777" w:rsidR="001D4F2E" w:rsidRDefault="001D4F2E" w:rsidP="001D4F2E">
      <w:pPr>
        <w:rPr>
          <w:lang w:val="pt-BR"/>
        </w:rPr>
      </w:pPr>
      <w:r>
        <w:rPr>
          <w:lang w:val="pt-BR"/>
        </w:rPr>
        <w:tab/>
      </w:r>
      <w:r w:rsidRPr="00501AEE">
        <w:rPr>
          <w:lang w:val="pt-BR"/>
        </w:rPr>
        <w:t>O código a seguir foi implementado para controlar a lâmpada simulada, ajustando sua intensidade com base no valor de corrente simulado pelo potenciômetro:</w:t>
      </w:r>
    </w:p>
    <w:p w14:paraId="7C4A1109" w14:textId="77777777" w:rsidR="001D4F2E" w:rsidRDefault="001D4F2E" w:rsidP="001D4F2E">
      <w:pPr>
        <w:ind w:left="8"/>
        <w:rPr>
          <w:lang w:val="pt-BR"/>
        </w:rPr>
      </w:pPr>
    </w:p>
    <w:p w14:paraId="407C7B02" w14:textId="77777777" w:rsidR="001D4F2E" w:rsidRPr="00501AEE" w:rsidRDefault="001D4F2E" w:rsidP="001D4F2E">
      <w:pPr>
        <w:ind w:left="8"/>
        <w:rPr>
          <w:lang w:val="pt-BR"/>
        </w:rPr>
      </w:pPr>
      <w:proofErr w:type="spellStart"/>
      <w:r w:rsidRPr="00501AEE">
        <w:rPr>
          <w:lang w:val="pt-BR"/>
        </w:rPr>
        <w:t>int</w:t>
      </w:r>
      <w:proofErr w:type="spellEnd"/>
      <w:r w:rsidRPr="00501AEE">
        <w:rPr>
          <w:lang w:val="pt-BR"/>
        </w:rPr>
        <w:t xml:space="preserve"> cor = A</w:t>
      </w:r>
      <w:proofErr w:type="gramStart"/>
      <w:r w:rsidRPr="00501AEE">
        <w:rPr>
          <w:lang w:val="pt-BR"/>
        </w:rPr>
        <w:t xml:space="preserve">0;   </w:t>
      </w:r>
      <w:proofErr w:type="gramEnd"/>
      <w:r w:rsidRPr="00501AEE">
        <w:rPr>
          <w:lang w:val="pt-BR"/>
        </w:rPr>
        <w:t xml:space="preserve">     // Porta A0 para ler a corrente</w:t>
      </w:r>
    </w:p>
    <w:p w14:paraId="0287D592" w14:textId="77777777" w:rsidR="001D4F2E" w:rsidRPr="00501AEE" w:rsidRDefault="001D4F2E" w:rsidP="001D4F2E">
      <w:pPr>
        <w:ind w:left="8"/>
        <w:rPr>
          <w:lang w:val="pt-BR"/>
        </w:rPr>
      </w:pPr>
      <w:proofErr w:type="spellStart"/>
      <w:r w:rsidRPr="00501AEE">
        <w:rPr>
          <w:lang w:val="pt-BR"/>
        </w:rPr>
        <w:t>int</w:t>
      </w:r>
      <w:proofErr w:type="spellEnd"/>
      <w:r w:rsidRPr="00501AEE">
        <w:rPr>
          <w:lang w:val="pt-BR"/>
        </w:rPr>
        <w:t xml:space="preserve"> tomada1 = </w:t>
      </w:r>
      <w:proofErr w:type="gramStart"/>
      <w:r w:rsidRPr="00501AEE">
        <w:rPr>
          <w:lang w:val="pt-BR"/>
        </w:rPr>
        <w:t xml:space="preserve">9;   </w:t>
      </w:r>
      <w:proofErr w:type="gramEnd"/>
      <w:r w:rsidRPr="00501AEE">
        <w:rPr>
          <w:lang w:val="pt-BR"/>
        </w:rPr>
        <w:t xml:space="preserve">  // Porta PWM (pino 9) para controlar a lâmpada</w:t>
      </w:r>
    </w:p>
    <w:p w14:paraId="3018ED59" w14:textId="77777777" w:rsidR="001D4F2E" w:rsidRPr="00501AEE" w:rsidRDefault="001D4F2E" w:rsidP="001D4F2E">
      <w:pPr>
        <w:ind w:left="8"/>
        <w:rPr>
          <w:lang w:val="pt-BR"/>
        </w:rPr>
      </w:pPr>
      <w:proofErr w:type="spellStart"/>
      <w:r w:rsidRPr="00501AEE">
        <w:rPr>
          <w:lang w:val="pt-BR"/>
        </w:rPr>
        <w:t>float</w:t>
      </w:r>
      <w:proofErr w:type="spellEnd"/>
      <w:r w:rsidRPr="00501AEE">
        <w:rPr>
          <w:lang w:val="pt-BR"/>
        </w:rPr>
        <w:t xml:space="preserve"> I = </w:t>
      </w:r>
      <w:proofErr w:type="gramStart"/>
      <w:r w:rsidRPr="00501AEE">
        <w:rPr>
          <w:lang w:val="pt-BR"/>
        </w:rPr>
        <w:t xml:space="preserve">0;   </w:t>
      </w:r>
      <w:proofErr w:type="gramEnd"/>
      <w:r w:rsidRPr="00501AEE">
        <w:rPr>
          <w:lang w:val="pt-BR"/>
        </w:rPr>
        <w:t xml:space="preserve">      // Variável para leitura do valor analógico</w:t>
      </w:r>
    </w:p>
    <w:p w14:paraId="475648B9" w14:textId="77777777" w:rsidR="001D4F2E" w:rsidRPr="00501AEE" w:rsidRDefault="001D4F2E" w:rsidP="001D4F2E">
      <w:pPr>
        <w:ind w:left="8"/>
        <w:rPr>
          <w:lang w:val="pt-BR"/>
        </w:rPr>
      </w:pPr>
      <w:proofErr w:type="spellStart"/>
      <w:r w:rsidRPr="00501AEE">
        <w:rPr>
          <w:lang w:val="pt-BR"/>
        </w:rPr>
        <w:t>float</w:t>
      </w:r>
      <w:proofErr w:type="spellEnd"/>
      <w:r w:rsidRPr="00501AEE">
        <w:rPr>
          <w:lang w:val="pt-BR"/>
        </w:rPr>
        <w:t xml:space="preserve"> corrente = 0.0;// Variável para armazenar a corrente convertida (em </w:t>
      </w:r>
      <w:proofErr w:type="spellStart"/>
      <w:r w:rsidRPr="00501AEE">
        <w:rPr>
          <w:lang w:val="pt-BR"/>
        </w:rPr>
        <w:t>mA</w:t>
      </w:r>
      <w:proofErr w:type="spellEnd"/>
      <w:r w:rsidRPr="00501AEE">
        <w:rPr>
          <w:lang w:val="pt-BR"/>
        </w:rPr>
        <w:t>)</w:t>
      </w:r>
    </w:p>
    <w:p w14:paraId="5430C66F" w14:textId="77777777" w:rsidR="001D4F2E" w:rsidRPr="00501AEE" w:rsidRDefault="001D4F2E" w:rsidP="001D4F2E">
      <w:pPr>
        <w:ind w:left="8"/>
        <w:rPr>
          <w:lang w:val="pt-BR"/>
        </w:rPr>
      </w:pPr>
      <w:proofErr w:type="spellStart"/>
      <w:r w:rsidRPr="00501AEE">
        <w:rPr>
          <w:lang w:val="pt-BR"/>
        </w:rPr>
        <w:t>int</w:t>
      </w:r>
      <w:proofErr w:type="spellEnd"/>
      <w:r w:rsidRPr="00501AEE">
        <w:rPr>
          <w:lang w:val="pt-BR"/>
        </w:rPr>
        <w:t xml:space="preserve"> </w:t>
      </w:r>
      <w:proofErr w:type="spellStart"/>
      <w:r w:rsidRPr="00501AEE">
        <w:rPr>
          <w:lang w:val="pt-BR"/>
        </w:rPr>
        <w:t>valorPWM</w:t>
      </w:r>
      <w:proofErr w:type="spellEnd"/>
      <w:r w:rsidRPr="00501AEE">
        <w:rPr>
          <w:lang w:val="pt-BR"/>
        </w:rPr>
        <w:t xml:space="preserve"> = </w:t>
      </w:r>
      <w:proofErr w:type="gramStart"/>
      <w:r w:rsidRPr="00501AEE">
        <w:rPr>
          <w:lang w:val="pt-BR"/>
        </w:rPr>
        <w:t xml:space="preserve">0;   </w:t>
      </w:r>
      <w:proofErr w:type="gramEnd"/>
      <w:r w:rsidRPr="00501AEE">
        <w:rPr>
          <w:lang w:val="pt-BR"/>
        </w:rPr>
        <w:t xml:space="preserve"> // Variável para armazenar o valor de saída PWM</w:t>
      </w:r>
    </w:p>
    <w:p w14:paraId="6E39795F" w14:textId="77777777" w:rsidR="001D4F2E" w:rsidRPr="00501AEE" w:rsidRDefault="001D4F2E" w:rsidP="001D4F2E">
      <w:pPr>
        <w:ind w:left="6"/>
        <w:rPr>
          <w:lang w:val="pt-BR"/>
        </w:rPr>
      </w:pPr>
    </w:p>
    <w:p w14:paraId="2DF224AE" w14:textId="77777777" w:rsidR="001D4F2E" w:rsidRPr="00501AEE" w:rsidRDefault="001D4F2E" w:rsidP="001D4F2E">
      <w:pPr>
        <w:ind w:left="6"/>
        <w:rPr>
          <w:lang w:val="pt-BR"/>
        </w:rPr>
      </w:pPr>
      <w:proofErr w:type="spellStart"/>
      <w:r w:rsidRPr="00501AEE">
        <w:rPr>
          <w:lang w:val="pt-BR"/>
        </w:rPr>
        <w:t>void</w:t>
      </w:r>
      <w:proofErr w:type="spellEnd"/>
      <w:r w:rsidRPr="00501AEE">
        <w:rPr>
          <w:lang w:val="pt-BR"/>
        </w:rPr>
        <w:t xml:space="preserve"> </w:t>
      </w:r>
      <w:proofErr w:type="gramStart"/>
      <w:r w:rsidRPr="00501AEE">
        <w:rPr>
          <w:lang w:val="pt-BR"/>
        </w:rPr>
        <w:t>setup(</w:t>
      </w:r>
      <w:proofErr w:type="gramEnd"/>
      <w:r w:rsidRPr="00501AEE">
        <w:rPr>
          <w:lang w:val="pt-BR"/>
        </w:rPr>
        <w:t>) {</w:t>
      </w:r>
    </w:p>
    <w:p w14:paraId="3D75E1BB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  </w:t>
      </w:r>
      <w:proofErr w:type="spellStart"/>
      <w:r w:rsidRPr="00501AEE">
        <w:rPr>
          <w:lang w:val="pt-BR"/>
        </w:rPr>
        <w:t>Serial.begin</w:t>
      </w:r>
      <w:proofErr w:type="spellEnd"/>
      <w:r w:rsidRPr="00501AEE">
        <w:rPr>
          <w:lang w:val="pt-BR"/>
        </w:rPr>
        <w:t>(9600</w:t>
      </w:r>
      <w:proofErr w:type="gramStart"/>
      <w:r w:rsidRPr="00501AEE">
        <w:rPr>
          <w:lang w:val="pt-BR"/>
        </w:rPr>
        <w:t xml:space="preserve">);   </w:t>
      </w:r>
      <w:proofErr w:type="gramEnd"/>
      <w:r w:rsidRPr="00501AEE">
        <w:rPr>
          <w:lang w:val="pt-BR"/>
        </w:rPr>
        <w:t xml:space="preserve">        // Inicializa a comunicação serial</w:t>
      </w:r>
    </w:p>
    <w:p w14:paraId="6E619773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  </w:t>
      </w:r>
      <w:proofErr w:type="spellStart"/>
      <w:proofErr w:type="gramStart"/>
      <w:r w:rsidRPr="00501AEE">
        <w:rPr>
          <w:lang w:val="pt-BR"/>
        </w:rPr>
        <w:t>pinMode</w:t>
      </w:r>
      <w:proofErr w:type="spellEnd"/>
      <w:r w:rsidRPr="00501AEE">
        <w:rPr>
          <w:lang w:val="pt-BR"/>
        </w:rPr>
        <w:t>(</w:t>
      </w:r>
      <w:proofErr w:type="gramEnd"/>
      <w:r w:rsidRPr="00501AEE">
        <w:rPr>
          <w:lang w:val="pt-BR"/>
        </w:rPr>
        <w:t>tomada1, OUTPUT);     // Define a porta como saída</w:t>
      </w:r>
    </w:p>
    <w:p w14:paraId="30FC12C9" w14:textId="77777777" w:rsidR="001D4F2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>}</w:t>
      </w:r>
    </w:p>
    <w:p w14:paraId="5169742C" w14:textId="77777777" w:rsidR="001D4F2E" w:rsidRPr="00501AEE" w:rsidRDefault="001D4F2E" w:rsidP="001D4F2E">
      <w:pPr>
        <w:ind w:left="6"/>
        <w:rPr>
          <w:lang w:val="pt-BR"/>
        </w:rPr>
      </w:pPr>
    </w:p>
    <w:p w14:paraId="559A9CF1" w14:textId="77777777" w:rsidR="001D4F2E" w:rsidRPr="00501AEE" w:rsidRDefault="001D4F2E" w:rsidP="001D4F2E">
      <w:pPr>
        <w:ind w:left="6"/>
        <w:rPr>
          <w:lang w:val="pt-BR"/>
        </w:rPr>
      </w:pPr>
      <w:proofErr w:type="spellStart"/>
      <w:r w:rsidRPr="00501AEE">
        <w:rPr>
          <w:lang w:val="pt-BR"/>
        </w:rPr>
        <w:t>void</w:t>
      </w:r>
      <w:proofErr w:type="spellEnd"/>
      <w:r w:rsidRPr="00501AEE">
        <w:rPr>
          <w:lang w:val="pt-BR"/>
        </w:rPr>
        <w:t xml:space="preserve"> </w:t>
      </w:r>
      <w:proofErr w:type="gramStart"/>
      <w:r w:rsidRPr="00501AEE">
        <w:rPr>
          <w:lang w:val="pt-BR"/>
        </w:rPr>
        <w:t>loop(</w:t>
      </w:r>
      <w:proofErr w:type="gramEnd"/>
      <w:r w:rsidRPr="00501AEE">
        <w:rPr>
          <w:lang w:val="pt-BR"/>
        </w:rPr>
        <w:t>) {</w:t>
      </w:r>
    </w:p>
    <w:p w14:paraId="2783A50A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I = </w:t>
      </w:r>
      <w:proofErr w:type="spellStart"/>
      <w:r w:rsidRPr="00501AEE">
        <w:rPr>
          <w:lang w:val="pt-BR"/>
        </w:rPr>
        <w:t>analogRead</w:t>
      </w:r>
      <w:proofErr w:type="spellEnd"/>
      <w:r w:rsidRPr="00501AEE">
        <w:rPr>
          <w:lang w:val="pt-BR"/>
        </w:rPr>
        <w:t>(cor</w:t>
      </w:r>
      <w:proofErr w:type="gramStart"/>
      <w:r w:rsidRPr="00501AEE">
        <w:rPr>
          <w:lang w:val="pt-BR"/>
        </w:rPr>
        <w:t>);  /</w:t>
      </w:r>
      <w:proofErr w:type="gramEnd"/>
      <w:r w:rsidRPr="00501AEE">
        <w:rPr>
          <w:lang w:val="pt-BR"/>
        </w:rPr>
        <w:t>/ Lê o valor do sensor de corrente na porta A0</w:t>
      </w:r>
    </w:p>
    <w:p w14:paraId="005F4229" w14:textId="77777777" w:rsidR="001D4F2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</w:t>
      </w:r>
    </w:p>
    <w:p w14:paraId="6179C3FB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// Calcula a corrente em </w:t>
      </w:r>
      <w:proofErr w:type="spellStart"/>
      <w:r w:rsidRPr="00501AEE">
        <w:rPr>
          <w:lang w:val="pt-BR"/>
        </w:rPr>
        <w:t>mA</w:t>
      </w:r>
      <w:proofErr w:type="spellEnd"/>
    </w:p>
    <w:p w14:paraId="17607105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corrente = (I * 5.0) / 1024.0;</w:t>
      </w:r>
    </w:p>
    <w:p w14:paraId="69DC7FD7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</w:t>
      </w:r>
      <w:proofErr w:type="spellStart"/>
      <w:r w:rsidRPr="00501AEE">
        <w:rPr>
          <w:lang w:val="pt-BR"/>
        </w:rPr>
        <w:t>Serial.print</w:t>
      </w:r>
      <w:proofErr w:type="spellEnd"/>
      <w:r w:rsidRPr="00501AEE">
        <w:rPr>
          <w:lang w:val="pt-BR"/>
        </w:rPr>
        <w:t>("Corrente: ");</w:t>
      </w:r>
    </w:p>
    <w:p w14:paraId="4B214FB2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</w:t>
      </w:r>
      <w:proofErr w:type="spellStart"/>
      <w:r w:rsidRPr="00501AEE">
        <w:rPr>
          <w:lang w:val="pt-BR"/>
        </w:rPr>
        <w:t>Serial.print</w:t>
      </w:r>
      <w:proofErr w:type="spellEnd"/>
      <w:r w:rsidRPr="00501AEE">
        <w:rPr>
          <w:lang w:val="pt-BR"/>
        </w:rPr>
        <w:t>(corrente);</w:t>
      </w:r>
    </w:p>
    <w:p w14:paraId="57FB2B6A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lastRenderedPageBreak/>
        <w:t xml:space="preserve">  </w:t>
      </w:r>
      <w:proofErr w:type="spellStart"/>
      <w:r w:rsidRPr="00501AEE">
        <w:rPr>
          <w:lang w:val="pt-BR"/>
        </w:rPr>
        <w:t>Serial.println</w:t>
      </w:r>
      <w:proofErr w:type="spellEnd"/>
      <w:r w:rsidRPr="00501AEE">
        <w:rPr>
          <w:lang w:val="pt-BR"/>
        </w:rPr>
        <w:t xml:space="preserve">(" </w:t>
      </w:r>
      <w:proofErr w:type="spellStart"/>
      <w:r w:rsidRPr="00501AEE">
        <w:rPr>
          <w:lang w:val="pt-BR"/>
        </w:rPr>
        <w:t>mA</w:t>
      </w:r>
      <w:proofErr w:type="spellEnd"/>
      <w:r w:rsidRPr="00501AEE">
        <w:rPr>
          <w:lang w:val="pt-BR"/>
        </w:rPr>
        <w:t>");</w:t>
      </w:r>
    </w:p>
    <w:p w14:paraId="59BD73D9" w14:textId="77777777" w:rsidR="001D4F2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</w:t>
      </w:r>
    </w:p>
    <w:p w14:paraId="54122CB7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// Verifica se a corrente está acima de 4.0 </w:t>
      </w:r>
      <w:proofErr w:type="spellStart"/>
      <w:r w:rsidRPr="00501AEE">
        <w:rPr>
          <w:lang w:val="pt-BR"/>
        </w:rPr>
        <w:t>mA</w:t>
      </w:r>
      <w:proofErr w:type="spellEnd"/>
    </w:p>
    <w:p w14:paraId="584A3D00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</w:t>
      </w:r>
      <w:proofErr w:type="spellStart"/>
      <w:r w:rsidRPr="00501AEE">
        <w:rPr>
          <w:lang w:val="pt-BR"/>
        </w:rPr>
        <w:t>if</w:t>
      </w:r>
      <w:proofErr w:type="spellEnd"/>
      <w:r w:rsidRPr="00501AEE">
        <w:rPr>
          <w:lang w:val="pt-BR"/>
        </w:rPr>
        <w:t xml:space="preserve"> (corrente &gt; 4.0) {</w:t>
      </w:r>
    </w:p>
    <w:p w14:paraId="3312FEA5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  </w:t>
      </w:r>
      <w:proofErr w:type="spellStart"/>
      <w:r w:rsidRPr="00501AEE">
        <w:rPr>
          <w:lang w:val="pt-BR"/>
        </w:rPr>
        <w:t>valorPWM</w:t>
      </w:r>
      <w:proofErr w:type="spellEnd"/>
      <w:r w:rsidRPr="00501AEE">
        <w:rPr>
          <w:lang w:val="pt-BR"/>
        </w:rPr>
        <w:t xml:space="preserve"> = 10; // Define um valor PWM intermediário para reduzir a intensidade da lâmpada</w:t>
      </w:r>
    </w:p>
    <w:p w14:paraId="7ABFCB04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  </w:t>
      </w:r>
      <w:proofErr w:type="spellStart"/>
      <w:r w:rsidRPr="00501AEE">
        <w:rPr>
          <w:lang w:val="pt-BR"/>
        </w:rPr>
        <w:t>Serial.println</w:t>
      </w:r>
      <w:proofErr w:type="spellEnd"/>
      <w:r w:rsidRPr="00501AEE">
        <w:rPr>
          <w:lang w:val="pt-BR"/>
        </w:rPr>
        <w:t>("DIMINUIR"</w:t>
      </w:r>
      <w:proofErr w:type="gramStart"/>
      <w:r w:rsidRPr="00501AEE">
        <w:rPr>
          <w:lang w:val="pt-BR"/>
        </w:rPr>
        <w:t>);  /</w:t>
      </w:r>
      <w:proofErr w:type="gramEnd"/>
      <w:r w:rsidRPr="00501AEE">
        <w:rPr>
          <w:lang w:val="pt-BR"/>
        </w:rPr>
        <w:t>/ Informação sobre ajuste</w:t>
      </w:r>
    </w:p>
    <w:p w14:paraId="2ADC58CF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} </w:t>
      </w:r>
      <w:proofErr w:type="spellStart"/>
      <w:r w:rsidRPr="00501AEE">
        <w:rPr>
          <w:lang w:val="pt-BR"/>
        </w:rPr>
        <w:t>else</w:t>
      </w:r>
      <w:proofErr w:type="spellEnd"/>
      <w:r w:rsidRPr="00501AEE">
        <w:rPr>
          <w:lang w:val="pt-BR"/>
        </w:rPr>
        <w:t xml:space="preserve"> {</w:t>
      </w:r>
    </w:p>
    <w:p w14:paraId="6247B685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  </w:t>
      </w:r>
      <w:proofErr w:type="spellStart"/>
      <w:r w:rsidRPr="00501AEE">
        <w:rPr>
          <w:lang w:val="pt-BR"/>
        </w:rPr>
        <w:t>valorPWM</w:t>
      </w:r>
      <w:proofErr w:type="spellEnd"/>
      <w:r w:rsidRPr="00501AEE">
        <w:rPr>
          <w:lang w:val="pt-BR"/>
        </w:rPr>
        <w:t xml:space="preserve"> = 1000; // Define o valor máximo de PWM (lâmpada em potência máxima)</w:t>
      </w:r>
    </w:p>
    <w:p w14:paraId="7431E46E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  </w:t>
      </w:r>
      <w:proofErr w:type="spellStart"/>
      <w:r w:rsidRPr="00501AEE">
        <w:rPr>
          <w:lang w:val="pt-BR"/>
        </w:rPr>
        <w:t>Serial.println</w:t>
      </w:r>
      <w:proofErr w:type="spellEnd"/>
      <w:r w:rsidRPr="00501AEE">
        <w:rPr>
          <w:lang w:val="pt-BR"/>
        </w:rPr>
        <w:t>("AUMENTAR"</w:t>
      </w:r>
      <w:proofErr w:type="gramStart"/>
      <w:r w:rsidRPr="00501AEE">
        <w:rPr>
          <w:lang w:val="pt-BR"/>
        </w:rPr>
        <w:t>);  /</w:t>
      </w:r>
      <w:proofErr w:type="gramEnd"/>
      <w:r w:rsidRPr="00501AEE">
        <w:rPr>
          <w:lang w:val="pt-BR"/>
        </w:rPr>
        <w:t>/ Informação sobre ajuste</w:t>
      </w:r>
    </w:p>
    <w:p w14:paraId="3915412E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}</w:t>
      </w:r>
    </w:p>
    <w:p w14:paraId="7F7246DE" w14:textId="77777777" w:rsidR="001D4F2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</w:t>
      </w:r>
    </w:p>
    <w:p w14:paraId="5E15A596" w14:textId="77777777" w:rsidR="001D4F2E" w:rsidRPr="00501AEE" w:rsidRDefault="001D4F2E" w:rsidP="001D4F2E">
      <w:pPr>
        <w:ind w:left="6"/>
        <w:rPr>
          <w:lang w:val="pt-BR"/>
        </w:rPr>
      </w:pPr>
      <w:proofErr w:type="spellStart"/>
      <w:proofErr w:type="gramStart"/>
      <w:r w:rsidRPr="00501AEE">
        <w:rPr>
          <w:lang w:val="pt-BR"/>
        </w:rPr>
        <w:t>analogWrite</w:t>
      </w:r>
      <w:proofErr w:type="spellEnd"/>
      <w:r w:rsidRPr="00501AEE">
        <w:rPr>
          <w:lang w:val="pt-BR"/>
        </w:rPr>
        <w:t>(</w:t>
      </w:r>
      <w:proofErr w:type="gramEnd"/>
      <w:r w:rsidRPr="00501AEE">
        <w:rPr>
          <w:lang w:val="pt-BR"/>
        </w:rPr>
        <w:t xml:space="preserve">tomada1, </w:t>
      </w:r>
      <w:proofErr w:type="spellStart"/>
      <w:r w:rsidRPr="00501AEE">
        <w:rPr>
          <w:lang w:val="pt-BR"/>
        </w:rPr>
        <w:t>valorPWM</w:t>
      </w:r>
      <w:proofErr w:type="spellEnd"/>
      <w:r w:rsidRPr="00501AEE">
        <w:rPr>
          <w:lang w:val="pt-BR"/>
        </w:rPr>
        <w:t>);  // Aplica o valor PWM na porta</w:t>
      </w:r>
    </w:p>
    <w:p w14:paraId="7F7E5DE7" w14:textId="77777777" w:rsidR="001D4F2E" w:rsidRPr="00501AE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 xml:space="preserve">  </w:t>
      </w:r>
      <w:proofErr w:type="gramStart"/>
      <w:r w:rsidRPr="00501AEE">
        <w:rPr>
          <w:lang w:val="pt-BR"/>
        </w:rPr>
        <w:t>delay(</w:t>
      </w:r>
      <w:proofErr w:type="gramEnd"/>
      <w:r w:rsidRPr="00501AEE">
        <w:rPr>
          <w:lang w:val="pt-BR"/>
        </w:rPr>
        <w:t>1000);  // Espera 1 segundo antes da próxima leitura</w:t>
      </w:r>
    </w:p>
    <w:p w14:paraId="2DE57522" w14:textId="77777777" w:rsidR="001D4F2E" w:rsidRDefault="001D4F2E" w:rsidP="001D4F2E">
      <w:pPr>
        <w:ind w:left="6"/>
        <w:rPr>
          <w:lang w:val="pt-BR"/>
        </w:rPr>
      </w:pPr>
      <w:r w:rsidRPr="00501AEE">
        <w:rPr>
          <w:lang w:val="pt-BR"/>
        </w:rPr>
        <w:t>}</w:t>
      </w:r>
    </w:p>
    <w:p w14:paraId="10BC1C3D" w14:textId="77777777" w:rsidR="001D4F2E" w:rsidRDefault="001D4F2E" w:rsidP="001D4F2E">
      <w:pPr>
        <w:rPr>
          <w:b/>
          <w:bCs/>
          <w:lang w:val="pt-BR"/>
        </w:rPr>
      </w:pPr>
    </w:p>
    <w:p w14:paraId="56CB69E6" w14:textId="106513FA" w:rsidR="001D4F2E" w:rsidRDefault="001D4F2E" w:rsidP="001D4F2E">
      <w:pPr>
        <w:rPr>
          <w:b/>
          <w:bCs/>
          <w:lang w:val="pt-BR"/>
        </w:rPr>
      </w:pPr>
      <w:r w:rsidRPr="00501AEE">
        <w:rPr>
          <w:b/>
          <w:bCs/>
          <w:lang w:val="pt-BR"/>
        </w:rPr>
        <w:t>Código Utilizado no Modelo Simulado</w:t>
      </w:r>
      <w:r>
        <w:rPr>
          <w:b/>
          <w:bCs/>
          <w:lang w:val="pt-BR"/>
        </w:rPr>
        <w:t xml:space="preserve"> (Modelo 2):</w:t>
      </w:r>
    </w:p>
    <w:p w14:paraId="54AA8082" w14:textId="77777777" w:rsidR="001D4F2E" w:rsidRPr="0044553D" w:rsidRDefault="001D4F2E" w:rsidP="001D4F2E">
      <w:pPr>
        <w:rPr>
          <w:lang w:val="pt-BR"/>
        </w:rPr>
      </w:pPr>
      <w:r>
        <w:rPr>
          <w:lang w:val="pt-BR"/>
        </w:rPr>
        <w:tab/>
      </w:r>
      <w:r w:rsidRPr="0044553D">
        <w:rPr>
          <w:lang w:val="pt-BR"/>
        </w:rPr>
        <w:t>O código a seguir foi programado no Arduino Nano para monitorar os valores de corrente simulada lidos pelo potenciômetro e controlar o estado de uma lâmpada LED conectada ao relé. O sistema desliga ou liga a carga de acordo com os valores simulados, representando o comportamento de controle de consumo energético.</w:t>
      </w:r>
    </w:p>
    <w:p w14:paraId="2C10E0E8" w14:textId="77777777" w:rsidR="001D4F2E" w:rsidRDefault="001D4F2E" w:rsidP="001D4F2E">
      <w:pPr>
        <w:rPr>
          <w:lang w:val="pt-BR"/>
        </w:rPr>
      </w:pPr>
    </w:p>
    <w:p w14:paraId="1E90EA6B" w14:textId="77777777" w:rsidR="001D4F2E" w:rsidRPr="0044553D" w:rsidRDefault="001D4F2E" w:rsidP="001D4F2E">
      <w:pPr>
        <w:rPr>
          <w:lang w:val="pt-BR"/>
        </w:rPr>
      </w:pPr>
      <w:proofErr w:type="spellStart"/>
      <w:r w:rsidRPr="0044553D">
        <w:rPr>
          <w:lang w:val="pt-BR"/>
        </w:rPr>
        <w:t>int</w:t>
      </w:r>
      <w:proofErr w:type="spellEnd"/>
      <w:r w:rsidRPr="0044553D">
        <w:rPr>
          <w:lang w:val="pt-BR"/>
        </w:rPr>
        <w:t xml:space="preserve"> cor = A</w:t>
      </w:r>
      <w:proofErr w:type="gramStart"/>
      <w:r w:rsidRPr="0044553D">
        <w:rPr>
          <w:lang w:val="pt-BR"/>
        </w:rPr>
        <w:t xml:space="preserve">7;   </w:t>
      </w:r>
      <w:proofErr w:type="gramEnd"/>
      <w:r w:rsidRPr="0044553D">
        <w:rPr>
          <w:lang w:val="pt-BR"/>
        </w:rPr>
        <w:t>     // Porta A0 para ler a corrente</w:t>
      </w:r>
    </w:p>
    <w:p w14:paraId="387DBEF2" w14:textId="77777777" w:rsidR="001D4F2E" w:rsidRPr="0044553D" w:rsidRDefault="001D4F2E" w:rsidP="001D4F2E">
      <w:pPr>
        <w:rPr>
          <w:lang w:val="pt-BR"/>
        </w:rPr>
      </w:pPr>
      <w:proofErr w:type="spellStart"/>
      <w:r w:rsidRPr="0044553D">
        <w:rPr>
          <w:lang w:val="pt-BR"/>
        </w:rPr>
        <w:t>int</w:t>
      </w:r>
      <w:proofErr w:type="spellEnd"/>
      <w:r w:rsidRPr="0044553D">
        <w:rPr>
          <w:lang w:val="pt-BR"/>
        </w:rPr>
        <w:t xml:space="preserve"> tomada1 = 2;</w:t>
      </w:r>
    </w:p>
    <w:p w14:paraId="4B132CF8" w14:textId="77777777" w:rsidR="001D4F2E" w:rsidRPr="0044553D" w:rsidRDefault="001D4F2E" w:rsidP="001D4F2E">
      <w:pPr>
        <w:rPr>
          <w:lang w:val="pt-BR"/>
        </w:rPr>
      </w:pPr>
      <w:proofErr w:type="spellStart"/>
      <w:r w:rsidRPr="0044553D">
        <w:rPr>
          <w:lang w:val="pt-BR"/>
        </w:rPr>
        <w:t>float</w:t>
      </w:r>
      <w:proofErr w:type="spellEnd"/>
      <w:r w:rsidRPr="0044553D">
        <w:rPr>
          <w:lang w:val="pt-BR"/>
        </w:rPr>
        <w:t xml:space="preserve"> I = </w:t>
      </w:r>
      <w:proofErr w:type="gramStart"/>
      <w:r w:rsidRPr="0044553D">
        <w:rPr>
          <w:lang w:val="pt-BR"/>
        </w:rPr>
        <w:t xml:space="preserve">0;   </w:t>
      </w:r>
      <w:proofErr w:type="gramEnd"/>
      <w:r w:rsidRPr="0044553D">
        <w:rPr>
          <w:lang w:val="pt-BR"/>
        </w:rPr>
        <w:t>      // Variável para leitura do valor analógico</w:t>
      </w:r>
    </w:p>
    <w:p w14:paraId="39B104E1" w14:textId="77777777" w:rsidR="001D4F2E" w:rsidRPr="0044553D" w:rsidRDefault="001D4F2E" w:rsidP="001D4F2E">
      <w:pPr>
        <w:rPr>
          <w:lang w:val="pt-BR"/>
        </w:rPr>
      </w:pPr>
      <w:proofErr w:type="spellStart"/>
      <w:r w:rsidRPr="0044553D">
        <w:rPr>
          <w:lang w:val="pt-BR"/>
        </w:rPr>
        <w:t>float</w:t>
      </w:r>
      <w:proofErr w:type="spellEnd"/>
      <w:r w:rsidRPr="0044553D">
        <w:rPr>
          <w:lang w:val="pt-BR"/>
        </w:rPr>
        <w:t xml:space="preserve"> corrente = 0.0;// Variável para armazenar a corrente convertida (em </w:t>
      </w:r>
      <w:proofErr w:type="spellStart"/>
      <w:r w:rsidRPr="0044553D">
        <w:rPr>
          <w:lang w:val="pt-BR"/>
        </w:rPr>
        <w:t>mA</w:t>
      </w:r>
      <w:proofErr w:type="spellEnd"/>
      <w:r w:rsidRPr="0044553D">
        <w:rPr>
          <w:lang w:val="pt-BR"/>
        </w:rPr>
        <w:t>)</w:t>
      </w:r>
    </w:p>
    <w:p w14:paraId="5714FCF6" w14:textId="77777777" w:rsidR="001D4F2E" w:rsidRPr="0044553D" w:rsidRDefault="001D4F2E" w:rsidP="001D4F2E">
      <w:pPr>
        <w:rPr>
          <w:lang w:val="pt-BR"/>
        </w:rPr>
      </w:pPr>
    </w:p>
    <w:p w14:paraId="5B393F4F" w14:textId="77777777" w:rsidR="001D4F2E" w:rsidRPr="0044553D" w:rsidRDefault="001D4F2E" w:rsidP="001D4F2E">
      <w:pPr>
        <w:rPr>
          <w:lang w:val="pt-BR"/>
        </w:rPr>
      </w:pPr>
      <w:proofErr w:type="spellStart"/>
      <w:r w:rsidRPr="0044553D">
        <w:rPr>
          <w:lang w:val="pt-BR"/>
        </w:rPr>
        <w:t>void</w:t>
      </w:r>
      <w:proofErr w:type="spellEnd"/>
      <w:r w:rsidRPr="0044553D">
        <w:rPr>
          <w:lang w:val="pt-BR"/>
        </w:rPr>
        <w:t xml:space="preserve"> </w:t>
      </w:r>
      <w:proofErr w:type="gramStart"/>
      <w:r w:rsidRPr="0044553D">
        <w:rPr>
          <w:lang w:val="pt-BR"/>
        </w:rPr>
        <w:t>setup(</w:t>
      </w:r>
      <w:proofErr w:type="gramEnd"/>
      <w:r w:rsidRPr="0044553D">
        <w:rPr>
          <w:lang w:val="pt-BR"/>
        </w:rPr>
        <w:t>) {</w:t>
      </w:r>
    </w:p>
    <w:p w14:paraId="3E3EA0A7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  </w:t>
      </w:r>
      <w:proofErr w:type="spellStart"/>
      <w:r w:rsidRPr="0044553D">
        <w:rPr>
          <w:lang w:val="pt-BR"/>
        </w:rPr>
        <w:t>Serial.begin</w:t>
      </w:r>
      <w:proofErr w:type="spellEnd"/>
      <w:r w:rsidRPr="0044553D">
        <w:rPr>
          <w:lang w:val="pt-BR"/>
        </w:rPr>
        <w:t>(9600</w:t>
      </w:r>
      <w:proofErr w:type="gramStart"/>
      <w:r w:rsidRPr="0044553D">
        <w:rPr>
          <w:lang w:val="pt-BR"/>
        </w:rPr>
        <w:t xml:space="preserve">);   </w:t>
      </w:r>
      <w:proofErr w:type="gramEnd"/>
      <w:r w:rsidRPr="0044553D">
        <w:rPr>
          <w:lang w:val="pt-BR"/>
        </w:rPr>
        <w:t>        // Inicializa a comunicação serial</w:t>
      </w:r>
    </w:p>
    <w:p w14:paraId="03A5F02D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  </w:t>
      </w:r>
      <w:proofErr w:type="spellStart"/>
      <w:proofErr w:type="gramStart"/>
      <w:r w:rsidRPr="0044553D">
        <w:rPr>
          <w:lang w:val="pt-BR"/>
        </w:rPr>
        <w:t>pinMode</w:t>
      </w:r>
      <w:proofErr w:type="spellEnd"/>
      <w:r w:rsidRPr="0044553D">
        <w:rPr>
          <w:lang w:val="pt-BR"/>
        </w:rPr>
        <w:t>(</w:t>
      </w:r>
      <w:proofErr w:type="gramEnd"/>
      <w:r w:rsidRPr="0044553D">
        <w:rPr>
          <w:lang w:val="pt-BR"/>
        </w:rPr>
        <w:t>tomada1, OUTPUT);     // Define a porta como saída</w:t>
      </w:r>
    </w:p>
    <w:p w14:paraId="0FFBA918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>}</w:t>
      </w:r>
    </w:p>
    <w:p w14:paraId="4492C0C8" w14:textId="77777777" w:rsidR="001D4F2E" w:rsidRPr="0044553D" w:rsidRDefault="001D4F2E" w:rsidP="001D4F2E">
      <w:pPr>
        <w:rPr>
          <w:lang w:val="pt-BR"/>
        </w:rPr>
      </w:pPr>
    </w:p>
    <w:p w14:paraId="4CFA81F0" w14:textId="77777777" w:rsidR="001D4F2E" w:rsidRPr="0044553D" w:rsidRDefault="001D4F2E" w:rsidP="001D4F2E">
      <w:pPr>
        <w:rPr>
          <w:lang w:val="pt-BR"/>
        </w:rPr>
      </w:pPr>
      <w:proofErr w:type="spellStart"/>
      <w:r w:rsidRPr="0044553D">
        <w:rPr>
          <w:lang w:val="pt-BR"/>
        </w:rPr>
        <w:t>void</w:t>
      </w:r>
      <w:proofErr w:type="spellEnd"/>
      <w:r w:rsidRPr="0044553D">
        <w:rPr>
          <w:lang w:val="pt-BR"/>
        </w:rPr>
        <w:t xml:space="preserve"> </w:t>
      </w:r>
      <w:proofErr w:type="gramStart"/>
      <w:r w:rsidRPr="0044553D">
        <w:rPr>
          <w:lang w:val="pt-BR"/>
        </w:rPr>
        <w:t>loop(</w:t>
      </w:r>
      <w:proofErr w:type="gramEnd"/>
      <w:r w:rsidRPr="0044553D">
        <w:rPr>
          <w:lang w:val="pt-BR"/>
        </w:rPr>
        <w:t>) {</w:t>
      </w:r>
    </w:p>
    <w:p w14:paraId="4157A064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I = </w:t>
      </w:r>
      <w:proofErr w:type="spellStart"/>
      <w:r w:rsidRPr="0044553D">
        <w:rPr>
          <w:lang w:val="pt-BR"/>
        </w:rPr>
        <w:t>analogRead</w:t>
      </w:r>
      <w:proofErr w:type="spellEnd"/>
      <w:r w:rsidRPr="0044553D">
        <w:rPr>
          <w:lang w:val="pt-BR"/>
        </w:rPr>
        <w:t>(cor</w:t>
      </w:r>
      <w:proofErr w:type="gramStart"/>
      <w:r w:rsidRPr="0044553D">
        <w:rPr>
          <w:lang w:val="pt-BR"/>
        </w:rPr>
        <w:t>);  /</w:t>
      </w:r>
      <w:proofErr w:type="gramEnd"/>
      <w:r w:rsidRPr="0044553D">
        <w:rPr>
          <w:lang w:val="pt-BR"/>
        </w:rPr>
        <w:t>/ Lê o valor do sensor de corrente na porta A0</w:t>
      </w:r>
    </w:p>
    <w:p w14:paraId="59B0EBC0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</w:t>
      </w:r>
    </w:p>
    <w:p w14:paraId="73511344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lastRenderedPageBreak/>
        <w:t xml:space="preserve">  // Calcula a corrente em </w:t>
      </w:r>
      <w:proofErr w:type="spellStart"/>
      <w:r w:rsidRPr="0044553D">
        <w:rPr>
          <w:lang w:val="pt-BR"/>
        </w:rPr>
        <w:t>mA</w:t>
      </w:r>
      <w:proofErr w:type="spellEnd"/>
    </w:p>
    <w:p w14:paraId="085D14D6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corrente = (I * 5.0) / 1024.0; </w:t>
      </w:r>
    </w:p>
    <w:p w14:paraId="75F51667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</w:t>
      </w:r>
      <w:proofErr w:type="spellStart"/>
      <w:r w:rsidRPr="0044553D">
        <w:rPr>
          <w:lang w:val="pt-BR"/>
        </w:rPr>
        <w:t>Serial.print</w:t>
      </w:r>
      <w:proofErr w:type="spellEnd"/>
      <w:r w:rsidRPr="0044553D">
        <w:rPr>
          <w:lang w:val="pt-BR"/>
        </w:rPr>
        <w:t>("Corrente: ");</w:t>
      </w:r>
    </w:p>
    <w:p w14:paraId="56696441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</w:t>
      </w:r>
      <w:proofErr w:type="spellStart"/>
      <w:r w:rsidRPr="0044553D">
        <w:rPr>
          <w:lang w:val="pt-BR"/>
        </w:rPr>
        <w:t>Serial.print</w:t>
      </w:r>
      <w:proofErr w:type="spellEnd"/>
      <w:r w:rsidRPr="0044553D">
        <w:rPr>
          <w:lang w:val="pt-BR"/>
        </w:rPr>
        <w:t>(corrente);</w:t>
      </w:r>
    </w:p>
    <w:p w14:paraId="2437EEC0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</w:t>
      </w:r>
      <w:proofErr w:type="spellStart"/>
      <w:r w:rsidRPr="0044553D">
        <w:rPr>
          <w:lang w:val="pt-BR"/>
        </w:rPr>
        <w:t>Serial.println</w:t>
      </w:r>
      <w:proofErr w:type="spellEnd"/>
      <w:r w:rsidRPr="0044553D">
        <w:rPr>
          <w:lang w:val="pt-BR"/>
        </w:rPr>
        <w:t xml:space="preserve">(" </w:t>
      </w:r>
      <w:proofErr w:type="spellStart"/>
      <w:r w:rsidRPr="0044553D">
        <w:rPr>
          <w:lang w:val="pt-BR"/>
        </w:rPr>
        <w:t>mA</w:t>
      </w:r>
      <w:proofErr w:type="spellEnd"/>
      <w:r w:rsidRPr="0044553D">
        <w:rPr>
          <w:lang w:val="pt-BR"/>
        </w:rPr>
        <w:t>");</w:t>
      </w:r>
    </w:p>
    <w:p w14:paraId="10CF0D20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 xml:space="preserve">  // Verifica se a corrente está acima de 4.0 </w:t>
      </w:r>
      <w:proofErr w:type="spellStart"/>
      <w:r w:rsidRPr="0044553D">
        <w:rPr>
          <w:lang w:val="pt-BR"/>
        </w:rPr>
        <w:t>mA</w:t>
      </w:r>
      <w:proofErr w:type="spellEnd"/>
    </w:p>
    <w:p w14:paraId="72374223" w14:textId="77777777" w:rsidR="001D4F2E" w:rsidRPr="0044553D" w:rsidRDefault="001D4F2E" w:rsidP="001D4F2E">
      <w:r w:rsidRPr="0044553D">
        <w:rPr>
          <w:lang w:val="pt-BR"/>
        </w:rPr>
        <w:t xml:space="preserve">  </w:t>
      </w:r>
      <w:r w:rsidRPr="0044553D">
        <w:t>if (</w:t>
      </w:r>
      <w:proofErr w:type="spellStart"/>
      <w:r w:rsidRPr="0044553D">
        <w:t>corrente</w:t>
      </w:r>
      <w:proofErr w:type="spellEnd"/>
      <w:r w:rsidRPr="0044553D">
        <w:t xml:space="preserve"> &gt; </w:t>
      </w:r>
      <w:proofErr w:type="gramStart"/>
      <w:r w:rsidRPr="0044553D">
        <w:t>4.8) {</w:t>
      </w:r>
      <w:proofErr w:type="gramEnd"/>
    </w:p>
    <w:p w14:paraId="4CF13DC9" w14:textId="77777777" w:rsidR="001D4F2E" w:rsidRPr="0044553D" w:rsidRDefault="001D4F2E" w:rsidP="001D4F2E">
      <w:r w:rsidRPr="0044553D">
        <w:t xml:space="preserve">    </w:t>
      </w:r>
      <w:proofErr w:type="spellStart"/>
      <w:proofErr w:type="gramStart"/>
      <w:r w:rsidRPr="0044553D">
        <w:t>digitalWrite</w:t>
      </w:r>
      <w:proofErr w:type="spellEnd"/>
      <w:r w:rsidRPr="0044553D">
        <w:t>(</w:t>
      </w:r>
      <w:proofErr w:type="gramEnd"/>
      <w:r w:rsidRPr="0044553D">
        <w:t>tomada1, HIGH);</w:t>
      </w:r>
    </w:p>
    <w:p w14:paraId="5DDC38A3" w14:textId="77777777" w:rsidR="001D4F2E" w:rsidRPr="0044553D" w:rsidRDefault="001D4F2E" w:rsidP="001D4F2E">
      <w:r w:rsidRPr="0044553D">
        <w:t>  } else {</w:t>
      </w:r>
    </w:p>
    <w:p w14:paraId="64759F47" w14:textId="77777777" w:rsidR="001D4F2E" w:rsidRPr="0044553D" w:rsidRDefault="001D4F2E" w:rsidP="001D4F2E">
      <w:pPr>
        <w:rPr>
          <w:lang w:val="pt-BR"/>
        </w:rPr>
      </w:pPr>
      <w:r w:rsidRPr="0044553D">
        <w:t xml:space="preserve">    </w:t>
      </w:r>
      <w:proofErr w:type="spellStart"/>
      <w:proofErr w:type="gramStart"/>
      <w:r w:rsidRPr="0044553D">
        <w:rPr>
          <w:lang w:val="pt-BR"/>
        </w:rPr>
        <w:t>digitalWrite</w:t>
      </w:r>
      <w:proofErr w:type="spellEnd"/>
      <w:r w:rsidRPr="0044553D">
        <w:rPr>
          <w:lang w:val="pt-BR"/>
        </w:rPr>
        <w:t>(</w:t>
      </w:r>
      <w:proofErr w:type="gramEnd"/>
      <w:r w:rsidRPr="0044553D">
        <w:rPr>
          <w:lang w:val="pt-BR"/>
        </w:rPr>
        <w:t>tomada1, LOW);</w:t>
      </w:r>
    </w:p>
    <w:p w14:paraId="0F6C4D60" w14:textId="7777777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>  }</w:t>
      </w:r>
    </w:p>
    <w:p w14:paraId="7B2B377B" w14:textId="1B940F67" w:rsidR="001D4F2E" w:rsidRPr="0044553D" w:rsidRDefault="001D4F2E" w:rsidP="001D4F2E">
      <w:pPr>
        <w:rPr>
          <w:lang w:val="pt-BR"/>
        </w:rPr>
      </w:pPr>
      <w:r w:rsidRPr="0044553D">
        <w:rPr>
          <w:lang w:val="pt-BR"/>
        </w:rPr>
        <w:t>}</w:t>
      </w:r>
    </w:p>
    <w:p w14:paraId="43FC513C" w14:textId="77777777" w:rsidR="001D4F2E" w:rsidRPr="0044553D" w:rsidRDefault="001D4F2E" w:rsidP="001D4F2E">
      <w:pPr>
        <w:rPr>
          <w:b/>
          <w:bCs/>
          <w:lang w:val="pt-BR"/>
        </w:rPr>
      </w:pPr>
      <w:r w:rsidRPr="0044553D">
        <w:rPr>
          <w:b/>
          <w:bCs/>
          <w:lang w:val="pt-BR"/>
        </w:rPr>
        <w:t>Funcionamento do Novo Código</w:t>
      </w:r>
      <w:r>
        <w:rPr>
          <w:b/>
          <w:bCs/>
          <w:lang w:val="pt-BR"/>
        </w:rPr>
        <w:t>:</w:t>
      </w:r>
    </w:p>
    <w:p w14:paraId="41C545D6" w14:textId="77777777" w:rsidR="001D4F2E" w:rsidRPr="0044553D" w:rsidRDefault="001D4F2E" w:rsidP="001D4F2E">
      <w:pPr>
        <w:numPr>
          <w:ilvl w:val="0"/>
          <w:numId w:val="27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Leitura da Corrente Simulada</w:t>
      </w:r>
      <w:r w:rsidRPr="0044553D">
        <w:rPr>
          <w:lang w:val="pt-BR"/>
        </w:rPr>
        <w:t>:</w:t>
      </w:r>
    </w:p>
    <w:p w14:paraId="4814F0D1" w14:textId="77777777" w:rsidR="001D4F2E" w:rsidRPr="0044553D" w:rsidRDefault="001D4F2E" w:rsidP="001D4F2E">
      <w:pPr>
        <w:numPr>
          <w:ilvl w:val="1"/>
          <w:numId w:val="27"/>
        </w:numPr>
        <w:rPr>
          <w:lang w:val="pt-BR"/>
        </w:rPr>
      </w:pPr>
      <w:r w:rsidRPr="0044553D">
        <w:rPr>
          <w:lang w:val="pt-BR"/>
        </w:rPr>
        <w:t>O potenciômetro ajusta manualmente o valor de corrente simulada.</w:t>
      </w:r>
    </w:p>
    <w:p w14:paraId="6667661A" w14:textId="77777777" w:rsidR="001D4F2E" w:rsidRPr="0044553D" w:rsidRDefault="001D4F2E" w:rsidP="001D4F2E">
      <w:pPr>
        <w:numPr>
          <w:ilvl w:val="1"/>
          <w:numId w:val="27"/>
        </w:numPr>
        <w:rPr>
          <w:lang w:val="pt-BR"/>
        </w:rPr>
      </w:pPr>
      <w:r w:rsidRPr="0044553D">
        <w:rPr>
          <w:lang w:val="pt-BR"/>
        </w:rPr>
        <w:t xml:space="preserve">A leitura do potenciômetro na porta A7 é convertida para um valor de corrente em </w:t>
      </w:r>
      <w:proofErr w:type="spellStart"/>
      <w:r w:rsidRPr="0044553D">
        <w:rPr>
          <w:lang w:val="pt-BR"/>
        </w:rPr>
        <w:t>mA</w:t>
      </w:r>
      <w:proofErr w:type="spellEnd"/>
      <w:r w:rsidRPr="0044553D">
        <w:rPr>
          <w:lang w:val="pt-BR"/>
        </w:rPr>
        <w:t>, utilizando uma equação proporcional.</w:t>
      </w:r>
    </w:p>
    <w:p w14:paraId="27C4EE08" w14:textId="77777777" w:rsidR="001D4F2E" w:rsidRPr="0044553D" w:rsidRDefault="001D4F2E" w:rsidP="001D4F2E">
      <w:pPr>
        <w:numPr>
          <w:ilvl w:val="0"/>
          <w:numId w:val="27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Controle Automático do Relé</w:t>
      </w:r>
      <w:r w:rsidRPr="0044553D">
        <w:rPr>
          <w:lang w:val="pt-BR"/>
        </w:rPr>
        <w:t>:</w:t>
      </w:r>
    </w:p>
    <w:p w14:paraId="48EC62AD" w14:textId="77777777" w:rsidR="001D4F2E" w:rsidRPr="0044553D" w:rsidRDefault="001D4F2E" w:rsidP="001D4F2E">
      <w:pPr>
        <w:numPr>
          <w:ilvl w:val="1"/>
          <w:numId w:val="27"/>
        </w:numPr>
        <w:rPr>
          <w:lang w:val="pt-BR"/>
        </w:rPr>
      </w:pPr>
      <w:r w:rsidRPr="0044553D">
        <w:rPr>
          <w:lang w:val="pt-BR"/>
        </w:rPr>
        <w:t xml:space="preserve">Quando o valor da corrente simulada </w:t>
      </w:r>
      <w:r>
        <w:rPr>
          <w:lang w:val="pt-BR"/>
        </w:rPr>
        <w:t>fica abaixo de</w:t>
      </w:r>
      <w:r w:rsidRPr="0044553D">
        <w:rPr>
          <w:lang w:val="pt-BR"/>
        </w:rPr>
        <w:t xml:space="preserve"> 4.8 </w:t>
      </w:r>
      <w:proofErr w:type="spellStart"/>
      <w:r w:rsidRPr="0044553D">
        <w:rPr>
          <w:lang w:val="pt-BR"/>
        </w:rPr>
        <w:t>mA</w:t>
      </w:r>
      <w:proofErr w:type="spellEnd"/>
      <w:r w:rsidRPr="0044553D">
        <w:rPr>
          <w:lang w:val="pt-BR"/>
        </w:rPr>
        <w:t xml:space="preserve">, o Arduino ativa o relé (pino 2), ligando </w:t>
      </w:r>
      <w:r>
        <w:rPr>
          <w:lang w:val="pt-BR"/>
        </w:rPr>
        <w:t>o led</w:t>
      </w:r>
      <w:r w:rsidRPr="0044553D">
        <w:rPr>
          <w:lang w:val="pt-BR"/>
        </w:rPr>
        <w:t>.</w:t>
      </w:r>
    </w:p>
    <w:p w14:paraId="2F926269" w14:textId="77777777" w:rsidR="001D4F2E" w:rsidRPr="0044553D" w:rsidRDefault="001D4F2E" w:rsidP="001D4F2E">
      <w:pPr>
        <w:numPr>
          <w:ilvl w:val="1"/>
          <w:numId w:val="27"/>
        </w:numPr>
        <w:rPr>
          <w:lang w:val="pt-BR"/>
        </w:rPr>
      </w:pPr>
      <w:r w:rsidRPr="0044553D">
        <w:rPr>
          <w:lang w:val="pt-BR"/>
        </w:rPr>
        <w:t xml:space="preserve">Caso o valor fique </w:t>
      </w:r>
      <w:r>
        <w:rPr>
          <w:lang w:val="pt-BR"/>
        </w:rPr>
        <w:t>acima</w:t>
      </w:r>
      <w:r w:rsidRPr="0044553D">
        <w:rPr>
          <w:lang w:val="pt-BR"/>
        </w:rPr>
        <w:t xml:space="preserve"> ou igual a 4.8 </w:t>
      </w:r>
      <w:proofErr w:type="spellStart"/>
      <w:r w:rsidRPr="0044553D">
        <w:rPr>
          <w:lang w:val="pt-BR"/>
        </w:rPr>
        <w:t>mA</w:t>
      </w:r>
      <w:proofErr w:type="spellEnd"/>
      <w:r w:rsidRPr="0044553D">
        <w:rPr>
          <w:lang w:val="pt-BR"/>
        </w:rPr>
        <w:t>, o relé é desligado automaticamente</w:t>
      </w:r>
      <w:r>
        <w:rPr>
          <w:lang w:val="pt-BR"/>
        </w:rPr>
        <w:t>, desligando o led</w:t>
      </w:r>
      <w:r w:rsidRPr="0044553D">
        <w:rPr>
          <w:lang w:val="pt-BR"/>
        </w:rPr>
        <w:t>.</w:t>
      </w:r>
    </w:p>
    <w:p w14:paraId="1DD62EA3" w14:textId="77777777" w:rsidR="001D4F2E" w:rsidRPr="0044553D" w:rsidRDefault="001D4F2E" w:rsidP="001D4F2E">
      <w:pPr>
        <w:numPr>
          <w:ilvl w:val="0"/>
          <w:numId w:val="27"/>
        </w:numPr>
        <w:tabs>
          <w:tab w:val="left" w:pos="720"/>
        </w:tabs>
        <w:rPr>
          <w:lang w:val="pt-BR"/>
        </w:rPr>
      </w:pPr>
      <w:r w:rsidRPr="0044553D">
        <w:rPr>
          <w:b/>
          <w:bCs/>
          <w:lang w:val="pt-BR"/>
        </w:rPr>
        <w:t>Feedback Serial</w:t>
      </w:r>
      <w:r w:rsidRPr="0044553D">
        <w:rPr>
          <w:lang w:val="pt-BR"/>
        </w:rPr>
        <w:t>:</w:t>
      </w:r>
    </w:p>
    <w:p w14:paraId="3CC7EA8C" w14:textId="77777777" w:rsidR="001D4F2E" w:rsidRPr="0044553D" w:rsidRDefault="001D4F2E" w:rsidP="001D4F2E">
      <w:pPr>
        <w:numPr>
          <w:ilvl w:val="1"/>
          <w:numId w:val="27"/>
        </w:numPr>
        <w:rPr>
          <w:lang w:val="pt-BR"/>
        </w:rPr>
      </w:pPr>
      <w:r w:rsidRPr="0044553D">
        <w:rPr>
          <w:lang w:val="pt-BR"/>
        </w:rPr>
        <w:t>O sistema envia mensagens via comunicação serial indicando os valores de corrente e o estado da carga (ligada ou desligada), permitindo monitoramento e debug em tempo real.</w:t>
      </w:r>
    </w:p>
    <w:p w14:paraId="79313D47" w14:textId="77777777" w:rsidR="00481F44" w:rsidRDefault="00481F44" w:rsidP="00481F44">
      <w:pPr>
        <w:rPr>
          <w:b/>
          <w:bCs/>
          <w:lang w:val="pt-BR"/>
        </w:rPr>
      </w:pPr>
    </w:p>
    <w:p w14:paraId="2A344756" w14:textId="36C96022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 xml:space="preserve">Código Utilizado no Modelo Simulado (Modelo </w:t>
      </w:r>
      <w:r>
        <w:rPr>
          <w:b/>
          <w:bCs/>
          <w:lang w:val="pt-BR"/>
        </w:rPr>
        <w:t>3</w:t>
      </w:r>
      <w:r w:rsidRPr="00481F44">
        <w:rPr>
          <w:b/>
          <w:bCs/>
          <w:lang w:val="pt-BR"/>
        </w:rPr>
        <w:t>):</w:t>
      </w:r>
    </w:p>
    <w:p w14:paraId="2512EE1F" w14:textId="6774B18B" w:rsid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Arduino</w:t>
      </w:r>
    </w:p>
    <w:p w14:paraId="680BEFCB" w14:textId="2D6DC6E9" w:rsidR="00481F44" w:rsidRPr="00481F44" w:rsidRDefault="00481F44" w:rsidP="00481F44">
      <w:pPr>
        <w:rPr>
          <w:b/>
          <w:bCs/>
          <w:lang w:val="pt-BR"/>
        </w:rPr>
      </w:pPr>
      <w:r>
        <w:rPr>
          <w:lang w:val="pt-BR"/>
        </w:rPr>
        <w:tab/>
      </w:r>
      <w:r w:rsidRPr="00481F44">
        <w:rPr>
          <w:lang w:val="pt-BR"/>
        </w:rPr>
        <w:t>Este código lê a corrente elétrica de um sensor conectado à porta analógica A7 do Arduino e utiliza um relé para controlar o estado de uma tomada com base nos valores medidos. Os dados de corrente e estado do sistema são enviados via comunicação serial para outro dispositivo (por exemplo, um ESP32).</w:t>
      </w:r>
    </w:p>
    <w:p w14:paraId="6245D72A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int</w:t>
      </w:r>
      <w:proofErr w:type="spellEnd"/>
      <w:r w:rsidRPr="00481F44">
        <w:rPr>
          <w:lang w:val="pt-BR"/>
        </w:rPr>
        <w:t xml:space="preserve"> cor = A</w:t>
      </w:r>
      <w:proofErr w:type="gramStart"/>
      <w:r w:rsidRPr="00481F44">
        <w:rPr>
          <w:lang w:val="pt-BR"/>
        </w:rPr>
        <w:t xml:space="preserve">7;   </w:t>
      </w:r>
      <w:proofErr w:type="gramEnd"/>
      <w:r w:rsidRPr="00481F44">
        <w:rPr>
          <w:lang w:val="pt-BR"/>
        </w:rPr>
        <w:t xml:space="preserve">     // Porta A0 para ler a corrente</w:t>
      </w:r>
    </w:p>
    <w:p w14:paraId="2C5C5BC9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int</w:t>
      </w:r>
      <w:proofErr w:type="spellEnd"/>
      <w:r w:rsidRPr="00481F44">
        <w:rPr>
          <w:lang w:val="pt-BR"/>
        </w:rPr>
        <w:t xml:space="preserve"> tomada1 = 2;</w:t>
      </w:r>
    </w:p>
    <w:p w14:paraId="6E39F101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float</w:t>
      </w:r>
      <w:proofErr w:type="spellEnd"/>
      <w:r w:rsidRPr="00481F44">
        <w:rPr>
          <w:lang w:val="pt-BR"/>
        </w:rPr>
        <w:t xml:space="preserve"> I = </w:t>
      </w:r>
      <w:proofErr w:type="gramStart"/>
      <w:r w:rsidRPr="00481F44">
        <w:rPr>
          <w:lang w:val="pt-BR"/>
        </w:rPr>
        <w:t xml:space="preserve">0;   </w:t>
      </w:r>
      <w:proofErr w:type="gramEnd"/>
      <w:r w:rsidRPr="00481F44">
        <w:rPr>
          <w:lang w:val="pt-BR"/>
        </w:rPr>
        <w:t xml:space="preserve">      // Variável para leitura do valor analógico</w:t>
      </w:r>
    </w:p>
    <w:p w14:paraId="3FDF9C0A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lastRenderedPageBreak/>
        <w:t>float</w:t>
      </w:r>
      <w:proofErr w:type="spellEnd"/>
      <w:r w:rsidRPr="00481F44">
        <w:rPr>
          <w:lang w:val="pt-BR"/>
        </w:rPr>
        <w:t xml:space="preserve"> corrente = 0.0;// Variável para armazenar a corrente convertida (em </w:t>
      </w:r>
      <w:proofErr w:type="spellStart"/>
      <w:r w:rsidRPr="00481F44">
        <w:rPr>
          <w:lang w:val="pt-BR"/>
        </w:rPr>
        <w:t>mA</w:t>
      </w:r>
      <w:proofErr w:type="spellEnd"/>
      <w:r w:rsidRPr="00481F44">
        <w:rPr>
          <w:lang w:val="pt-BR"/>
        </w:rPr>
        <w:t>)</w:t>
      </w:r>
    </w:p>
    <w:p w14:paraId="0071FC09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int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valorPWM</w:t>
      </w:r>
      <w:proofErr w:type="spellEnd"/>
      <w:r w:rsidRPr="00481F44">
        <w:rPr>
          <w:lang w:val="pt-BR"/>
        </w:rPr>
        <w:t xml:space="preserve"> = </w:t>
      </w:r>
      <w:proofErr w:type="gramStart"/>
      <w:r w:rsidRPr="00481F44">
        <w:rPr>
          <w:lang w:val="pt-BR"/>
        </w:rPr>
        <w:t xml:space="preserve">0;   </w:t>
      </w:r>
      <w:proofErr w:type="gramEnd"/>
      <w:r w:rsidRPr="00481F44">
        <w:rPr>
          <w:lang w:val="pt-BR"/>
        </w:rPr>
        <w:t xml:space="preserve"> // Variável para armazenar o valor de saída PWM</w:t>
      </w:r>
    </w:p>
    <w:p w14:paraId="2FDE94ED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bool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isCasaLigada</w:t>
      </w:r>
      <w:proofErr w:type="spellEnd"/>
      <w:r w:rsidRPr="00481F44">
        <w:rPr>
          <w:lang w:val="pt-BR"/>
        </w:rPr>
        <w:t xml:space="preserve"> = false;</w:t>
      </w:r>
    </w:p>
    <w:p w14:paraId="09040FA9" w14:textId="77777777" w:rsidR="00481F44" w:rsidRPr="00481F44" w:rsidRDefault="00481F44" w:rsidP="00481F44">
      <w:pPr>
        <w:rPr>
          <w:lang w:val="pt-BR"/>
        </w:rPr>
      </w:pPr>
    </w:p>
    <w:p w14:paraId="7BD970EA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void</w:t>
      </w:r>
      <w:proofErr w:type="spellEnd"/>
      <w:r w:rsidRPr="00481F44">
        <w:rPr>
          <w:lang w:val="pt-BR"/>
        </w:rPr>
        <w:t xml:space="preserve"> </w:t>
      </w:r>
      <w:proofErr w:type="gramStart"/>
      <w:r w:rsidRPr="00481F44">
        <w:rPr>
          <w:lang w:val="pt-BR"/>
        </w:rPr>
        <w:t>setup(</w:t>
      </w:r>
      <w:proofErr w:type="gramEnd"/>
      <w:r w:rsidRPr="00481F44">
        <w:rPr>
          <w:lang w:val="pt-BR"/>
        </w:rPr>
        <w:t>) {</w:t>
      </w:r>
    </w:p>
    <w:p w14:paraId="5FCDB12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Serial.begin</w:t>
      </w:r>
      <w:proofErr w:type="spellEnd"/>
      <w:r w:rsidRPr="00481F44">
        <w:rPr>
          <w:lang w:val="pt-BR"/>
        </w:rPr>
        <w:t>(9600</w:t>
      </w:r>
      <w:proofErr w:type="gramStart"/>
      <w:r w:rsidRPr="00481F44">
        <w:rPr>
          <w:lang w:val="pt-BR"/>
        </w:rPr>
        <w:t xml:space="preserve">);   </w:t>
      </w:r>
      <w:proofErr w:type="gramEnd"/>
      <w:r w:rsidRPr="00481F44">
        <w:rPr>
          <w:lang w:val="pt-BR"/>
        </w:rPr>
        <w:t xml:space="preserve">        // Inicializa a comunicação serial</w:t>
      </w:r>
    </w:p>
    <w:p w14:paraId="71117224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proofErr w:type="gramStart"/>
      <w:r w:rsidRPr="00481F44">
        <w:rPr>
          <w:lang w:val="pt-BR"/>
        </w:rPr>
        <w:t>pinMode</w:t>
      </w:r>
      <w:proofErr w:type="spellEnd"/>
      <w:r w:rsidRPr="00481F44">
        <w:rPr>
          <w:lang w:val="pt-BR"/>
        </w:rPr>
        <w:t>(</w:t>
      </w:r>
      <w:proofErr w:type="gramEnd"/>
      <w:r w:rsidRPr="00481F44">
        <w:rPr>
          <w:lang w:val="pt-BR"/>
        </w:rPr>
        <w:t>tomada1, OUTPUT);     // Define a porta como saída</w:t>
      </w:r>
    </w:p>
    <w:p w14:paraId="4554B48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}</w:t>
      </w:r>
    </w:p>
    <w:p w14:paraId="5D9E9D25" w14:textId="77777777" w:rsidR="00481F44" w:rsidRPr="00481F44" w:rsidRDefault="00481F44" w:rsidP="00481F44">
      <w:pPr>
        <w:rPr>
          <w:lang w:val="pt-BR"/>
        </w:rPr>
      </w:pPr>
    </w:p>
    <w:p w14:paraId="28FF892E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void</w:t>
      </w:r>
      <w:proofErr w:type="spellEnd"/>
      <w:r w:rsidRPr="00481F44">
        <w:rPr>
          <w:lang w:val="pt-BR"/>
        </w:rPr>
        <w:t xml:space="preserve"> </w:t>
      </w:r>
      <w:proofErr w:type="gramStart"/>
      <w:r w:rsidRPr="00481F44">
        <w:rPr>
          <w:lang w:val="pt-BR"/>
        </w:rPr>
        <w:t>loop(</w:t>
      </w:r>
      <w:proofErr w:type="gramEnd"/>
      <w:r w:rsidRPr="00481F44">
        <w:rPr>
          <w:lang w:val="pt-BR"/>
        </w:rPr>
        <w:t>) {</w:t>
      </w:r>
    </w:p>
    <w:p w14:paraId="6E3E8366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I = </w:t>
      </w:r>
      <w:proofErr w:type="spellStart"/>
      <w:r w:rsidRPr="00481F44">
        <w:rPr>
          <w:lang w:val="pt-BR"/>
        </w:rPr>
        <w:t>analogRead</w:t>
      </w:r>
      <w:proofErr w:type="spellEnd"/>
      <w:r w:rsidRPr="00481F44">
        <w:rPr>
          <w:lang w:val="pt-BR"/>
        </w:rPr>
        <w:t>(cor</w:t>
      </w:r>
      <w:proofErr w:type="gramStart"/>
      <w:r w:rsidRPr="00481F44">
        <w:rPr>
          <w:lang w:val="pt-BR"/>
        </w:rPr>
        <w:t>);  /</w:t>
      </w:r>
      <w:proofErr w:type="gramEnd"/>
      <w:r w:rsidRPr="00481F44">
        <w:rPr>
          <w:lang w:val="pt-BR"/>
        </w:rPr>
        <w:t>/ Lê o valor do sensor de corrente na porta A0</w:t>
      </w:r>
    </w:p>
    <w:p w14:paraId="6F43CA2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</w:t>
      </w:r>
    </w:p>
    <w:p w14:paraId="16AF1BCD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// Calcula a corrente em </w:t>
      </w:r>
      <w:proofErr w:type="spellStart"/>
      <w:r w:rsidRPr="00481F44">
        <w:rPr>
          <w:lang w:val="pt-BR"/>
        </w:rPr>
        <w:t>mA</w:t>
      </w:r>
      <w:proofErr w:type="spellEnd"/>
    </w:p>
    <w:p w14:paraId="56CA5506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corrente = (I * 5.0) / 1024.0;</w:t>
      </w:r>
    </w:p>
    <w:p w14:paraId="2B2CA0F2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</w:t>
      </w:r>
    </w:p>
    <w:p w14:paraId="6A272E9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//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("Corrente: ");</w:t>
      </w:r>
    </w:p>
    <w:p w14:paraId="7C3440E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//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(corrente);</w:t>
      </w:r>
    </w:p>
    <w:p w14:paraId="7BAAF87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//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 xml:space="preserve">(" </w:t>
      </w:r>
      <w:proofErr w:type="spellStart"/>
      <w:r w:rsidRPr="00481F44">
        <w:rPr>
          <w:lang w:val="pt-BR"/>
        </w:rPr>
        <w:t>mA</w:t>
      </w:r>
      <w:proofErr w:type="spellEnd"/>
      <w:r w:rsidRPr="00481F44">
        <w:rPr>
          <w:lang w:val="pt-BR"/>
        </w:rPr>
        <w:t>");</w:t>
      </w:r>
    </w:p>
    <w:p w14:paraId="690BEF7C" w14:textId="77777777" w:rsidR="00481F44" w:rsidRPr="00481F44" w:rsidRDefault="00481F44" w:rsidP="00481F44">
      <w:pPr>
        <w:rPr>
          <w:lang w:val="pt-BR"/>
        </w:rPr>
      </w:pPr>
    </w:p>
    <w:p w14:paraId="09EF4FAD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// Verifica se a corrente está acima de 4.0 </w:t>
      </w:r>
      <w:proofErr w:type="spellStart"/>
      <w:r w:rsidRPr="00481F44">
        <w:rPr>
          <w:lang w:val="pt-BR"/>
        </w:rPr>
        <w:t>mA</w:t>
      </w:r>
      <w:proofErr w:type="spellEnd"/>
    </w:p>
    <w:p w14:paraId="3CD05B5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</w:t>
      </w:r>
      <w:proofErr w:type="spellStart"/>
      <w:r w:rsidRPr="00481F44">
        <w:rPr>
          <w:lang w:val="pt-BR"/>
        </w:rPr>
        <w:t>if</w:t>
      </w:r>
      <w:proofErr w:type="spellEnd"/>
      <w:r w:rsidRPr="00481F44">
        <w:rPr>
          <w:lang w:val="pt-BR"/>
        </w:rPr>
        <w:t xml:space="preserve"> (corrente &gt; 4.8) {</w:t>
      </w:r>
    </w:p>
    <w:p w14:paraId="204CFAFD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proofErr w:type="gramStart"/>
      <w:r w:rsidRPr="00481F44">
        <w:rPr>
          <w:lang w:val="pt-BR"/>
        </w:rPr>
        <w:t>digitalWrite</w:t>
      </w:r>
      <w:proofErr w:type="spellEnd"/>
      <w:r w:rsidRPr="00481F44">
        <w:rPr>
          <w:lang w:val="pt-BR"/>
        </w:rPr>
        <w:t>(</w:t>
      </w:r>
      <w:proofErr w:type="gramEnd"/>
      <w:r w:rsidRPr="00481F44">
        <w:rPr>
          <w:lang w:val="pt-BR"/>
        </w:rPr>
        <w:t>tomada1, HIGH); //Relé fecha circuito</w:t>
      </w:r>
    </w:p>
    <w:p w14:paraId="4445825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isCasaLigada</w:t>
      </w:r>
      <w:proofErr w:type="spellEnd"/>
      <w:r w:rsidRPr="00481F44">
        <w:rPr>
          <w:lang w:val="pt-BR"/>
        </w:rPr>
        <w:t xml:space="preserve"> = false;</w:t>
      </w:r>
    </w:p>
    <w:p w14:paraId="39A639EB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} </w:t>
      </w:r>
      <w:proofErr w:type="spellStart"/>
      <w:r w:rsidRPr="00481F44">
        <w:rPr>
          <w:lang w:val="pt-BR"/>
        </w:rPr>
        <w:t>else</w:t>
      </w:r>
      <w:proofErr w:type="spellEnd"/>
      <w:r w:rsidRPr="00481F44">
        <w:rPr>
          <w:lang w:val="pt-BR"/>
        </w:rPr>
        <w:t xml:space="preserve"> {</w:t>
      </w:r>
    </w:p>
    <w:p w14:paraId="3908BEF1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proofErr w:type="gramStart"/>
      <w:r w:rsidRPr="00481F44">
        <w:rPr>
          <w:lang w:val="pt-BR"/>
        </w:rPr>
        <w:t>digitalWrite</w:t>
      </w:r>
      <w:proofErr w:type="spellEnd"/>
      <w:r w:rsidRPr="00481F44">
        <w:rPr>
          <w:lang w:val="pt-BR"/>
        </w:rPr>
        <w:t>(</w:t>
      </w:r>
      <w:proofErr w:type="gramEnd"/>
      <w:r w:rsidRPr="00481F44">
        <w:rPr>
          <w:lang w:val="pt-BR"/>
        </w:rPr>
        <w:t>tomada1, LOW); // Relé abre circuito</w:t>
      </w:r>
    </w:p>
    <w:p w14:paraId="1F9203D6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isCasaLigada</w:t>
      </w:r>
      <w:proofErr w:type="spellEnd"/>
      <w:r w:rsidRPr="00481F44">
        <w:rPr>
          <w:lang w:val="pt-BR"/>
        </w:rPr>
        <w:t xml:space="preserve"> = </w:t>
      </w:r>
      <w:proofErr w:type="spellStart"/>
      <w:r w:rsidRPr="00481F44">
        <w:rPr>
          <w:lang w:val="pt-BR"/>
        </w:rPr>
        <w:t>true</w:t>
      </w:r>
      <w:proofErr w:type="spellEnd"/>
      <w:r w:rsidRPr="00481F44">
        <w:rPr>
          <w:lang w:val="pt-BR"/>
        </w:rPr>
        <w:t>;</w:t>
      </w:r>
    </w:p>
    <w:p w14:paraId="3FA9EBE1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}</w:t>
      </w:r>
    </w:p>
    <w:p w14:paraId="74CAE6FC" w14:textId="77777777" w:rsidR="00481F44" w:rsidRPr="00481F44" w:rsidRDefault="00481F44" w:rsidP="00481F44">
      <w:pPr>
        <w:rPr>
          <w:lang w:val="pt-BR"/>
        </w:rPr>
      </w:pPr>
    </w:p>
    <w:p w14:paraId="270C3FF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// Envia as variáveis no formato "</w:t>
      </w:r>
      <w:proofErr w:type="spellStart"/>
      <w:proofErr w:type="gramStart"/>
      <w:r w:rsidRPr="00481F44">
        <w:rPr>
          <w:lang w:val="pt-BR"/>
        </w:rPr>
        <w:t>numero,estado</w:t>
      </w:r>
      <w:proofErr w:type="spellEnd"/>
      <w:proofErr w:type="gramEnd"/>
      <w:r w:rsidRPr="00481F44">
        <w:rPr>
          <w:lang w:val="pt-BR"/>
        </w:rPr>
        <w:t>\n"</w:t>
      </w:r>
    </w:p>
    <w:p w14:paraId="1BFFC339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(corrente);</w:t>
      </w:r>
    </w:p>
    <w:p w14:paraId="3DF1344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(",");</w:t>
      </w:r>
    </w:p>
    <w:p w14:paraId="696F681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</w:t>
      </w:r>
      <w:proofErr w:type="spellStart"/>
      <w:r w:rsidRPr="00481F44">
        <w:rPr>
          <w:lang w:val="pt-BR"/>
        </w:rPr>
        <w:t>isCasaLigada</w:t>
      </w:r>
      <w:proofErr w:type="spellEnd"/>
      <w:r w:rsidRPr="00481F44">
        <w:rPr>
          <w:lang w:val="pt-BR"/>
        </w:rPr>
        <w:t>); // Converte o booleano para "1" ou "0"</w:t>
      </w:r>
    </w:p>
    <w:p w14:paraId="71F88A66" w14:textId="77777777" w:rsidR="00481F44" w:rsidRPr="00481F44" w:rsidRDefault="00481F44" w:rsidP="00481F44">
      <w:pPr>
        <w:rPr>
          <w:lang w:val="pt-BR"/>
        </w:rPr>
      </w:pPr>
    </w:p>
    <w:p w14:paraId="08C0D70A" w14:textId="77777777" w:rsidR="00481F44" w:rsidRDefault="00481F44" w:rsidP="00481F44">
      <w:pPr>
        <w:rPr>
          <w:lang w:val="pt-BR"/>
        </w:rPr>
      </w:pPr>
      <w:r w:rsidRPr="00481F44">
        <w:rPr>
          <w:lang w:val="pt-BR"/>
        </w:rPr>
        <w:t>}</w:t>
      </w:r>
    </w:p>
    <w:p w14:paraId="2E83B747" w14:textId="77777777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lastRenderedPageBreak/>
        <w:t>Descrição dos Componentes:</w:t>
      </w:r>
    </w:p>
    <w:p w14:paraId="0E1AF03E" w14:textId="77777777" w:rsidR="00481F44" w:rsidRPr="00481F44" w:rsidRDefault="00481F44" w:rsidP="00481F44">
      <w:pPr>
        <w:numPr>
          <w:ilvl w:val="0"/>
          <w:numId w:val="66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>cor</w:t>
      </w:r>
      <w:r w:rsidRPr="00481F44">
        <w:rPr>
          <w:b/>
          <w:bCs/>
          <w:lang w:val="pt-BR"/>
        </w:rPr>
        <w:t> (A7)</w:t>
      </w:r>
      <w:r w:rsidRPr="00481F44">
        <w:rPr>
          <w:lang w:val="pt-BR"/>
        </w:rPr>
        <w:t>: Porta analógica usada para ler o sinal do sensor de corrente.</w:t>
      </w:r>
    </w:p>
    <w:p w14:paraId="3A7F3F02" w14:textId="77777777" w:rsidR="00481F44" w:rsidRPr="00481F44" w:rsidRDefault="00481F44" w:rsidP="00481F44">
      <w:pPr>
        <w:numPr>
          <w:ilvl w:val="0"/>
          <w:numId w:val="66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>tomada1</w:t>
      </w:r>
      <w:r w:rsidRPr="00481F44">
        <w:rPr>
          <w:b/>
          <w:bCs/>
          <w:lang w:val="pt-BR"/>
        </w:rPr>
        <w:t> (2)</w:t>
      </w:r>
      <w:r w:rsidRPr="00481F44">
        <w:rPr>
          <w:lang w:val="pt-BR"/>
        </w:rPr>
        <w:t>: Porta digital conectada ao relé que controla o circuito da tomada.</w:t>
      </w:r>
    </w:p>
    <w:p w14:paraId="3EA10A51" w14:textId="77777777" w:rsidR="00481F44" w:rsidRPr="00481F44" w:rsidRDefault="00481F44" w:rsidP="00481F44">
      <w:pPr>
        <w:numPr>
          <w:ilvl w:val="0"/>
          <w:numId w:val="66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>I</w:t>
      </w:r>
      <w:r w:rsidRPr="00481F44">
        <w:rPr>
          <w:b/>
          <w:bCs/>
          <w:lang w:val="pt-BR"/>
        </w:rPr>
        <w:t> e </w:t>
      </w:r>
      <w:r w:rsidRPr="00481F44">
        <w:rPr>
          <w:lang w:val="pt-BR"/>
        </w:rPr>
        <w:t xml:space="preserve">corrente: Variáveis para armazenar o valor lido do sensor e a corrente convertida (em </w:t>
      </w:r>
      <w:proofErr w:type="spellStart"/>
      <w:r w:rsidRPr="00481F44">
        <w:rPr>
          <w:lang w:val="pt-BR"/>
        </w:rPr>
        <w:t>mA</w:t>
      </w:r>
      <w:proofErr w:type="spellEnd"/>
      <w:r w:rsidRPr="00481F44">
        <w:rPr>
          <w:lang w:val="pt-BR"/>
        </w:rPr>
        <w:t>), respectivamente.</w:t>
      </w:r>
    </w:p>
    <w:p w14:paraId="4315900E" w14:textId="77777777" w:rsidR="00481F44" w:rsidRPr="00481F44" w:rsidRDefault="00481F44" w:rsidP="00481F44">
      <w:pPr>
        <w:numPr>
          <w:ilvl w:val="0"/>
          <w:numId w:val="66"/>
        </w:numPr>
        <w:tabs>
          <w:tab w:val="left" w:pos="720"/>
        </w:tabs>
        <w:rPr>
          <w:lang w:val="pt-BR"/>
        </w:rPr>
      </w:pPr>
      <w:proofErr w:type="spellStart"/>
      <w:r w:rsidRPr="00481F44">
        <w:rPr>
          <w:lang w:val="pt-BR"/>
        </w:rPr>
        <w:t>isCasaLigada</w:t>
      </w:r>
      <w:proofErr w:type="spellEnd"/>
      <w:r w:rsidRPr="00481F44">
        <w:rPr>
          <w:lang w:val="pt-BR"/>
        </w:rPr>
        <w:t>: Indicador booleano para o estado do relé (ligado/desligado).</w:t>
      </w:r>
    </w:p>
    <w:p w14:paraId="2D443FA1" w14:textId="77777777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Funcionamento:</w:t>
      </w:r>
    </w:p>
    <w:p w14:paraId="2E49D576" w14:textId="77777777" w:rsidR="00481F44" w:rsidRPr="00481F44" w:rsidRDefault="00481F44" w:rsidP="00481F44">
      <w:pPr>
        <w:numPr>
          <w:ilvl w:val="0"/>
          <w:numId w:val="67"/>
        </w:numPr>
        <w:tabs>
          <w:tab w:val="left" w:pos="720"/>
        </w:tabs>
        <w:rPr>
          <w:lang w:val="pt-BR"/>
        </w:rPr>
      </w:pPr>
      <w:r w:rsidRPr="00481F44">
        <w:rPr>
          <w:b/>
          <w:bCs/>
          <w:lang w:val="pt-BR"/>
        </w:rPr>
        <w:t>Inicialização (</w:t>
      </w:r>
      <w:r w:rsidRPr="00481F44">
        <w:rPr>
          <w:lang w:val="pt-BR"/>
        </w:rPr>
        <w:t>setup</w:t>
      </w:r>
      <w:r w:rsidRPr="00481F44">
        <w:rPr>
          <w:b/>
          <w:bCs/>
          <w:lang w:val="pt-BR"/>
        </w:rPr>
        <w:t>)</w:t>
      </w:r>
      <w:r w:rsidRPr="00481F44">
        <w:rPr>
          <w:lang w:val="pt-BR"/>
        </w:rPr>
        <w:t>:</w:t>
      </w:r>
    </w:p>
    <w:p w14:paraId="618EDEC4" w14:textId="77777777" w:rsidR="00481F44" w:rsidRPr="00481F44" w:rsidRDefault="00481F44" w:rsidP="00481F44">
      <w:pPr>
        <w:numPr>
          <w:ilvl w:val="1"/>
          <w:numId w:val="67"/>
        </w:numPr>
        <w:rPr>
          <w:lang w:val="pt-BR"/>
        </w:rPr>
      </w:pPr>
      <w:r w:rsidRPr="00481F44">
        <w:rPr>
          <w:lang w:val="pt-BR"/>
        </w:rPr>
        <w:t>Configura a porta digital da tomada como saída.</w:t>
      </w:r>
    </w:p>
    <w:p w14:paraId="4104E94F" w14:textId="77777777" w:rsidR="00481F44" w:rsidRPr="00481F44" w:rsidRDefault="00481F44" w:rsidP="00481F44">
      <w:pPr>
        <w:numPr>
          <w:ilvl w:val="1"/>
          <w:numId w:val="67"/>
        </w:numPr>
        <w:rPr>
          <w:lang w:val="pt-BR"/>
        </w:rPr>
      </w:pPr>
      <w:r w:rsidRPr="00481F44">
        <w:rPr>
          <w:lang w:val="pt-BR"/>
        </w:rPr>
        <w:t>Inicia a comunicação serial para envio de dados.</w:t>
      </w:r>
    </w:p>
    <w:p w14:paraId="747748F3" w14:textId="77777777" w:rsidR="00481F44" w:rsidRPr="00481F44" w:rsidRDefault="00481F44" w:rsidP="00481F44">
      <w:pPr>
        <w:numPr>
          <w:ilvl w:val="0"/>
          <w:numId w:val="67"/>
        </w:numPr>
        <w:tabs>
          <w:tab w:val="left" w:pos="720"/>
        </w:tabs>
        <w:rPr>
          <w:lang w:val="pt-BR"/>
        </w:rPr>
      </w:pPr>
      <w:r w:rsidRPr="00481F44">
        <w:rPr>
          <w:b/>
          <w:bCs/>
          <w:lang w:val="pt-BR"/>
        </w:rPr>
        <w:t>Laço principal (</w:t>
      </w:r>
      <w:r w:rsidRPr="00481F44">
        <w:rPr>
          <w:lang w:val="pt-BR"/>
        </w:rPr>
        <w:t>loop</w:t>
      </w:r>
      <w:r w:rsidRPr="00481F44">
        <w:rPr>
          <w:b/>
          <w:bCs/>
          <w:lang w:val="pt-BR"/>
        </w:rPr>
        <w:t>)</w:t>
      </w:r>
      <w:r w:rsidRPr="00481F44">
        <w:rPr>
          <w:lang w:val="pt-BR"/>
        </w:rPr>
        <w:t>:</w:t>
      </w:r>
    </w:p>
    <w:p w14:paraId="1F367689" w14:textId="77777777" w:rsidR="00481F44" w:rsidRPr="00481F44" w:rsidRDefault="00481F44" w:rsidP="00481F44">
      <w:pPr>
        <w:numPr>
          <w:ilvl w:val="1"/>
          <w:numId w:val="67"/>
        </w:numPr>
        <w:rPr>
          <w:lang w:val="pt-BR"/>
        </w:rPr>
      </w:pPr>
      <w:r w:rsidRPr="00481F44">
        <w:rPr>
          <w:lang w:val="pt-BR"/>
        </w:rPr>
        <w:t>Lê o valor analógico do sensor de corrente.</w:t>
      </w:r>
    </w:p>
    <w:p w14:paraId="076E1ABF" w14:textId="77777777" w:rsidR="00481F44" w:rsidRPr="00481F44" w:rsidRDefault="00481F44" w:rsidP="00481F44">
      <w:pPr>
        <w:numPr>
          <w:ilvl w:val="1"/>
          <w:numId w:val="67"/>
        </w:numPr>
        <w:rPr>
          <w:lang w:val="pt-BR"/>
        </w:rPr>
      </w:pPr>
      <w:r w:rsidRPr="00481F44">
        <w:rPr>
          <w:lang w:val="pt-BR"/>
        </w:rPr>
        <w:t xml:space="preserve">Converte o valor analógico para corrente elétrica em </w:t>
      </w:r>
      <w:proofErr w:type="spellStart"/>
      <w:r w:rsidRPr="00481F44">
        <w:rPr>
          <w:lang w:val="pt-BR"/>
        </w:rPr>
        <w:t>mA.</w:t>
      </w:r>
      <w:proofErr w:type="spellEnd"/>
    </w:p>
    <w:p w14:paraId="2604D4F9" w14:textId="77777777" w:rsidR="00481F44" w:rsidRPr="00481F44" w:rsidRDefault="00481F44" w:rsidP="00481F44">
      <w:pPr>
        <w:numPr>
          <w:ilvl w:val="1"/>
          <w:numId w:val="67"/>
        </w:numPr>
        <w:rPr>
          <w:lang w:val="pt-BR"/>
        </w:rPr>
      </w:pPr>
      <w:r w:rsidRPr="00481F44">
        <w:rPr>
          <w:lang w:val="pt-BR"/>
        </w:rPr>
        <w:t xml:space="preserve">Verifica se a corrente está acima de 4.8 </w:t>
      </w:r>
      <w:proofErr w:type="spellStart"/>
      <w:r w:rsidRPr="00481F44">
        <w:rPr>
          <w:lang w:val="pt-BR"/>
        </w:rPr>
        <w:t>mA</w:t>
      </w:r>
      <w:proofErr w:type="spellEnd"/>
      <w:r w:rsidRPr="00481F44">
        <w:rPr>
          <w:lang w:val="pt-BR"/>
        </w:rPr>
        <w:t>:</w:t>
      </w:r>
    </w:p>
    <w:p w14:paraId="226B2827" w14:textId="77777777" w:rsidR="00481F44" w:rsidRPr="00481F44" w:rsidRDefault="00481F44" w:rsidP="00481F44">
      <w:pPr>
        <w:numPr>
          <w:ilvl w:val="2"/>
          <w:numId w:val="67"/>
        </w:numPr>
        <w:rPr>
          <w:lang w:val="pt-BR"/>
        </w:rPr>
      </w:pPr>
      <w:r w:rsidRPr="00481F44">
        <w:rPr>
          <w:lang w:val="pt-BR"/>
        </w:rPr>
        <w:t>Se </w:t>
      </w:r>
      <w:r w:rsidRPr="00481F44">
        <w:rPr>
          <w:b/>
          <w:bCs/>
          <w:lang w:val="pt-BR"/>
        </w:rPr>
        <w:t>sim</w:t>
      </w:r>
      <w:r w:rsidRPr="00481F44">
        <w:rPr>
          <w:lang w:val="pt-BR"/>
        </w:rPr>
        <w:t>: Liga o relé (estado "circuito fechado").</w:t>
      </w:r>
    </w:p>
    <w:p w14:paraId="03F035E4" w14:textId="77777777" w:rsidR="00481F44" w:rsidRPr="00481F44" w:rsidRDefault="00481F44" w:rsidP="00481F44">
      <w:pPr>
        <w:numPr>
          <w:ilvl w:val="2"/>
          <w:numId w:val="67"/>
        </w:numPr>
        <w:rPr>
          <w:lang w:val="pt-BR"/>
        </w:rPr>
      </w:pPr>
      <w:r w:rsidRPr="00481F44">
        <w:rPr>
          <w:lang w:val="pt-BR"/>
        </w:rPr>
        <w:t>Se </w:t>
      </w:r>
      <w:r w:rsidRPr="00481F44">
        <w:rPr>
          <w:b/>
          <w:bCs/>
          <w:lang w:val="pt-BR"/>
        </w:rPr>
        <w:t>não</w:t>
      </w:r>
      <w:r w:rsidRPr="00481F44">
        <w:rPr>
          <w:lang w:val="pt-BR"/>
        </w:rPr>
        <w:t>: Desliga o relé (estado "circuito aberto").</w:t>
      </w:r>
    </w:p>
    <w:p w14:paraId="31501783" w14:textId="77777777" w:rsidR="00481F44" w:rsidRPr="00481F44" w:rsidRDefault="00481F44" w:rsidP="00481F44">
      <w:pPr>
        <w:numPr>
          <w:ilvl w:val="1"/>
          <w:numId w:val="67"/>
        </w:numPr>
        <w:rPr>
          <w:lang w:val="pt-BR"/>
        </w:rPr>
      </w:pPr>
      <w:r w:rsidRPr="00481F44">
        <w:rPr>
          <w:lang w:val="pt-BR"/>
        </w:rPr>
        <w:t>Envia os valores da corrente e do estado via comunicação serial no formato "</w:t>
      </w:r>
      <w:proofErr w:type="spellStart"/>
      <w:proofErr w:type="gramStart"/>
      <w:r w:rsidRPr="00481F44">
        <w:rPr>
          <w:lang w:val="pt-BR"/>
        </w:rPr>
        <w:t>corrente,estado</w:t>
      </w:r>
      <w:proofErr w:type="spellEnd"/>
      <w:proofErr w:type="gramEnd"/>
      <w:r w:rsidRPr="00481F44">
        <w:rPr>
          <w:lang w:val="pt-BR"/>
        </w:rPr>
        <w:t>\n".</w:t>
      </w:r>
    </w:p>
    <w:p w14:paraId="5C8E4DAA" w14:textId="77777777" w:rsidR="00481F44" w:rsidRDefault="00481F44" w:rsidP="00481F44">
      <w:pPr>
        <w:rPr>
          <w:lang w:val="pt-BR"/>
        </w:rPr>
      </w:pPr>
    </w:p>
    <w:p w14:paraId="73D66B8F" w14:textId="02CC2257" w:rsid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ESP32</w:t>
      </w:r>
    </w:p>
    <w:p w14:paraId="09DE3D8F" w14:textId="215417E8" w:rsidR="00481F44" w:rsidRDefault="00481F44" w:rsidP="00481F44">
      <w:pPr>
        <w:rPr>
          <w:lang w:val="pt-BR"/>
        </w:rPr>
      </w:pPr>
      <w:r>
        <w:rPr>
          <w:lang w:val="pt-BR"/>
        </w:rPr>
        <w:tab/>
      </w:r>
      <w:r w:rsidRPr="00481F44">
        <w:rPr>
          <w:lang w:val="pt-BR"/>
        </w:rPr>
        <w:t xml:space="preserve">Este código recebe os dados do Arduino via comunicação serial, interpreta os valores de corrente e estado, e publica essas informações no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 usando feeds configurados previamente.</w:t>
      </w:r>
    </w:p>
    <w:p w14:paraId="71F058AD" w14:textId="77777777" w:rsidR="00481F44" w:rsidRPr="00481F44" w:rsidRDefault="00481F44" w:rsidP="00481F44">
      <w:pPr>
        <w:rPr>
          <w:lang w:val="pt-BR"/>
        </w:rPr>
      </w:pPr>
    </w:p>
    <w:p w14:paraId="03E933D4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#include &lt;WiFi.h&gt;                // Biblioteca para conexão Wi-Fi</w:t>
      </w:r>
    </w:p>
    <w:p w14:paraId="24760EA1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#include "</w:t>
      </w:r>
      <w:proofErr w:type="spellStart"/>
      <w:r w:rsidRPr="00481F44">
        <w:rPr>
          <w:lang w:val="pt-BR"/>
        </w:rPr>
        <w:t>AdafruitIO_WiFi.h</w:t>
      </w:r>
      <w:proofErr w:type="spellEnd"/>
      <w:r w:rsidRPr="00481F44">
        <w:rPr>
          <w:lang w:val="pt-BR"/>
        </w:rPr>
        <w:t xml:space="preserve">"     // Biblioteca do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 para ESP32</w:t>
      </w:r>
    </w:p>
    <w:p w14:paraId="601BFC52" w14:textId="77777777" w:rsidR="00481F44" w:rsidRPr="00481F44" w:rsidRDefault="00481F44" w:rsidP="00481F44">
      <w:pPr>
        <w:rPr>
          <w:lang w:val="pt-BR"/>
        </w:rPr>
      </w:pPr>
    </w:p>
    <w:p w14:paraId="2CABBAB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// Configurações do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</w:t>
      </w:r>
    </w:p>
    <w:p w14:paraId="5326F205" w14:textId="41688FFD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#define IO_</w:t>
      </w:r>
      <w:proofErr w:type="gramStart"/>
      <w:r w:rsidRPr="00481F44">
        <w:rPr>
          <w:lang w:val="pt-BR"/>
        </w:rPr>
        <w:t>USERNAME  "</w:t>
      </w:r>
      <w:proofErr w:type="gramEnd"/>
      <w:r w:rsidRPr="00481F44">
        <w:rPr>
          <w:lang w:val="pt-BR"/>
        </w:rPr>
        <w:t xml:space="preserve">" // Substitua pelo seu usuário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</w:t>
      </w:r>
    </w:p>
    <w:p w14:paraId="181F871B" w14:textId="6368A5AA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#define IO_KEY       ""          // Substitua pela sua chave do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</w:t>
      </w:r>
    </w:p>
    <w:p w14:paraId="0C8ECFC2" w14:textId="77777777" w:rsidR="00481F44" w:rsidRPr="00481F44" w:rsidRDefault="00481F44" w:rsidP="00481F44">
      <w:pPr>
        <w:rPr>
          <w:lang w:val="pt-BR"/>
        </w:rPr>
      </w:pPr>
    </w:p>
    <w:p w14:paraId="5DC4FAC0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// Configurações de Wi-Fi</w:t>
      </w:r>
    </w:p>
    <w:p w14:paraId="68D47735" w14:textId="3362DDFE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#define WIFI_SSID    ""                       // Substitua pelo nome da sua rede Wi-Fi</w:t>
      </w:r>
    </w:p>
    <w:p w14:paraId="39EE15D4" w14:textId="72EB214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#define WIFI_PASS    ""                      // Substitua pela senha da sua rede Wi-Fi</w:t>
      </w:r>
    </w:p>
    <w:p w14:paraId="7DC83D3B" w14:textId="77777777" w:rsidR="00481F44" w:rsidRPr="00481F44" w:rsidRDefault="00481F44" w:rsidP="00481F44">
      <w:pPr>
        <w:rPr>
          <w:lang w:val="pt-BR"/>
        </w:rPr>
      </w:pPr>
    </w:p>
    <w:p w14:paraId="05E1EAC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lastRenderedPageBreak/>
        <w:t xml:space="preserve">// Inicializa 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 WiFi</w:t>
      </w:r>
    </w:p>
    <w:p w14:paraId="46F7E4BA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AdafruitIO_WiFi</w:t>
      </w:r>
      <w:proofErr w:type="spellEnd"/>
      <w:r w:rsidRPr="00481F44">
        <w:rPr>
          <w:lang w:val="pt-BR"/>
        </w:rPr>
        <w:t xml:space="preserve"> </w:t>
      </w:r>
      <w:proofErr w:type="spellStart"/>
      <w:proofErr w:type="gramStart"/>
      <w:r w:rsidRPr="00481F44">
        <w:rPr>
          <w:lang w:val="pt-BR"/>
        </w:rPr>
        <w:t>io</w:t>
      </w:r>
      <w:proofErr w:type="spellEnd"/>
      <w:r w:rsidRPr="00481F44">
        <w:rPr>
          <w:lang w:val="pt-BR"/>
        </w:rPr>
        <w:t>(</w:t>
      </w:r>
      <w:proofErr w:type="gramEnd"/>
      <w:r w:rsidRPr="00481F44">
        <w:rPr>
          <w:lang w:val="pt-BR"/>
        </w:rPr>
        <w:t>IO_USERNAME, IO_KEY, WIFI_SSID, WIFI_PASS);</w:t>
      </w:r>
    </w:p>
    <w:p w14:paraId="2F0E7BA7" w14:textId="77777777" w:rsidR="00481F44" w:rsidRPr="00481F44" w:rsidRDefault="00481F44" w:rsidP="00481F44">
      <w:pPr>
        <w:rPr>
          <w:lang w:val="pt-BR"/>
        </w:rPr>
      </w:pPr>
    </w:p>
    <w:p w14:paraId="59AA857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// Configurações de feeds no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</w:t>
      </w:r>
    </w:p>
    <w:p w14:paraId="7DCF113A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AdafruitIO_Feed</w:t>
      </w:r>
      <w:proofErr w:type="spellEnd"/>
      <w:r w:rsidRPr="00481F44">
        <w:rPr>
          <w:lang w:val="pt-BR"/>
        </w:rPr>
        <w:t xml:space="preserve"> *</w:t>
      </w:r>
      <w:proofErr w:type="spellStart"/>
      <w:r w:rsidRPr="00481F44">
        <w:rPr>
          <w:lang w:val="pt-BR"/>
        </w:rPr>
        <w:t>correnteFeed</w:t>
      </w:r>
      <w:proofErr w:type="spellEnd"/>
      <w:r w:rsidRPr="00481F44">
        <w:rPr>
          <w:lang w:val="pt-BR"/>
        </w:rPr>
        <w:t xml:space="preserve"> = </w:t>
      </w:r>
      <w:proofErr w:type="spellStart"/>
      <w:proofErr w:type="gramStart"/>
      <w:r w:rsidRPr="00481F44">
        <w:rPr>
          <w:lang w:val="pt-BR"/>
        </w:rPr>
        <w:t>io.feed</w:t>
      </w:r>
      <w:proofErr w:type="spellEnd"/>
      <w:proofErr w:type="gramEnd"/>
      <w:r w:rsidRPr="00481F44">
        <w:rPr>
          <w:lang w:val="pt-BR"/>
        </w:rPr>
        <w:t>("corrente");  // Feed para enviar os valores da corrente</w:t>
      </w:r>
    </w:p>
    <w:p w14:paraId="0BD4C699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AdafruitIO_Feed</w:t>
      </w:r>
      <w:proofErr w:type="spellEnd"/>
      <w:r w:rsidRPr="00481F44">
        <w:rPr>
          <w:lang w:val="pt-BR"/>
        </w:rPr>
        <w:t xml:space="preserve"> *</w:t>
      </w:r>
      <w:proofErr w:type="spellStart"/>
      <w:r w:rsidRPr="00481F44">
        <w:rPr>
          <w:lang w:val="pt-BR"/>
        </w:rPr>
        <w:t>statusFeed</w:t>
      </w:r>
      <w:proofErr w:type="spellEnd"/>
      <w:r w:rsidRPr="00481F44">
        <w:rPr>
          <w:lang w:val="pt-BR"/>
        </w:rPr>
        <w:t xml:space="preserve"> = </w:t>
      </w:r>
      <w:proofErr w:type="spellStart"/>
      <w:proofErr w:type="gramStart"/>
      <w:r w:rsidRPr="00481F44">
        <w:rPr>
          <w:lang w:val="pt-BR"/>
        </w:rPr>
        <w:t>io.feed</w:t>
      </w:r>
      <w:proofErr w:type="spellEnd"/>
      <w:proofErr w:type="gramEnd"/>
      <w:r w:rsidRPr="00481F44">
        <w:rPr>
          <w:lang w:val="pt-BR"/>
        </w:rPr>
        <w:t>("</w:t>
      </w:r>
      <w:proofErr w:type="spellStart"/>
      <w:r w:rsidRPr="00481F44">
        <w:rPr>
          <w:lang w:val="pt-BR"/>
        </w:rPr>
        <w:t>EnergiaFabrica</w:t>
      </w:r>
      <w:proofErr w:type="spellEnd"/>
      <w:r w:rsidRPr="00481F44">
        <w:rPr>
          <w:lang w:val="pt-BR"/>
        </w:rPr>
        <w:t>");      // Feed para enviar o status (Ligado/Desligado)</w:t>
      </w:r>
    </w:p>
    <w:p w14:paraId="5D62EA41" w14:textId="77777777" w:rsidR="00481F44" w:rsidRPr="00481F44" w:rsidRDefault="00481F44" w:rsidP="00481F44">
      <w:pPr>
        <w:rPr>
          <w:lang w:val="pt-BR"/>
        </w:rPr>
      </w:pPr>
    </w:p>
    <w:p w14:paraId="36C1ACEF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String</w:t>
      </w:r>
      <w:proofErr w:type="spellEnd"/>
      <w:r w:rsidRPr="00481F44">
        <w:rPr>
          <w:lang w:val="pt-BR"/>
        </w:rPr>
        <w:t xml:space="preserve"> </w:t>
      </w:r>
      <w:proofErr w:type="spellStart"/>
      <w:proofErr w:type="gramStart"/>
      <w:r w:rsidRPr="00481F44">
        <w:rPr>
          <w:lang w:val="pt-BR"/>
        </w:rPr>
        <w:t>numero</w:t>
      </w:r>
      <w:proofErr w:type="spellEnd"/>
      <w:r w:rsidRPr="00481F44">
        <w:rPr>
          <w:lang w:val="pt-BR"/>
        </w:rPr>
        <w:t xml:space="preserve"> ;</w:t>
      </w:r>
      <w:proofErr w:type="gramEnd"/>
      <w:r w:rsidRPr="00481F44">
        <w:rPr>
          <w:lang w:val="pt-BR"/>
        </w:rPr>
        <w:t xml:space="preserve">         // Variável numérica recebida</w:t>
      </w:r>
    </w:p>
    <w:p w14:paraId="3F142730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String</w:t>
      </w:r>
      <w:proofErr w:type="spellEnd"/>
      <w:r w:rsidRPr="00481F44">
        <w:rPr>
          <w:lang w:val="pt-BR"/>
        </w:rPr>
        <w:t xml:space="preserve"> </w:t>
      </w:r>
      <w:proofErr w:type="gramStart"/>
      <w:r w:rsidRPr="00481F44">
        <w:rPr>
          <w:lang w:val="pt-BR"/>
        </w:rPr>
        <w:t>estado ;</w:t>
      </w:r>
      <w:proofErr w:type="gramEnd"/>
      <w:r w:rsidRPr="00481F44">
        <w:rPr>
          <w:lang w:val="pt-BR"/>
        </w:rPr>
        <w:t xml:space="preserve">    // Variável booleana recebida</w:t>
      </w:r>
    </w:p>
    <w:p w14:paraId="03303887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String</w:t>
      </w:r>
      <w:proofErr w:type="spellEnd"/>
      <w:r w:rsidRPr="00481F44">
        <w:rPr>
          <w:lang w:val="pt-BR"/>
        </w:rPr>
        <w:t xml:space="preserve"> dados = "</w:t>
      </w:r>
      <w:proofErr w:type="gramStart"/>
      <w:r w:rsidRPr="00481F44">
        <w:rPr>
          <w:lang w:val="pt-BR"/>
        </w:rPr>
        <w:t xml:space="preserve">";   </w:t>
      </w:r>
      <w:proofErr w:type="gramEnd"/>
      <w:r w:rsidRPr="00481F44">
        <w:rPr>
          <w:lang w:val="pt-BR"/>
        </w:rPr>
        <w:t xml:space="preserve">   // Buffer para armazenar dados recebidos</w:t>
      </w:r>
    </w:p>
    <w:p w14:paraId="3CFAFE58" w14:textId="77777777" w:rsidR="00481F44" w:rsidRPr="00481F44" w:rsidRDefault="00481F44" w:rsidP="00481F44">
      <w:pPr>
        <w:rPr>
          <w:lang w:val="pt-BR"/>
        </w:rPr>
      </w:pPr>
    </w:p>
    <w:p w14:paraId="03FC4014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void</w:t>
      </w:r>
      <w:proofErr w:type="spellEnd"/>
      <w:r w:rsidRPr="00481F44">
        <w:rPr>
          <w:lang w:val="pt-BR"/>
        </w:rPr>
        <w:t xml:space="preserve"> </w:t>
      </w:r>
      <w:proofErr w:type="gramStart"/>
      <w:r w:rsidRPr="00481F44">
        <w:rPr>
          <w:lang w:val="pt-BR"/>
        </w:rPr>
        <w:t>setup(</w:t>
      </w:r>
      <w:proofErr w:type="gramEnd"/>
      <w:r w:rsidRPr="00481F44">
        <w:rPr>
          <w:lang w:val="pt-BR"/>
        </w:rPr>
        <w:t>) {</w:t>
      </w:r>
    </w:p>
    <w:p w14:paraId="7F32E50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// Configura a comunicação serial</w:t>
      </w:r>
    </w:p>
    <w:p w14:paraId="5E892C5C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Serial.begin</w:t>
      </w:r>
      <w:proofErr w:type="spellEnd"/>
      <w:r w:rsidRPr="00481F44">
        <w:rPr>
          <w:lang w:val="pt-BR"/>
        </w:rPr>
        <w:t>(9600);</w:t>
      </w:r>
    </w:p>
    <w:p w14:paraId="4F77B82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("Iniciando...");</w:t>
      </w:r>
    </w:p>
    <w:p w14:paraId="3EDFF413" w14:textId="77777777" w:rsidR="00481F44" w:rsidRPr="00481F44" w:rsidRDefault="00481F44" w:rsidP="00481F44">
      <w:pPr>
        <w:rPr>
          <w:lang w:val="pt-BR"/>
        </w:rPr>
      </w:pPr>
    </w:p>
    <w:p w14:paraId="30A3632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// Conecta ao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</w:t>
      </w:r>
    </w:p>
    <w:p w14:paraId="0720B33B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 xml:space="preserve">("Conectando ao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IO...");</w:t>
      </w:r>
    </w:p>
    <w:p w14:paraId="0C8897E8" w14:textId="77777777" w:rsidR="00481F44" w:rsidRPr="00481F44" w:rsidRDefault="00481F44" w:rsidP="00481F44">
      <w:r w:rsidRPr="00481F44">
        <w:rPr>
          <w:lang w:val="pt-BR"/>
        </w:rPr>
        <w:t xml:space="preserve">    </w:t>
      </w:r>
      <w:proofErr w:type="spellStart"/>
      <w:proofErr w:type="gramStart"/>
      <w:r w:rsidRPr="00481F44">
        <w:t>io.connect</w:t>
      </w:r>
      <w:proofErr w:type="spellEnd"/>
      <w:proofErr w:type="gramEnd"/>
      <w:r w:rsidRPr="00481F44">
        <w:t>();</w:t>
      </w:r>
    </w:p>
    <w:p w14:paraId="6F385EF8" w14:textId="77777777" w:rsidR="00481F44" w:rsidRPr="00481F44" w:rsidRDefault="00481F44" w:rsidP="00481F44"/>
    <w:p w14:paraId="60A03911" w14:textId="77777777" w:rsidR="00481F44" w:rsidRPr="00481F44" w:rsidRDefault="00481F44" w:rsidP="00481F44">
      <w:r w:rsidRPr="00481F44">
        <w:t xml:space="preserve">    // </w:t>
      </w:r>
      <w:proofErr w:type="spellStart"/>
      <w:r w:rsidRPr="00481F44">
        <w:t>Aguarda</w:t>
      </w:r>
      <w:proofErr w:type="spellEnd"/>
      <w:r w:rsidRPr="00481F44">
        <w:t xml:space="preserve"> a </w:t>
      </w:r>
      <w:proofErr w:type="spellStart"/>
      <w:r w:rsidRPr="00481F44">
        <w:t>conexão</w:t>
      </w:r>
      <w:proofErr w:type="spellEnd"/>
    </w:p>
    <w:p w14:paraId="7DBA2D72" w14:textId="77777777" w:rsidR="00481F44" w:rsidRPr="00481F44" w:rsidRDefault="00481F44" w:rsidP="00481F44">
      <w:r w:rsidRPr="00481F44">
        <w:t xml:space="preserve">    while (</w:t>
      </w:r>
      <w:proofErr w:type="spellStart"/>
      <w:proofErr w:type="gramStart"/>
      <w:r w:rsidRPr="00481F44">
        <w:t>io.status</w:t>
      </w:r>
      <w:proofErr w:type="spellEnd"/>
      <w:proofErr w:type="gramEnd"/>
      <w:r w:rsidRPr="00481F44">
        <w:t>() &lt; AIO_</w:t>
      </w:r>
      <w:proofErr w:type="gramStart"/>
      <w:r w:rsidRPr="00481F44">
        <w:t>CONNECTED) {</w:t>
      </w:r>
      <w:proofErr w:type="gramEnd"/>
    </w:p>
    <w:p w14:paraId="6A6E5A4F" w14:textId="77777777" w:rsidR="00481F44" w:rsidRPr="00481F44" w:rsidRDefault="00481F44" w:rsidP="00481F44">
      <w:pPr>
        <w:rPr>
          <w:lang w:val="pt-BR"/>
        </w:rPr>
      </w:pPr>
      <w:r w:rsidRPr="00481F44">
        <w:t xml:space="preserve">       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(".");</w:t>
      </w:r>
    </w:p>
    <w:p w14:paraId="268B781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</w:t>
      </w:r>
      <w:proofErr w:type="gramStart"/>
      <w:r w:rsidRPr="00481F44">
        <w:rPr>
          <w:lang w:val="pt-BR"/>
        </w:rPr>
        <w:t>delay(</w:t>
      </w:r>
      <w:proofErr w:type="gramEnd"/>
      <w:r w:rsidRPr="00481F44">
        <w:rPr>
          <w:lang w:val="pt-BR"/>
        </w:rPr>
        <w:t>500);</w:t>
      </w:r>
    </w:p>
    <w:p w14:paraId="4F8BF48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}</w:t>
      </w:r>
    </w:p>
    <w:p w14:paraId="4731EDBC" w14:textId="77777777" w:rsidR="00481F44" w:rsidRPr="00481F44" w:rsidRDefault="00481F44" w:rsidP="00481F44">
      <w:pPr>
        <w:rPr>
          <w:lang w:val="pt-BR"/>
        </w:rPr>
      </w:pPr>
    </w:p>
    <w:p w14:paraId="617A32B1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// Mensagem de sucesso</w:t>
      </w:r>
    </w:p>
    <w:p w14:paraId="27F791A2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("\</w:t>
      </w:r>
      <w:proofErr w:type="spellStart"/>
      <w:r w:rsidRPr="00481F44">
        <w:rPr>
          <w:lang w:val="pt-BR"/>
        </w:rPr>
        <w:t>nConectado</w:t>
      </w:r>
      <w:proofErr w:type="spellEnd"/>
      <w:r w:rsidRPr="00481F44">
        <w:rPr>
          <w:lang w:val="pt-BR"/>
        </w:rPr>
        <w:t xml:space="preserve"> ao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IO!");</w:t>
      </w:r>
    </w:p>
    <w:p w14:paraId="5F9ACBD1" w14:textId="77777777" w:rsidR="00481F44" w:rsidRPr="00481F44" w:rsidRDefault="00481F44" w:rsidP="00481F44">
      <w:r w:rsidRPr="00481F44">
        <w:rPr>
          <w:lang w:val="pt-BR"/>
        </w:rPr>
        <w:t xml:space="preserve">    </w:t>
      </w:r>
      <w:proofErr w:type="spellStart"/>
      <w:r w:rsidRPr="00481F44">
        <w:t>Serial.print</w:t>
      </w:r>
      <w:proofErr w:type="spellEnd"/>
      <w:r w:rsidRPr="00481F44">
        <w:t>("</w:t>
      </w:r>
      <w:proofErr w:type="spellStart"/>
      <w:r w:rsidRPr="00481F44">
        <w:t>Endereço</w:t>
      </w:r>
      <w:proofErr w:type="spellEnd"/>
      <w:r w:rsidRPr="00481F44">
        <w:t xml:space="preserve"> IP: "</w:t>
      </w:r>
      <w:proofErr w:type="gramStart"/>
      <w:r w:rsidRPr="00481F44">
        <w:t>);</w:t>
      </w:r>
      <w:proofErr w:type="gramEnd"/>
    </w:p>
    <w:p w14:paraId="5089F435" w14:textId="77777777" w:rsidR="00481F44" w:rsidRPr="00481F44" w:rsidRDefault="00481F44" w:rsidP="00481F44">
      <w:r w:rsidRPr="00481F44">
        <w:t xml:space="preserve">    </w:t>
      </w:r>
      <w:proofErr w:type="spellStart"/>
      <w:r w:rsidRPr="00481F44">
        <w:t>Serial.println</w:t>
      </w:r>
      <w:proofErr w:type="spellEnd"/>
      <w:r w:rsidRPr="00481F44">
        <w:t>(</w:t>
      </w:r>
      <w:proofErr w:type="spellStart"/>
      <w:r w:rsidRPr="00481F44">
        <w:t>WiFi.localIP</w:t>
      </w:r>
      <w:proofErr w:type="spellEnd"/>
      <w:r w:rsidRPr="00481F44">
        <w:t>()</w:t>
      </w:r>
      <w:proofErr w:type="gramStart"/>
      <w:r w:rsidRPr="00481F44">
        <w:t>);</w:t>
      </w:r>
      <w:proofErr w:type="gramEnd"/>
    </w:p>
    <w:p w14:paraId="576A6294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}</w:t>
      </w:r>
    </w:p>
    <w:p w14:paraId="2754B2FD" w14:textId="77777777" w:rsidR="00481F44" w:rsidRPr="00481F44" w:rsidRDefault="00481F44" w:rsidP="00481F44">
      <w:pPr>
        <w:rPr>
          <w:lang w:val="pt-BR"/>
        </w:rPr>
      </w:pPr>
    </w:p>
    <w:p w14:paraId="77636AF9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lastRenderedPageBreak/>
        <w:t>unsigned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long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ultimaPublicacao</w:t>
      </w:r>
      <w:proofErr w:type="spellEnd"/>
      <w:r w:rsidRPr="00481F44">
        <w:rPr>
          <w:lang w:val="pt-BR"/>
        </w:rPr>
        <w:t xml:space="preserve"> = 0; // Armazena o tempo da última publicação</w:t>
      </w:r>
    </w:p>
    <w:p w14:paraId="3C0BD535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const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unsigned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long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intervaloPublicacao</w:t>
      </w:r>
      <w:proofErr w:type="spellEnd"/>
      <w:r w:rsidRPr="00481F44">
        <w:rPr>
          <w:lang w:val="pt-BR"/>
        </w:rPr>
        <w:t xml:space="preserve"> = 6000; // 10 segundos (em milissegundos)</w:t>
      </w:r>
    </w:p>
    <w:p w14:paraId="2CFF2ABF" w14:textId="77777777" w:rsidR="00481F44" w:rsidRPr="00481F44" w:rsidRDefault="00481F44" w:rsidP="00481F44">
      <w:pPr>
        <w:rPr>
          <w:lang w:val="pt-BR"/>
        </w:rPr>
      </w:pPr>
    </w:p>
    <w:p w14:paraId="5417A8B8" w14:textId="77777777" w:rsidR="00481F44" w:rsidRPr="00481F44" w:rsidRDefault="00481F44" w:rsidP="00481F44">
      <w:pPr>
        <w:rPr>
          <w:lang w:val="pt-BR"/>
        </w:rPr>
      </w:pPr>
      <w:proofErr w:type="spellStart"/>
      <w:r w:rsidRPr="00481F44">
        <w:rPr>
          <w:lang w:val="pt-BR"/>
        </w:rPr>
        <w:t>void</w:t>
      </w:r>
      <w:proofErr w:type="spellEnd"/>
      <w:r w:rsidRPr="00481F44">
        <w:rPr>
          <w:lang w:val="pt-BR"/>
        </w:rPr>
        <w:t xml:space="preserve"> </w:t>
      </w:r>
      <w:proofErr w:type="gramStart"/>
      <w:r w:rsidRPr="00481F44">
        <w:rPr>
          <w:lang w:val="pt-BR"/>
        </w:rPr>
        <w:t>loop(</w:t>
      </w:r>
      <w:proofErr w:type="gramEnd"/>
      <w:r w:rsidRPr="00481F44">
        <w:rPr>
          <w:lang w:val="pt-BR"/>
        </w:rPr>
        <w:t>) {</w:t>
      </w:r>
    </w:p>
    <w:p w14:paraId="2AB071B0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// Mantém a conexão com 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</w:t>
      </w:r>
    </w:p>
    <w:p w14:paraId="4E06346B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proofErr w:type="gramStart"/>
      <w:r w:rsidRPr="00481F44">
        <w:rPr>
          <w:lang w:val="pt-BR"/>
        </w:rPr>
        <w:t>io.run</w:t>
      </w:r>
      <w:proofErr w:type="spellEnd"/>
      <w:r w:rsidRPr="00481F44">
        <w:rPr>
          <w:lang w:val="pt-BR"/>
        </w:rPr>
        <w:t>(</w:t>
      </w:r>
      <w:proofErr w:type="gramEnd"/>
      <w:r w:rsidRPr="00481F44">
        <w:rPr>
          <w:lang w:val="pt-BR"/>
        </w:rPr>
        <w:t>);</w:t>
      </w:r>
    </w:p>
    <w:p w14:paraId="5F15D1A6" w14:textId="77777777" w:rsidR="00481F44" w:rsidRPr="00481F44" w:rsidRDefault="00481F44" w:rsidP="00481F44">
      <w:pPr>
        <w:rPr>
          <w:lang w:val="pt-BR"/>
        </w:rPr>
      </w:pPr>
    </w:p>
    <w:p w14:paraId="6318B2E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// Verifica se há dados disponíveis</w:t>
      </w:r>
    </w:p>
    <w:p w14:paraId="459453C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</w:t>
      </w:r>
      <w:proofErr w:type="spellStart"/>
      <w:r w:rsidRPr="00481F44">
        <w:rPr>
          <w:lang w:val="pt-BR"/>
        </w:rPr>
        <w:t>while</w:t>
      </w:r>
      <w:proofErr w:type="spellEnd"/>
      <w:r w:rsidRPr="00481F44">
        <w:rPr>
          <w:lang w:val="pt-BR"/>
        </w:rPr>
        <w:t xml:space="preserve"> (</w:t>
      </w:r>
      <w:proofErr w:type="spellStart"/>
      <w:r w:rsidRPr="00481F44">
        <w:rPr>
          <w:lang w:val="pt-BR"/>
        </w:rPr>
        <w:t>Serial.available</w:t>
      </w:r>
      <w:proofErr w:type="spellEnd"/>
      <w:r w:rsidRPr="00481F44">
        <w:rPr>
          <w:lang w:val="pt-BR"/>
        </w:rPr>
        <w:t>() &gt; 0) {</w:t>
      </w:r>
    </w:p>
    <w:p w14:paraId="66600AC2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char caractere = </w:t>
      </w:r>
      <w:proofErr w:type="spellStart"/>
      <w:r w:rsidRPr="00481F44">
        <w:rPr>
          <w:lang w:val="pt-BR"/>
        </w:rPr>
        <w:t>Serial.read</w:t>
      </w:r>
      <w:proofErr w:type="spellEnd"/>
      <w:r w:rsidRPr="00481F44">
        <w:rPr>
          <w:lang w:val="pt-BR"/>
        </w:rPr>
        <w:t>(); // Lê o próximo caractere</w:t>
      </w:r>
    </w:p>
    <w:p w14:paraId="0D899729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</w:t>
      </w:r>
      <w:proofErr w:type="spellStart"/>
      <w:r w:rsidRPr="00481F44">
        <w:rPr>
          <w:lang w:val="pt-BR"/>
        </w:rPr>
        <w:t>if</w:t>
      </w:r>
      <w:proofErr w:type="spellEnd"/>
      <w:r w:rsidRPr="00481F44">
        <w:rPr>
          <w:lang w:val="pt-BR"/>
        </w:rPr>
        <w:t xml:space="preserve"> (caractere == '\n') </w:t>
      </w:r>
      <w:proofErr w:type="gramStart"/>
      <w:r w:rsidRPr="00481F44">
        <w:rPr>
          <w:lang w:val="pt-BR"/>
        </w:rPr>
        <w:t>{ /</w:t>
      </w:r>
      <w:proofErr w:type="gramEnd"/>
      <w:r w:rsidRPr="00481F44">
        <w:rPr>
          <w:lang w:val="pt-BR"/>
        </w:rPr>
        <w:t>/ Fim da linha (dados completos recebidos)</w:t>
      </w:r>
    </w:p>
    <w:p w14:paraId="7278BBD6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// Divide os dados usando a vírgula como delimitador</w:t>
      </w:r>
    </w:p>
    <w:p w14:paraId="1CCAE692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</w:t>
      </w:r>
      <w:proofErr w:type="spellStart"/>
      <w:r w:rsidRPr="00481F44">
        <w:rPr>
          <w:lang w:val="pt-BR"/>
        </w:rPr>
        <w:t>int</w:t>
      </w:r>
      <w:proofErr w:type="spellEnd"/>
      <w:r w:rsidRPr="00481F44">
        <w:rPr>
          <w:lang w:val="pt-BR"/>
        </w:rPr>
        <w:t xml:space="preserve"> separador = </w:t>
      </w:r>
      <w:proofErr w:type="spellStart"/>
      <w:proofErr w:type="gramStart"/>
      <w:r w:rsidRPr="00481F44">
        <w:rPr>
          <w:lang w:val="pt-BR"/>
        </w:rPr>
        <w:t>dados.indexOf</w:t>
      </w:r>
      <w:proofErr w:type="spellEnd"/>
      <w:proofErr w:type="gramEnd"/>
      <w:r w:rsidRPr="00481F44">
        <w:rPr>
          <w:lang w:val="pt-BR"/>
        </w:rPr>
        <w:t>(',');</w:t>
      </w:r>
    </w:p>
    <w:p w14:paraId="2EFC432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</w:t>
      </w:r>
      <w:proofErr w:type="spellStart"/>
      <w:r w:rsidRPr="00481F44">
        <w:rPr>
          <w:lang w:val="pt-BR"/>
        </w:rPr>
        <w:t>if</w:t>
      </w:r>
      <w:proofErr w:type="spellEnd"/>
      <w:r w:rsidRPr="00481F44">
        <w:rPr>
          <w:lang w:val="pt-BR"/>
        </w:rPr>
        <w:t xml:space="preserve"> (</w:t>
      </w:r>
      <w:proofErr w:type="gramStart"/>
      <w:r w:rsidRPr="00481F44">
        <w:rPr>
          <w:lang w:val="pt-BR"/>
        </w:rPr>
        <w:t>separador !</w:t>
      </w:r>
      <w:proofErr w:type="gramEnd"/>
      <w:r w:rsidRPr="00481F44">
        <w:rPr>
          <w:lang w:val="pt-BR"/>
        </w:rPr>
        <w:t>= -1) {</w:t>
      </w:r>
    </w:p>
    <w:p w14:paraId="1EAA3B3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</w:t>
      </w:r>
      <w:proofErr w:type="spellStart"/>
      <w:r w:rsidRPr="00481F44">
        <w:rPr>
          <w:lang w:val="pt-BR"/>
        </w:rPr>
        <w:t>numero</w:t>
      </w:r>
      <w:proofErr w:type="spellEnd"/>
      <w:r w:rsidRPr="00481F44">
        <w:rPr>
          <w:lang w:val="pt-BR"/>
        </w:rPr>
        <w:t xml:space="preserve"> = </w:t>
      </w:r>
      <w:proofErr w:type="spellStart"/>
      <w:proofErr w:type="gramStart"/>
      <w:r w:rsidRPr="00481F44">
        <w:rPr>
          <w:lang w:val="pt-BR"/>
        </w:rPr>
        <w:t>dados.substring</w:t>
      </w:r>
      <w:proofErr w:type="spellEnd"/>
      <w:proofErr w:type="gramEnd"/>
      <w:r w:rsidRPr="00481F44">
        <w:rPr>
          <w:lang w:val="pt-BR"/>
        </w:rPr>
        <w:t>(0, separador); // Primeiro valor (numérico)</w:t>
      </w:r>
    </w:p>
    <w:p w14:paraId="03AF72D9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estado = (</w:t>
      </w:r>
      <w:proofErr w:type="spellStart"/>
      <w:proofErr w:type="gramStart"/>
      <w:r w:rsidRPr="00481F44">
        <w:rPr>
          <w:lang w:val="pt-BR"/>
        </w:rPr>
        <w:t>dados.substring</w:t>
      </w:r>
      <w:proofErr w:type="spellEnd"/>
      <w:proofErr w:type="gramEnd"/>
      <w:r w:rsidRPr="00481F44">
        <w:rPr>
          <w:lang w:val="pt-BR"/>
        </w:rPr>
        <w:t>(separador + 1)); // Segundo valor (booleano)</w:t>
      </w:r>
    </w:p>
    <w:p w14:paraId="7CD5A095" w14:textId="77777777" w:rsidR="00481F44" w:rsidRPr="00481F44" w:rsidRDefault="00481F44" w:rsidP="00481F44">
      <w:pPr>
        <w:rPr>
          <w:lang w:val="pt-BR"/>
        </w:rPr>
      </w:pPr>
    </w:p>
    <w:p w14:paraId="2A7E6559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</w:t>
      </w:r>
      <w:proofErr w:type="spellStart"/>
      <w:r w:rsidRPr="00481F44">
        <w:rPr>
          <w:lang w:val="pt-BR"/>
        </w:rPr>
        <w:t>unsigned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long</w:t>
      </w:r>
      <w:proofErr w:type="spellEnd"/>
      <w:r w:rsidRPr="00481F44">
        <w:rPr>
          <w:lang w:val="pt-BR"/>
        </w:rPr>
        <w:t xml:space="preserve"> </w:t>
      </w:r>
      <w:proofErr w:type="spellStart"/>
      <w:r w:rsidRPr="00481F44">
        <w:rPr>
          <w:lang w:val="pt-BR"/>
        </w:rPr>
        <w:t>tempoAtual</w:t>
      </w:r>
      <w:proofErr w:type="spellEnd"/>
      <w:r w:rsidRPr="00481F44">
        <w:rPr>
          <w:lang w:val="pt-BR"/>
        </w:rPr>
        <w:t xml:space="preserve"> = </w:t>
      </w:r>
      <w:proofErr w:type="spellStart"/>
      <w:proofErr w:type="gramStart"/>
      <w:r w:rsidRPr="00481F44">
        <w:rPr>
          <w:lang w:val="pt-BR"/>
        </w:rPr>
        <w:t>millis</w:t>
      </w:r>
      <w:proofErr w:type="spellEnd"/>
      <w:r w:rsidRPr="00481F44">
        <w:rPr>
          <w:lang w:val="pt-BR"/>
        </w:rPr>
        <w:t>(</w:t>
      </w:r>
      <w:proofErr w:type="gramEnd"/>
      <w:r w:rsidRPr="00481F44">
        <w:rPr>
          <w:lang w:val="pt-BR"/>
        </w:rPr>
        <w:t>); // Obtém o tempo atual</w:t>
      </w:r>
    </w:p>
    <w:p w14:paraId="4E02CC7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</w:t>
      </w:r>
      <w:proofErr w:type="spellStart"/>
      <w:r w:rsidRPr="00481F44">
        <w:rPr>
          <w:lang w:val="pt-BR"/>
        </w:rPr>
        <w:t>if</w:t>
      </w:r>
      <w:proofErr w:type="spellEnd"/>
      <w:r w:rsidRPr="00481F44">
        <w:rPr>
          <w:lang w:val="pt-BR"/>
        </w:rPr>
        <w:t xml:space="preserve"> (</w:t>
      </w:r>
      <w:proofErr w:type="spellStart"/>
      <w:r w:rsidRPr="00481F44">
        <w:rPr>
          <w:lang w:val="pt-BR"/>
        </w:rPr>
        <w:t>tempoAtual</w:t>
      </w:r>
      <w:proofErr w:type="spellEnd"/>
      <w:r w:rsidRPr="00481F44">
        <w:rPr>
          <w:lang w:val="pt-BR"/>
        </w:rPr>
        <w:t xml:space="preserve"> - </w:t>
      </w:r>
      <w:proofErr w:type="spellStart"/>
      <w:r w:rsidRPr="00481F44">
        <w:rPr>
          <w:lang w:val="pt-BR"/>
        </w:rPr>
        <w:t>ultimaPublicacao</w:t>
      </w:r>
      <w:proofErr w:type="spellEnd"/>
      <w:r w:rsidRPr="00481F44">
        <w:rPr>
          <w:lang w:val="pt-BR"/>
        </w:rPr>
        <w:t xml:space="preserve"> &gt;= </w:t>
      </w:r>
      <w:proofErr w:type="spellStart"/>
      <w:r w:rsidRPr="00481F44">
        <w:rPr>
          <w:lang w:val="pt-BR"/>
        </w:rPr>
        <w:t>intervaloPublicacao</w:t>
      </w:r>
      <w:proofErr w:type="spellEnd"/>
      <w:r w:rsidRPr="00481F44">
        <w:rPr>
          <w:lang w:val="pt-BR"/>
        </w:rPr>
        <w:t>) {</w:t>
      </w:r>
    </w:p>
    <w:p w14:paraId="5C6BCA59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ultimaPublicacao</w:t>
      </w:r>
      <w:proofErr w:type="spellEnd"/>
      <w:r w:rsidRPr="00481F44">
        <w:rPr>
          <w:lang w:val="pt-BR"/>
        </w:rPr>
        <w:t xml:space="preserve"> = </w:t>
      </w:r>
      <w:proofErr w:type="spellStart"/>
      <w:r w:rsidRPr="00481F44">
        <w:rPr>
          <w:lang w:val="pt-BR"/>
        </w:rPr>
        <w:t>tempoAtual</w:t>
      </w:r>
      <w:proofErr w:type="spellEnd"/>
      <w:r w:rsidRPr="00481F44">
        <w:rPr>
          <w:lang w:val="pt-BR"/>
        </w:rPr>
        <w:t>; // Atualiza o tempo da última publicação</w:t>
      </w:r>
    </w:p>
    <w:p w14:paraId="2E3EAA99" w14:textId="77777777" w:rsidR="00481F44" w:rsidRPr="00481F44" w:rsidRDefault="00481F44" w:rsidP="00481F44">
      <w:pPr>
        <w:rPr>
          <w:lang w:val="pt-BR"/>
        </w:rPr>
      </w:pPr>
    </w:p>
    <w:p w14:paraId="3523897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// Publica os dados nos feeds</w:t>
      </w:r>
    </w:p>
    <w:p w14:paraId="2F5EA5C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correnteFeed</w:t>
      </w:r>
      <w:proofErr w:type="spellEnd"/>
      <w:r w:rsidRPr="00481F44">
        <w:rPr>
          <w:lang w:val="pt-BR"/>
        </w:rPr>
        <w:t>-&gt;</w:t>
      </w:r>
      <w:proofErr w:type="spellStart"/>
      <w:r w:rsidRPr="00481F44">
        <w:rPr>
          <w:lang w:val="pt-BR"/>
        </w:rPr>
        <w:t>save</w:t>
      </w:r>
      <w:proofErr w:type="spellEnd"/>
      <w:r w:rsidRPr="00481F44">
        <w:rPr>
          <w:lang w:val="pt-BR"/>
        </w:rPr>
        <w:t>(</w:t>
      </w:r>
      <w:proofErr w:type="gramStart"/>
      <w:r w:rsidRPr="00481F44">
        <w:rPr>
          <w:lang w:val="pt-BR"/>
        </w:rPr>
        <w:t>numero</w:t>
      </w:r>
      <w:proofErr w:type="gramEnd"/>
      <w:r w:rsidRPr="00481F44">
        <w:rPr>
          <w:lang w:val="pt-BR"/>
        </w:rPr>
        <w:t>);</w:t>
      </w:r>
    </w:p>
    <w:p w14:paraId="5D0A988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statusFeed</w:t>
      </w:r>
      <w:proofErr w:type="spellEnd"/>
      <w:r w:rsidRPr="00481F44">
        <w:rPr>
          <w:lang w:val="pt-BR"/>
        </w:rPr>
        <w:t>-&gt;</w:t>
      </w:r>
      <w:proofErr w:type="spellStart"/>
      <w:r w:rsidRPr="00481F44">
        <w:rPr>
          <w:lang w:val="pt-BR"/>
        </w:rPr>
        <w:t>save</w:t>
      </w:r>
      <w:proofErr w:type="spellEnd"/>
      <w:r w:rsidRPr="00481F44">
        <w:rPr>
          <w:lang w:val="pt-BR"/>
        </w:rPr>
        <w:t>(estado);</w:t>
      </w:r>
    </w:p>
    <w:p w14:paraId="7A8B9AE9" w14:textId="77777777" w:rsidR="00481F44" w:rsidRPr="00481F44" w:rsidRDefault="00481F44" w:rsidP="00481F44">
      <w:pPr>
        <w:rPr>
          <w:lang w:val="pt-BR"/>
        </w:rPr>
      </w:pPr>
    </w:p>
    <w:p w14:paraId="58C2CB3D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// Exibe os valores recebidos no Monitor Serial</w:t>
      </w:r>
    </w:p>
    <w:p w14:paraId="43FBC0E5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 xml:space="preserve">("Dados enviados para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IO:");</w:t>
      </w:r>
    </w:p>
    <w:p w14:paraId="2C23F3F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("Corrente: ");</w:t>
      </w:r>
    </w:p>
    <w:p w14:paraId="7A52742F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</w:t>
      </w:r>
      <w:proofErr w:type="gramStart"/>
      <w:r w:rsidRPr="00481F44">
        <w:rPr>
          <w:lang w:val="pt-BR"/>
        </w:rPr>
        <w:t>numero</w:t>
      </w:r>
      <w:proofErr w:type="gramEnd"/>
      <w:r w:rsidRPr="00481F44">
        <w:rPr>
          <w:lang w:val="pt-BR"/>
        </w:rPr>
        <w:t>);</w:t>
      </w:r>
    </w:p>
    <w:p w14:paraId="48403725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Serial.print</w:t>
      </w:r>
      <w:proofErr w:type="spellEnd"/>
      <w:r w:rsidRPr="00481F44">
        <w:rPr>
          <w:lang w:val="pt-BR"/>
        </w:rPr>
        <w:t>("Estado: ");</w:t>
      </w:r>
    </w:p>
    <w:p w14:paraId="62905AE2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//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(estado == "</w:t>
      </w:r>
      <w:proofErr w:type="spellStart"/>
      <w:r w:rsidRPr="00481F44">
        <w:rPr>
          <w:lang w:val="pt-BR"/>
        </w:rPr>
        <w:t>true</w:t>
      </w:r>
      <w:proofErr w:type="spellEnd"/>
      <w:proofErr w:type="gramStart"/>
      <w:r w:rsidRPr="00481F44">
        <w:rPr>
          <w:lang w:val="pt-BR"/>
        </w:rPr>
        <w:t>" ?</w:t>
      </w:r>
      <w:proofErr w:type="gramEnd"/>
      <w:r w:rsidRPr="00481F44">
        <w:rPr>
          <w:lang w:val="pt-BR"/>
        </w:rPr>
        <w:t xml:space="preserve"> </w:t>
      </w:r>
      <w:proofErr w:type="gramStart"/>
      <w:r w:rsidRPr="00481F44">
        <w:rPr>
          <w:lang w:val="pt-BR"/>
        </w:rPr>
        <w:t>1 :</w:t>
      </w:r>
      <w:proofErr w:type="gramEnd"/>
      <w:r w:rsidRPr="00481F44">
        <w:rPr>
          <w:lang w:val="pt-BR"/>
        </w:rPr>
        <w:t xml:space="preserve"> 0);</w:t>
      </w:r>
    </w:p>
    <w:p w14:paraId="56FB852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(estado);</w:t>
      </w:r>
    </w:p>
    <w:p w14:paraId="0A2F854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    </w:t>
      </w:r>
      <w:proofErr w:type="spellStart"/>
      <w:r w:rsidRPr="00481F44">
        <w:rPr>
          <w:lang w:val="pt-BR"/>
        </w:rPr>
        <w:t>Serial.println</w:t>
      </w:r>
      <w:proofErr w:type="spellEnd"/>
      <w:r w:rsidRPr="00481F44">
        <w:rPr>
          <w:lang w:val="pt-BR"/>
        </w:rPr>
        <w:t>();</w:t>
      </w:r>
    </w:p>
    <w:p w14:paraId="5C18CE68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    }</w:t>
      </w:r>
    </w:p>
    <w:p w14:paraId="3EB34EE9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lastRenderedPageBreak/>
        <w:t xml:space="preserve">            }</w:t>
      </w:r>
    </w:p>
    <w:p w14:paraId="7FE72665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dados = ""; // Limpa o buffer</w:t>
      </w:r>
    </w:p>
    <w:p w14:paraId="61B8E427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} </w:t>
      </w:r>
      <w:proofErr w:type="spellStart"/>
      <w:r w:rsidRPr="00481F44">
        <w:rPr>
          <w:lang w:val="pt-BR"/>
        </w:rPr>
        <w:t>else</w:t>
      </w:r>
      <w:proofErr w:type="spellEnd"/>
      <w:r w:rsidRPr="00481F44">
        <w:rPr>
          <w:lang w:val="pt-BR"/>
        </w:rPr>
        <w:t xml:space="preserve"> {</w:t>
      </w:r>
    </w:p>
    <w:p w14:paraId="0D15A8ED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    dados += caractere; // Concatena o caractere no buffer</w:t>
      </w:r>
    </w:p>
    <w:p w14:paraId="12FE5023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    }</w:t>
      </w:r>
    </w:p>
    <w:p w14:paraId="4154FF7E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 xml:space="preserve">    }</w:t>
      </w:r>
    </w:p>
    <w:p w14:paraId="6FD1E501" w14:textId="74DA6820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t>}</w:t>
      </w:r>
    </w:p>
    <w:p w14:paraId="0126A4BA" w14:textId="77777777" w:rsidR="00481F44" w:rsidRDefault="00481F44" w:rsidP="00481F44">
      <w:pPr>
        <w:rPr>
          <w:b/>
          <w:bCs/>
          <w:lang w:val="pt-BR"/>
        </w:rPr>
      </w:pPr>
    </w:p>
    <w:p w14:paraId="0A6ECCDD" w14:textId="035C25E6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Descrição dos Componentes:</w:t>
      </w:r>
    </w:p>
    <w:p w14:paraId="57B5EA50" w14:textId="77777777" w:rsidR="00481F44" w:rsidRPr="00481F44" w:rsidRDefault="00481F44" w:rsidP="00481F44">
      <w:pPr>
        <w:numPr>
          <w:ilvl w:val="0"/>
          <w:numId w:val="68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>WiFi</w:t>
      </w:r>
      <w:r w:rsidRPr="00481F44">
        <w:rPr>
          <w:b/>
          <w:bCs/>
          <w:lang w:val="pt-BR"/>
        </w:rPr>
        <w:t> e </w:t>
      </w:r>
      <w:proofErr w:type="spellStart"/>
      <w:r w:rsidRPr="00481F44">
        <w:rPr>
          <w:lang w:val="pt-BR"/>
        </w:rPr>
        <w:t>AdafruitIO_WiFi</w:t>
      </w:r>
      <w:proofErr w:type="spellEnd"/>
      <w:r w:rsidRPr="00481F44">
        <w:rPr>
          <w:lang w:val="pt-BR"/>
        </w:rPr>
        <w:t xml:space="preserve">: Bibliotecas para conexão com a rede Wi-Fi e integração com a plataforma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IO.</w:t>
      </w:r>
    </w:p>
    <w:p w14:paraId="78EAE975" w14:textId="77777777" w:rsidR="00481F44" w:rsidRPr="00481F44" w:rsidRDefault="00481F44" w:rsidP="00481F44">
      <w:pPr>
        <w:numPr>
          <w:ilvl w:val="0"/>
          <w:numId w:val="68"/>
        </w:numPr>
        <w:tabs>
          <w:tab w:val="left" w:pos="720"/>
        </w:tabs>
        <w:rPr>
          <w:lang w:val="pt-BR"/>
        </w:rPr>
      </w:pPr>
      <w:proofErr w:type="spellStart"/>
      <w:r w:rsidRPr="00481F44">
        <w:rPr>
          <w:lang w:val="pt-BR"/>
        </w:rPr>
        <w:t>correnteFeed</w:t>
      </w:r>
      <w:proofErr w:type="spellEnd"/>
      <w:r w:rsidRPr="00481F44">
        <w:rPr>
          <w:b/>
          <w:bCs/>
          <w:lang w:val="pt-BR"/>
        </w:rPr>
        <w:t> e </w:t>
      </w:r>
      <w:proofErr w:type="spellStart"/>
      <w:r w:rsidRPr="00481F44">
        <w:rPr>
          <w:lang w:val="pt-BR"/>
        </w:rPr>
        <w:t>statusFeed</w:t>
      </w:r>
      <w:proofErr w:type="spellEnd"/>
      <w:r w:rsidRPr="00481F44">
        <w:rPr>
          <w:lang w:val="pt-BR"/>
        </w:rPr>
        <w:t xml:space="preserve">: Feeds configurados no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 para receber os valores de corrente e estado.</w:t>
      </w:r>
    </w:p>
    <w:p w14:paraId="670B2B02" w14:textId="77777777" w:rsidR="00481F44" w:rsidRPr="00481F44" w:rsidRDefault="00481F44" w:rsidP="00481F44">
      <w:pPr>
        <w:numPr>
          <w:ilvl w:val="0"/>
          <w:numId w:val="68"/>
        </w:numPr>
        <w:tabs>
          <w:tab w:val="left" w:pos="720"/>
        </w:tabs>
        <w:rPr>
          <w:lang w:val="pt-BR"/>
        </w:rPr>
      </w:pPr>
      <w:r w:rsidRPr="00481F44">
        <w:rPr>
          <w:b/>
          <w:bCs/>
          <w:lang w:val="pt-BR"/>
        </w:rPr>
        <w:t>Variáveis de Configuração</w:t>
      </w:r>
      <w:r w:rsidRPr="00481F44">
        <w:rPr>
          <w:lang w:val="pt-BR"/>
        </w:rPr>
        <w:t>:</w:t>
      </w:r>
    </w:p>
    <w:p w14:paraId="327DCF28" w14:textId="77777777" w:rsidR="00481F44" w:rsidRPr="00481F44" w:rsidRDefault="00481F44" w:rsidP="00481F44">
      <w:pPr>
        <w:numPr>
          <w:ilvl w:val="1"/>
          <w:numId w:val="68"/>
        </w:numPr>
        <w:rPr>
          <w:lang w:val="pt-BR"/>
        </w:rPr>
      </w:pPr>
      <w:r w:rsidRPr="00481F44">
        <w:rPr>
          <w:lang w:val="pt-BR"/>
        </w:rPr>
        <w:t xml:space="preserve">IO_USERNAME e IO_KEY: Credenciais da conta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IO.</w:t>
      </w:r>
    </w:p>
    <w:p w14:paraId="1F810CCC" w14:textId="77777777" w:rsidR="00481F44" w:rsidRPr="00481F44" w:rsidRDefault="00481F44" w:rsidP="00481F44">
      <w:pPr>
        <w:numPr>
          <w:ilvl w:val="1"/>
          <w:numId w:val="68"/>
        </w:numPr>
        <w:rPr>
          <w:lang w:val="pt-BR"/>
        </w:rPr>
      </w:pPr>
      <w:r w:rsidRPr="00481F44">
        <w:rPr>
          <w:lang w:val="pt-BR"/>
        </w:rPr>
        <w:t>WIFI_SSID e WIFI_PASS: Nome e senha da rede Wi-Fi.</w:t>
      </w:r>
    </w:p>
    <w:p w14:paraId="34D4AABA" w14:textId="77777777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Funcionamento:</w:t>
      </w:r>
    </w:p>
    <w:p w14:paraId="5DA67963" w14:textId="77777777" w:rsidR="00481F44" w:rsidRPr="00481F44" w:rsidRDefault="00481F44" w:rsidP="00481F44">
      <w:pPr>
        <w:numPr>
          <w:ilvl w:val="0"/>
          <w:numId w:val="69"/>
        </w:numPr>
        <w:tabs>
          <w:tab w:val="left" w:pos="720"/>
        </w:tabs>
        <w:rPr>
          <w:lang w:val="pt-BR"/>
        </w:rPr>
      </w:pPr>
      <w:r w:rsidRPr="00481F44">
        <w:rPr>
          <w:b/>
          <w:bCs/>
          <w:lang w:val="pt-BR"/>
        </w:rPr>
        <w:t>Inicialização (</w:t>
      </w:r>
      <w:r w:rsidRPr="00481F44">
        <w:rPr>
          <w:lang w:val="pt-BR"/>
        </w:rPr>
        <w:t>setup</w:t>
      </w:r>
      <w:r w:rsidRPr="00481F44">
        <w:rPr>
          <w:b/>
          <w:bCs/>
          <w:lang w:val="pt-BR"/>
        </w:rPr>
        <w:t>)</w:t>
      </w:r>
      <w:r w:rsidRPr="00481F44">
        <w:rPr>
          <w:lang w:val="pt-BR"/>
        </w:rPr>
        <w:t>:</w:t>
      </w:r>
    </w:p>
    <w:p w14:paraId="568BA04F" w14:textId="77777777" w:rsidR="00481F44" w:rsidRPr="00481F44" w:rsidRDefault="00481F44" w:rsidP="00481F44">
      <w:pPr>
        <w:numPr>
          <w:ilvl w:val="1"/>
          <w:numId w:val="69"/>
        </w:numPr>
        <w:rPr>
          <w:lang w:val="pt-BR"/>
        </w:rPr>
      </w:pPr>
      <w:r w:rsidRPr="00481F44">
        <w:rPr>
          <w:lang w:val="pt-BR"/>
        </w:rPr>
        <w:t xml:space="preserve">Configura a comunicação serial e conecta ao Wi-Fi e ao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IO.</w:t>
      </w:r>
    </w:p>
    <w:p w14:paraId="4591CC44" w14:textId="77777777" w:rsidR="00481F44" w:rsidRPr="00481F44" w:rsidRDefault="00481F44" w:rsidP="00481F44">
      <w:pPr>
        <w:numPr>
          <w:ilvl w:val="1"/>
          <w:numId w:val="69"/>
        </w:numPr>
        <w:rPr>
          <w:lang w:val="pt-BR"/>
        </w:rPr>
      </w:pPr>
      <w:r w:rsidRPr="00481F44">
        <w:rPr>
          <w:lang w:val="pt-BR"/>
        </w:rPr>
        <w:t>Exibe mensagens no monitor serial para indicar o progresso da conexão.</w:t>
      </w:r>
    </w:p>
    <w:p w14:paraId="0556372E" w14:textId="77777777" w:rsidR="00481F44" w:rsidRPr="00481F44" w:rsidRDefault="00481F44" w:rsidP="00481F44">
      <w:pPr>
        <w:numPr>
          <w:ilvl w:val="0"/>
          <w:numId w:val="69"/>
        </w:numPr>
        <w:tabs>
          <w:tab w:val="left" w:pos="720"/>
        </w:tabs>
        <w:rPr>
          <w:lang w:val="pt-BR"/>
        </w:rPr>
      </w:pPr>
      <w:r w:rsidRPr="00481F44">
        <w:rPr>
          <w:b/>
          <w:bCs/>
          <w:lang w:val="pt-BR"/>
        </w:rPr>
        <w:t>Laço principal (</w:t>
      </w:r>
      <w:r w:rsidRPr="00481F44">
        <w:rPr>
          <w:lang w:val="pt-BR"/>
        </w:rPr>
        <w:t>loop</w:t>
      </w:r>
      <w:r w:rsidRPr="00481F44">
        <w:rPr>
          <w:b/>
          <w:bCs/>
          <w:lang w:val="pt-BR"/>
        </w:rPr>
        <w:t>)</w:t>
      </w:r>
      <w:r w:rsidRPr="00481F44">
        <w:rPr>
          <w:lang w:val="pt-BR"/>
        </w:rPr>
        <w:t>:</w:t>
      </w:r>
    </w:p>
    <w:p w14:paraId="578F9775" w14:textId="77777777" w:rsidR="00481F44" w:rsidRPr="00481F44" w:rsidRDefault="00481F44" w:rsidP="00481F44">
      <w:pPr>
        <w:numPr>
          <w:ilvl w:val="1"/>
          <w:numId w:val="69"/>
        </w:numPr>
        <w:rPr>
          <w:lang w:val="pt-BR"/>
        </w:rPr>
      </w:pPr>
      <w:r w:rsidRPr="00481F44">
        <w:rPr>
          <w:lang w:val="pt-BR"/>
        </w:rPr>
        <w:t xml:space="preserve">Mantém a conexão com 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IO.</w:t>
      </w:r>
    </w:p>
    <w:p w14:paraId="3AB242BD" w14:textId="77777777" w:rsidR="00481F44" w:rsidRPr="00481F44" w:rsidRDefault="00481F44" w:rsidP="00481F44">
      <w:pPr>
        <w:numPr>
          <w:ilvl w:val="1"/>
          <w:numId w:val="69"/>
        </w:numPr>
        <w:rPr>
          <w:lang w:val="pt-BR"/>
        </w:rPr>
      </w:pPr>
      <w:r w:rsidRPr="00481F44">
        <w:rPr>
          <w:lang w:val="pt-BR"/>
        </w:rPr>
        <w:t>Verifica se há dados recebidos pela comunicação serial:</w:t>
      </w:r>
    </w:p>
    <w:p w14:paraId="63B72154" w14:textId="77777777" w:rsidR="00481F44" w:rsidRPr="00481F44" w:rsidRDefault="00481F44" w:rsidP="00481F44">
      <w:pPr>
        <w:numPr>
          <w:ilvl w:val="2"/>
          <w:numId w:val="69"/>
        </w:numPr>
        <w:rPr>
          <w:lang w:val="pt-BR"/>
        </w:rPr>
      </w:pPr>
      <w:r w:rsidRPr="00481F44">
        <w:rPr>
          <w:lang w:val="pt-BR"/>
        </w:rPr>
        <w:t>Os dados são lidos e armazenados em um buffer.</w:t>
      </w:r>
    </w:p>
    <w:p w14:paraId="03867719" w14:textId="77777777" w:rsidR="00481F44" w:rsidRPr="00481F44" w:rsidRDefault="00481F44" w:rsidP="00481F44">
      <w:pPr>
        <w:numPr>
          <w:ilvl w:val="2"/>
          <w:numId w:val="69"/>
        </w:numPr>
        <w:rPr>
          <w:lang w:val="pt-BR"/>
        </w:rPr>
      </w:pPr>
      <w:r w:rsidRPr="00481F44">
        <w:rPr>
          <w:lang w:val="pt-BR"/>
        </w:rPr>
        <w:t>Quando a linha completa é recebida (\n), os valores de corrente e estado são extraídos.</w:t>
      </w:r>
    </w:p>
    <w:p w14:paraId="5893BCEB" w14:textId="77777777" w:rsidR="00481F44" w:rsidRPr="00481F44" w:rsidRDefault="00481F44" w:rsidP="00481F44">
      <w:pPr>
        <w:numPr>
          <w:ilvl w:val="1"/>
          <w:numId w:val="69"/>
        </w:numPr>
        <w:rPr>
          <w:lang w:val="pt-BR"/>
        </w:rPr>
      </w:pPr>
      <w:r w:rsidRPr="00481F44">
        <w:rPr>
          <w:lang w:val="pt-BR"/>
        </w:rPr>
        <w:t xml:space="preserve">Publica os valores de corrente e estado no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 a cada 6 segundos.</w:t>
      </w:r>
    </w:p>
    <w:p w14:paraId="36C35E1C" w14:textId="77777777" w:rsidR="00481F44" w:rsidRPr="00481F44" w:rsidRDefault="00481F44" w:rsidP="00481F44">
      <w:pPr>
        <w:numPr>
          <w:ilvl w:val="1"/>
          <w:numId w:val="69"/>
        </w:numPr>
        <w:rPr>
          <w:lang w:val="pt-BR"/>
        </w:rPr>
      </w:pPr>
      <w:r w:rsidRPr="00481F44">
        <w:rPr>
          <w:lang w:val="pt-BR"/>
        </w:rPr>
        <w:t>Exibe os dados enviados no monitor serial.</w:t>
      </w:r>
    </w:p>
    <w:p w14:paraId="72A63923" w14:textId="77777777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Fluxo Geral do Sistema:</w:t>
      </w:r>
    </w:p>
    <w:p w14:paraId="6DEAEDEC" w14:textId="77777777" w:rsidR="00481F44" w:rsidRPr="00481F44" w:rsidRDefault="00481F44" w:rsidP="00481F44">
      <w:pPr>
        <w:numPr>
          <w:ilvl w:val="0"/>
          <w:numId w:val="70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>O Arduino lê a corrente elétrica, controla o relé da tomada e envia os dados de corrente e estado via comunicação serial.</w:t>
      </w:r>
    </w:p>
    <w:p w14:paraId="68B65A76" w14:textId="77777777" w:rsidR="00481F44" w:rsidRPr="00481F44" w:rsidRDefault="00481F44" w:rsidP="00481F44">
      <w:pPr>
        <w:numPr>
          <w:ilvl w:val="0"/>
          <w:numId w:val="70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 xml:space="preserve">O ESP32 recebe os dados do Arduino, interpreta as informações e publica no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IO, permitindo o monitoramento remoto dos valores.</w:t>
      </w:r>
    </w:p>
    <w:p w14:paraId="36B95814" w14:textId="77777777" w:rsidR="00481F44" w:rsidRPr="00481F44" w:rsidRDefault="00481F44" w:rsidP="00481F44">
      <w:pPr>
        <w:rPr>
          <w:lang w:val="pt-BR"/>
        </w:rPr>
      </w:pPr>
      <w:r w:rsidRPr="00481F44">
        <w:rPr>
          <w:lang w:val="pt-BR"/>
        </w:rPr>
        <w:pict w14:anchorId="727AF8C3">
          <v:rect id="_x0000_i1042" style="width:0;height:0" o:hrstd="t" o:hrnoshade="t" o:hr="t" fillcolor="#0d0d0d" stroked="f"/>
        </w:pict>
      </w:r>
    </w:p>
    <w:p w14:paraId="7F74D0BA" w14:textId="77777777" w:rsidR="00481F44" w:rsidRPr="00481F44" w:rsidRDefault="00481F44" w:rsidP="00481F44">
      <w:pPr>
        <w:rPr>
          <w:b/>
          <w:bCs/>
          <w:lang w:val="pt-BR"/>
        </w:rPr>
      </w:pPr>
      <w:r w:rsidRPr="00481F44">
        <w:rPr>
          <w:b/>
          <w:bCs/>
          <w:lang w:val="pt-BR"/>
        </w:rPr>
        <w:t>Observação:</w:t>
      </w:r>
    </w:p>
    <w:p w14:paraId="3F786B21" w14:textId="77777777" w:rsidR="00481F44" w:rsidRPr="00481F44" w:rsidRDefault="00481F44" w:rsidP="00481F44">
      <w:pPr>
        <w:numPr>
          <w:ilvl w:val="0"/>
          <w:numId w:val="71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lastRenderedPageBreak/>
        <w:t xml:space="preserve">Substitua as credenciais Wi-Fi e </w:t>
      </w:r>
      <w:proofErr w:type="spellStart"/>
      <w:r w:rsidRPr="00481F44">
        <w:rPr>
          <w:lang w:val="pt-BR"/>
        </w:rPr>
        <w:t>Adafruit</w:t>
      </w:r>
      <w:proofErr w:type="spellEnd"/>
      <w:r w:rsidRPr="00481F44">
        <w:rPr>
          <w:lang w:val="pt-BR"/>
        </w:rPr>
        <w:t xml:space="preserve"> IO pelas suas informações reais antes de carregar os códigos.</w:t>
      </w:r>
    </w:p>
    <w:p w14:paraId="09B298B3" w14:textId="77777777" w:rsidR="00481F44" w:rsidRPr="00481F44" w:rsidRDefault="00481F44" w:rsidP="00481F44">
      <w:pPr>
        <w:numPr>
          <w:ilvl w:val="0"/>
          <w:numId w:val="71"/>
        </w:numPr>
        <w:tabs>
          <w:tab w:val="left" w:pos="720"/>
        </w:tabs>
        <w:rPr>
          <w:lang w:val="pt-BR"/>
        </w:rPr>
      </w:pPr>
      <w:r w:rsidRPr="00481F44">
        <w:rPr>
          <w:lang w:val="pt-BR"/>
        </w:rPr>
        <w:t>Certifique-se de que o sensor de corrente e o relé estejam corretamente conectados para evitar danos aos dispositivos.</w:t>
      </w:r>
    </w:p>
    <w:p w14:paraId="5C7DD3B3" w14:textId="5A900F38" w:rsidR="001D4F2E" w:rsidRPr="0044553D" w:rsidRDefault="001D4F2E" w:rsidP="001D4F2E">
      <w:pPr>
        <w:rPr>
          <w:b/>
          <w:bCs/>
          <w:lang w:val="pt-BR"/>
        </w:rPr>
      </w:pPr>
      <w:r w:rsidRPr="0044553D">
        <w:rPr>
          <w:b/>
          <w:bCs/>
          <w:lang w:val="pt-BR"/>
        </w:rPr>
        <w:t>Atualizações no Projeto</w:t>
      </w:r>
      <w:r>
        <w:rPr>
          <w:b/>
          <w:bCs/>
          <w:lang w:val="pt-BR"/>
        </w:rPr>
        <w:t>:</w:t>
      </w:r>
    </w:p>
    <w:p w14:paraId="622F67DF" w14:textId="77777777" w:rsidR="001D4F2E" w:rsidRPr="0044553D" w:rsidRDefault="001D4F2E" w:rsidP="001D4F2E">
      <w:pPr>
        <w:numPr>
          <w:ilvl w:val="0"/>
          <w:numId w:val="28"/>
        </w:numPr>
        <w:tabs>
          <w:tab w:val="left" w:pos="720"/>
        </w:tabs>
        <w:rPr>
          <w:lang w:val="pt-BR"/>
        </w:rPr>
      </w:pPr>
      <w:r w:rsidRPr="0044553D">
        <w:rPr>
          <w:lang w:val="pt-BR"/>
        </w:rPr>
        <w:t xml:space="preserve">O controle da carga foi simplificado com o uso do comando </w:t>
      </w:r>
      <w:proofErr w:type="spellStart"/>
      <w:r w:rsidRPr="0044553D">
        <w:rPr>
          <w:lang w:val="pt-BR"/>
        </w:rPr>
        <w:t>digitalWrite</w:t>
      </w:r>
      <w:proofErr w:type="spellEnd"/>
      <w:r w:rsidRPr="0044553D">
        <w:rPr>
          <w:lang w:val="pt-BR"/>
        </w:rPr>
        <w:t>, eliminando a necessidade de PWM para esta versão.</w:t>
      </w:r>
    </w:p>
    <w:p w14:paraId="4FB0BACA" w14:textId="77777777" w:rsidR="001D4F2E" w:rsidRPr="0044553D" w:rsidRDefault="001D4F2E" w:rsidP="001D4F2E">
      <w:pPr>
        <w:numPr>
          <w:ilvl w:val="0"/>
          <w:numId w:val="28"/>
        </w:numPr>
        <w:tabs>
          <w:tab w:val="left" w:pos="720"/>
        </w:tabs>
        <w:rPr>
          <w:lang w:val="pt-BR"/>
        </w:rPr>
      </w:pPr>
      <w:r w:rsidRPr="0044553D">
        <w:rPr>
          <w:lang w:val="pt-BR"/>
        </w:rPr>
        <w:t>O pino utilizado para leitura do potenciômetro foi alterado para A7, garantindo maior compatibilidade com a configuração física do circuito.</w:t>
      </w:r>
    </w:p>
    <w:p w14:paraId="49FABCFC" w14:textId="77777777" w:rsidR="001D4F2E" w:rsidRDefault="001D4F2E" w:rsidP="001D4F2E">
      <w:pPr>
        <w:rPr>
          <w:lang w:val="pt-BR"/>
        </w:rPr>
      </w:pPr>
      <w:r w:rsidRPr="0044553D">
        <w:rPr>
          <w:lang w:val="pt-BR"/>
        </w:rPr>
        <w:t>Este novo código mantém a flexibilidade para ajustes futuros, como integração com comunicação MQTT para monitoramento remoto.</w:t>
      </w:r>
    </w:p>
    <w:p w14:paraId="1AD68433" w14:textId="77777777" w:rsidR="001D4F2E" w:rsidRDefault="001D4F2E" w:rsidP="001D4F2E">
      <w:pPr>
        <w:rPr>
          <w:b/>
          <w:bCs/>
          <w:lang w:val="pt-BR"/>
        </w:rPr>
      </w:pPr>
    </w:p>
    <w:p w14:paraId="3330F513" w14:textId="3F50D3B4" w:rsidR="001D4F2E" w:rsidRPr="0081787D" w:rsidRDefault="001D4F2E" w:rsidP="001D4F2E">
      <w:pPr>
        <w:rPr>
          <w:b/>
          <w:bCs/>
          <w:lang w:val="pt-BR"/>
        </w:rPr>
      </w:pPr>
      <w:r w:rsidRPr="00501AEE">
        <w:rPr>
          <w:b/>
          <w:bCs/>
          <w:lang w:val="pt-BR"/>
        </w:rPr>
        <w:t>Funcionamento</w:t>
      </w:r>
      <w:r>
        <w:rPr>
          <w:b/>
          <w:bCs/>
          <w:lang w:val="pt-BR"/>
        </w:rPr>
        <w:t>:</w:t>
      </w:r>
    </w:p>
    <w:p w14:paraId="7836B875" w14:textId="77777777" w:rsidR="001D4F2E" w:rsidRPr="0081787D" w:rsidRDefault="001D4F2E" w:rsidP="001D4F2E">
      <w:pPr>
        <w:rPr>
          <w:lang w:val="pt-BR"/>
        </w:rPr>
      </w:pPr>
      <w:r>
        <w:rPr>
          <w:lang w:val="pt-BR"/>
        </w:rPr>
        <w:tab/>
      </w:r>
      <w:r w:rsidRPr="0081787D">
        <w:rPr>
          <w:lang w:val="pt-BR"/>
        </w:rPr>
        <w:t>O protótipo físico opera como um sistema integrado de monitoramento e controle de consumo de energia para ambientes industriais. A seguir, o funcionamento detalhado:</w:t>
      </w:r>
    </w:p>
    <w:p w14:paraId="664F698C" w14:textId="77777777" w:rsidR="001D4F2E" w:rsidRPr="0081787D" w:rsidRDefault="001D4F2E" w:rsidP="001D4F2E">
      <w:pPr>
        <w:numPr>
          <w:ilvl w:val="0"/>
          <w:numId w:val="37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Sensor de Corrente Simulado (Potenciômetro):</w:t>
      </w:r>
    </w:p>
    <w:p w14:paraId="0F91023E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O potenciômetro simula o comportamento de um sensor de corrente, ajustando manualmente os valores de consumo energético no circuito.</w:t>
      </w:r>
    </w:p>
    <w:p w14:paraId="490FCAF5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 xml:space="preserve">O Arduino Nano lê os dados do potenciômetro pela porta analógica A7, convertendo-os para valores de corrente em </w:t>
      </w:r>
      <w:proofErr w:type="spellStart"/>
      <w:r w:rsidRPr="0081787D">
        <w:rPr>
          <w:lang w:val="pt-BR"/>
        </w:rPr>
        <w:t>miliampères</w:t>
      </w:r>
      <w:proofErr w:type="spellEnd"/>
      <w:r w:rsidRPr="0081787D">
        <w:rPr>
          <w:lang w:val="pt-BR"/>
        </w:rPr>
        <w:t xml:space="preserve"> (</w:t>
      </w:r>
      <w:proofErr w:type="spellStart"/>
      <w:r w:rsidRPr="0081787D">
        <w:rPr>
          <w:lang w:val="pt-BR"/>
        </w:rPr>
        <w:t>mA</w:t>
      </w:r>
      <w:proofErr w:type="spellEnd"/>
      <w:r w:rsidRPr="0081787D">
        <w:rPr>
          <w:lang w:val="pt-BR"/>
        </w:rPr>
        <w:t>).</w:t>
      </w:r>
    </w:p>
    <w:p w14:paraId="7DE9E8F3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 xml:space="preserve">Caso a corrente simulada ultrapasse o limite predefinido (4.8 </w:t>
      </w:r>
      <w:proofErr w:type="spellStart"/>
      <w:r w:rsidRPr="0081787D">
        <w:rPr>
          <w:lang w:val="pt-BR"/>
        </w:rPr>
        <w:t>mA</w:t>
      </w:r>
      <w:proofErr w:type="spellEnd"/>
      <w:r w:rsidRPr="0081787D">
        <w:rPr>
          <w:lang w:val="pt-BR"/>
        </w:rPr>
        <w:t>), o sistema aciona um mecanismo de controle para proteger os dispositivos.</w:t>
      </w:r>
    </w:p>
    <w:p w14:paraId="119AAB37" w14:textId="77777777" w:rsidR="001D4F2E" w:rsidRPr="0081787D" w:rsidRDefault="001D4F2E" w:rsidP="001D4F2E">
      <w:pPr>
        <w:numPr>
          <w:ilvl w:val="0"/>
          <w:numId w:val="37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Controle Automático via Relé SPDT:</w:t>
      </w:r>
    </w:p>
    <w:p w14:paraId="75A7170C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O relé SPDT é acionado pelo pino 2 do Arduino Nano para controlar o estado de uma carga representada pela lâmpada LED.</w:t>
      </w:r>
    </w:p>
    <w:p w14:paraId="262C1ECC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 xml:space="preserve">Quando a corrente simulada ultrapassa 4.8 </w:t>
      </w:r>
      <w:proofErr w:type="spellStart"/>
      <w:r w:rsidRPr="0081787D">
        <w:rPr>
          <w:lang w:val="pt-BR"/>
        </w:rPr>
        <w:t>mA</w:t>
      </w:r>
      <w:proofErr w:type="spellEnd"/>
      <w:r w:rsidRPr="0081787D">
        <w:rPr>
          <w:lang w:val="pt-BR"/>
        </w:rPr>
        <w:t>, o Arduino envia um sinal ao relé para desligar a carga, protegendo o sistema contra picos de consumo.</w:t>
      </w:r>
    </w:p>
    <w:p w14:paraId="05A64045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 xml:space="preserve">Se a corrente for menor ou igual a 4.8 </w:t>
      </w:r>
      <w:proofErr w:type="spellStart"/>
      <w:r w:rsidRPr="0081787D">
        <w:rPr>
          <w:lang w:val="pt-BR"/>
        </w:rPr>
        <w:t>mA</w:t>
      </w:r>
      <w:proofErr w:type="spellEnd"/>
      <w:r w:rsidRPr="0081787D">
        <w:rPr>
          <w:lang w:val="pt-BR"/>
        </w:rPr>
        <w:t>, o relé liga novamente a carga, garantindo seu funcionamento normal.</w:t>
      </w:r>
    </w:p>
    <w:p w14:paraId="55FC4778" w14:textId="73EC10C3" w:rsidR="001D4F2E" w:rsidRPr="0081787D" w:rsidRDefault="001D4F2E" w:rsidP="001D4F2E">
      <w:pPr>
        <w:numPr>
          <w:ilvl w:val="0"/>
          <w:numId w:val="37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Comunicação MQTT via ESP</w:t>
      </w:r>
      <w:r w:rsidR="00CD17F6">
        <w:rPr>
          <w:b/>
          <w:bCs/>
          <w:lang w:val="pt-BR"/>
        </w:rPr>
        <w:t>3</w:t>
      </w:r>
      <w:r w:rsidRPr="0081787D">
        <w:rPr>
          <w:b/>
          <w:bCs/>
          <w:lang w:val="pt-BR"/>
        </w:rPr>
        <w:t>2:</w:t>
      </w:r>
    </w:p>
    <w:p w14:paraId="4A4EAD78" w14:textId="5399B214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O módulo ESP</w:t>
      </w:r>
      <w:r w:rsidR="00CD17F6">
        <w:rPr>
          <w:lang w:val="pt-BR"/>
        </w:rPr>
        <w:t>3</w:t>
      </w:r>
      <w:r w:rsidRPr="0081787D">
        <w:rPr>
          <w:lang w:val="pt-BR"/>
        </w:rPr>
        <w:t xml:space="preserve">2 conecta-se à plataforma </w:t>
      </w:r>
      <w:proofErr w:type="spellStart"/>
      <w:proofErr w:type="gramStart"/>
      <w:r w:rsidRPr="0081787D">
        <w:rPr>
          <w:b/>
          <w:bCs/>
          <w:lang w:val="pt-BR"/>
        </w:rPr>
        <w:t>io.arkfruit</w:t>
      </w:r>
      <w:proofErr w:type="spellEnd"/>
      <w:proofErr w:type="gramEnd"/>
      <w:r w:rsidRPr="0081787D">
        <w:rPr>
          <w:lang w:val="pt-BR"/>
        </w:rPr>
        <w:t>, operando como cliente MQTT.</w:t>
      </w:r>
    </w:p>
    <w:p w14:paraId="4761BD7E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Os dados de consumo energético lidos pelo Arduino são publicados em tempo real em tópicos configurados, como:</w:t>
      </w:r>
    </w:p>
    <w:p w14:paraId="0BAF7001" w14:textId="77777777" w:rsidR="001D4F2E" w:rsidRPr="0081787D" w:rsidRDefault="001D4F2E" w:rsidP="001D4F2E">
      <w:pPr>
        <w:numPr>
          <w:ilvl w:val="2"/>
          <w:numId w:val="37"/>
        </w:numPr>
        <w:rPr>
          <w:lang w:val="pt-BR"/>
        </w:rPr>
      </w:pPr>
      <w:proofErr w:type="spellStart"/>
      <w:r w:rsidRPr="0081787D">
        <w:rPr>
          <w:b/>
          <w:bCs/>
          <w:lang w:val="pt-BR"/>
        </w:rPr>
        <w:t>seu_usuario</w:t>
      </w:r>
      <w:proofErr w:type="spellEnd"/>
      <w:r w:rsidRPr="0081787D">
        <w:rPr>
          <w:b/>
          <w:bCs/>
          <w:lang w:val="pt-BR"/>
        </w:rPr>
        <w:t>/feeds/consumo</w:t>
      </w:r>
      <w:r w:rsidRPr="0081787D">
        <w:rPr>
          <w:lang w:val="pt-BR"/>
        </w:rPr>
        <w:t xml:space="preserve">: Dados de corrente simulada (em </w:t>
      </w:r>
      <w:proofErr w:type="spellStart"/>
      <w:r w:rsidRPr="0081787D">
        <w:rPr>
          <w:lang w:val="pt-BR"/>
        </w:rPr>
        <w:t>mA</w:t>
      </w:r>
      <w:proofErr w:type="spellEnd"/>
      <w:r w:rsidRPr="0081787D">
        <w:rPr>
          <w:lang w:val="pt-BR"/>
        </w:rPr>
        <w:t>).</w:t>
      </w:r>
    </w:p>
    <w:p w14:paraId="6468990C" w14:textId="77777777" w:rsidR="001D4F2E" w:rsidRPr="0081787D" w:rsidRDefault="001D4F2E" w:rsidP="001D4F2E">
      <w:pPr>
        <w:numPr>
          <w:ilvl w:val="2"/>
          <w:numId w:val="37"/>
        </w:numPr>
        <w:rPr>
          <w:lang w:val="pt-BR"/>
        </w:rPr>
      </w:pPr>
      <w:proofErr w:type="spellStart"/>
      <w:r w:rsidRPr="0081787D">
        <w:rPr>
          <w:b/>
          <w:bCs/>
          <w:lang w:val="pt-BR"/>
        </w:rPr>
        <w:t>seu_usuario</w:t>
      </w:r>
      <w:proofErr w:type="spellEnd"/>
      <w:r w:rsidRPr="0081787D">
        <w:rPr>
          <w:b/>
          <w:bCs/>
          <w:lang w:val="pt-BR"/>
        </w:rPr>
        <w:t>/feeds/status</w:t>
      </w:r>
      <w:r w:rsidRPr="0081787D">
        <w:rPr>
          <w:lang w:val="pt-BR"/>
        </w:rPr>
        <w:t>: Estado do relé (Ligado ou Desligado).</w:t>
      </w:r>
    </w:p>
    <w:p w14:paraId="1BC45487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lastRenderedPageBreak/>
        <w:t xml:space="preserve">A interface da plataforma </w:t>
      </w:r>
      <w:proofErr w:type="spellStart"/>
      <w:proofErr w:type="gramStart"/>
      <w:r w:rsidRPr="0081787D">
        <w:rPr>
          <w:b/>
          <w:bCs/>
          <w:lang w:val="pt-BR"/>
        </w:rPr>
        <w:t>io.arkfruit</w:t>
      </w:r>
      <w:proofErr w:type="spellEnd"/>
      <w:proofErr w:type="gramEnd"/>
      <w:r w:rsidRPr="0081787D">
        <w:rPr>
          <w:lang w:val="pt-BR"/>
        </w:rPr>
        <w:t xml:space="preserve"> permite ao usuário monitorar os dados remotamente, visualizando gráficos em tempo real do consumo de energia e o status do sistema</w:t>
      </w:r>
      <w:r>
        <w:rPr>
          <w:lang w:val="pt-BR"/>
        </w:rPr>
        <w:t xml:space="preserve"> (</w:t>
      </w:r>
      <w:r w:rsidRPr="00B447EE">
        <w:rPr>
          <w:lang w:val="pt-BR"/>
        </w:rPr>
        <w:t>IO.ARKFRUIT, 2023</w:t>
      </w:r>
      <w:r>
        <w:rPr>
          <w:lang w:val="pt-BR"/>
        </w:rPr>
        <w:t>)</w:t>
      </w:r>
      <w:r w:rsidRPr="0081787D">
        <w:rPr>
          <w:lang w:val="pt-BR"/>
        </w:rPr>
        <w:t>.</w:t>
      </w:r>
    </w:p>
    <w:p w14:paraId="55EB797C" w14:textId="77777777" w:rsidR="001D4F2E" w:rsidRPr="0081787D" w:rsidRDefault="001D4F2E" w:rsidP="001D4F2E">
      <w:pPr>
        <w:numPr>
          <w:ilvl w:val="0"/>
          <w:numId w:val="37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Controle Remoto pela Plataforma MQTT:</w:t>
      </w:r>
    </w:p>
    <w:p w14:paraId="45A07DF6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A plataforma oferece um widget interativo que permite ao usuário desligar manualmente o sistema remotamente, enviando um comando MQTT para o Arduino.</w:t>
      </w:r>
    </w:p>
    <w:p w14:paraId="390D2022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Esse comando é lido pelo ESP8266, que envia uma instrução para desativar o relé, interrompendo a carga, independentemente do valor de corrente</w:t>
      </w:r>
      <w:r>
        <w:rPr>
          <w:lang w:val="pt-BR"/>
        </w:rPr>
        <w:t xml:space="preserve"> (</w:t>
      </w:r>
      <w:r w:rsidRPr="00B447EE">
        <w:rPr>
          <w:lang w:val="pt-BR"/>
        </w:rPr>
        <w:t>EXPRESSIF, 2023</w:t>
      </w:r>
      <w:r>
        <w:rPr>
          <w:lang w:val="pt-BR"/>
        </w:rPr>
        <w:t>)</w:t>
      </w:r>
      <w:r w:rsidRPr="0081787D">
        <w:rPr>
          <w:lang w:val="pt-BR"/>
        </w:rPr>
        <w:t>.</w:t>
      </w:r>
    </w:p>
    <w:p w14:paraId="4796830E" w14:textId="77777777" w:rsidR="001D4F2E" w:rsidRPr="0081787D" w:rsidRDefault="001D4F2E" w:rsidP="001D4F2E">
      <w:pPr>
        <w:numPr>
          <w:ilvl w:val="0"/>
          <w:numId w:val="37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Feedback Visual e Serial:</w:t>
      </w:r>
    </w:p>
    <w:p w14:paraId="742E8D98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Mensagens via comunicação serial indicam o estado atual do sistema, incluindo:</w:t>
      </w:r>
    </w:p>
    <w:p w14:paraId="38FAF46F" w14:textId="77777777" w:rsidR="001D4F2E" w:rsidRPr="0081787D" w:rsidRDefault="001D4F2E" w:rsidP="001D4F2E">
      <w:pPr>
        <w:numPr>
          <w:ilvl w:val="2"/>
          <w:numId w:val="37"/>
        </w:numPr>
        <w:rPr>
          <w:lang w:val="pt-BR"/>
        </w:rPr>
      </w:pPr>
      <w:r w:rsidRPr="0081787D">
        <w:rPr>
          <w:lang w:val="pt-BR"/>
        </w:rPr>
        <w:t>Valor da corrente simulada.</w:t>
      </w:r>
    </w:p>
    <w:p w14:paraId="0E8015AD" w14:textId="77777777" w:rsidR="001D4F2E" w:rsidRPr="0081787D" w:rsidRDefault="001D4F2E" w:rsidP="001D4F2E">
      <w:pPr>
        <w:numPr>
          <w:ilvl w:val="2"/>
          <w:numId w:val="37"/>
        </w:numPr>
        <w:rPr>
          <w:lang w:val="pt-BR"/>
        </w:rPr>
      </w:pPr>
      <w:r w:rsidRPr="0081787D">
        <w:rPr>
          <w:lang w:val="pt-BR"/>
        </w:rPr>
        <w:t>Estado do relé (Ligado ou Desligado).</w:t>
      </w:r>
    </w:p>
    <w:p w14:paraId="62CC4F09" w14:textId="77777777" w:rsidR="001D4F2E" w:rsidRPr="0081787D" w:rsidRDefault="001D4F2E" w:rsidP="001D4F2E">
      <w:pPr>
        <w:numPr>
          <w:ilvl w:val="2"/>
          <w:numId w:val="37"/>
        </w:numPr>
        <w:rPr>
          <w:lang w:val="pt-BR"/>
        </w:rPr>
      </w:pPr>
      <w:r w:rsidRPr="0081787D">
        <w:rPr>
          <w:lang w:val="pt-BR"/>
        </w:rPr>
        <w:t>Informações de controle remoto recebidas pelo MQTT.</w:t>
      </w:r>
    </w:p>
    <w:p w14:paraId="5300E728" w14:textId="4A519E4E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>A LED serve como um indicador físico do status do sistema, iluminando quando a carga está ativa.</w:t>
      </w:r>
    </w:p>
    <w:p w14:paraId="64B0D008" w14:textId="77777777" w:rsidR="001D4F2E" w:rsidRPr="0081787D" w:rsidRDefault="001D4F2E" w:rsidP="001D4F2E">
      <w:pPr>
        <w:numPr>
          <w:ilvl w:val="0"/>
          <w:numId w:val="37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Prevenção de Picos de Consumo:</w:t>
      </w:r>
    </w:p>
    <w:p w14:paraId="6E29AF53" w14:textId="77777777" w:rsidR="001D4F2E" w:rsidRPr="0081787D" w:rsidRDefault="001D4F2E" w:rsidP="001D4F2E">
      <w:pPr>
        <w:numPr>
          <w:ilvl w:val="1"/>
          <w:numId w:val="37"/>
        </w:numPr>
        <w:rPr>
          <w:lang w:val="pt-BR"/>
        </w:rPr>
      </w:pPr>
      <w:r w:rsidRPr="0081787D">
        <w:rPr>
          <w:lang w:val="pt-BR"/>
        </w:rPr>
        <w:t xml:space="preserve">O sistema desliga automaticamente a carga quando a corrente simulada ultrapassa o limite de 4.8 </w:t>
      </w:r>
      <w:proofErr w:type="spellStart"/>
      <w:r w:rsidRPr="0081787D">
        <w:rPr>
          <w:lang w:val="pt-BR"/>
        </w:rPr>
        <w:t>mA</w:t>
      </w:r>
      <w:proofErr w:type="spellEnd"/>
      <w:r w:rsidRPr="0081787D">
        <w:rPr>
          <w:lang w:val="pt-BR"/>
        </w:rPr>
        <w:t>, evitando sobrecargas e desperdícios energéticos.</w:t>
      </w:r>
    </w:p>
    <w:p w14:paraId="5037FCFC" w14:textId="77777777" w:rsidR="001D4F2E" w:rsidRPr="0081787D" w:rsidRDefault="001D4F2E" w:rsidP="001D4F2E">
      <w:pPr>
        <w:rPr>
          <w:b/>
          <w:bCs/>
          <w:lang w:val="pt-BR"/>
        </w:rPr>
      </w:pPr>
      <w:r w:rsidRPr="0081787D">
        <w:rPr>
          <w:b/>
          <w:bCs/>
          <w:lang w:val="pt-BR"/>
        </w:rPr>
        <w:t>Fluxo de Operação</w:t>
      </w:r>
    </w:p>
    <w:p w14:paraId="0EF136E0" w14:textId="77777777" w:rsidR="001D4F2E" w:rsidRPr="0081787D" w:rsidRDefault="001D4F2E" w:rsidP="001D4F2E">
      <w:pPr>
        <w:numPr>
          <w:ilvl w:val="0"/>
          <w:numId w:val="38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Inicialização:</w:t>
      </w:r>
    </w:p>
    <w:p w14:paraId="56D2F55B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 xml:space="preserve">O sistema é energizado e conecta-se automaticamente à rede Wi-Fi e à plataforma </w:t>
      </w:r>
      <w:proofErr w:type="spellStart"/>
      <w:proofErr w:type="gramStart"/>
      <w:r w:rsidRPr="0081787D">
        <w:rPr>
          <w:b/>
          <w:bCs/>
          <w:lang w:val="pt-BR"/>
        </w:rPr>
        <w:t>io.arkfruit</w:t>
      </w:r>
      <w:proofErr w:type="spellEnd"/>
      <w:proofErr w:type="gramEnd"/>
      <w:r w:rsidRPr="0081787D">
        <w:rPr>
          <w:lang w:val="pt-BR"/>
        </w:rPr>
        <w:t>.</w:t>
      </w:r>
    </w:p>
    <w:p w14:paraId="761B96EC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O Arduino Nano começa a monitorar os valores de corrente simulada.</w:t>
      </w:r>
    </w:p>
    <w:p w14:paraId="1B79C709" w14:textId="77777777" w:rsidR="001D4F2E" w:rsidRPr="0081787D" w:rsidRDefault="001D4F2E" w:rsidP="001D4F2E">
      <w:pPr>
        <w:numPr>
          <w:ilvl w:val="0"/>
          <w:numId w:val="38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Monitoramento de Consumo:</w:t>
      </w:r>
    </w:p>
    <w:p w14:paraId="29D55BF1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O Arduino lê os dados do potenciômetro continuamente.</w:t>
      </w:r>
    </w:p>
    <w:p w14:paraId="793504D0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Os valores são processados para determinar se a corrente está dentro do limite seguro.</w:t>
      </w:r>
    </w:p>
    <w:p w14:paraId="02069EB8" w14:textId="77777777" w:rsidR="001D4F2E" w:rsidRPr="0081787D" w:rsidRDefault="001D4F2E" w:rsidP="001D4F2E">
      <w:pPr>
        <w:numPr>
          <w:ilvl w:val="0"/>
          <w:numId w:val="38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Controle Local:</w:t>
      </w:r>
    </w:p>
    <w:p w14:paraId="5303B5C2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Se o consumo ultrapassar o limite, o relé é acionado para desligar a carga.</w:t>
      </w:r>
    </w:p>
    <w:p w14:paraId="5060C72B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Quando o consumo retorna ao nível seguro, o relé liga novamente a carga.</w:t>
      </w:r>
    </w:p>
    <w:p w14:paraId="2BC5987C" w14:textId="77777777" w:rsidR="001D4F2E" w:rsidRPr="0081787D" w:rsidRDefault="001D4F2E" w:rsidP="001D4F2E">
      <w:pPr>
        <w:numPr>
          <w:ilvl w:val="0"/>
          <w:numId w:val="38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Monitoramento e Controle Remoto:</w:t>
      </w:r>
    </w:p>
    <w:p w14:paraId="56779B0C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 xml:space="preserve">Dados de consumo e estado do sistema são enviados em tempo real para a plataforma </w:t>
      </w:r>
      <w:proofErr w:type="spellStart"/>
      <w:proofErr w:type="gramStart"/>
      <w:r w:rsidRPr="0081787D">
        <w:rPr>
          <w:b/>
          <w:bCs/>
          <w:lang w:val="pt-BR"/>
        </w:rPr>
        <w:t>io.arkfruit</w:t>
      </w:r>
      <w:proofErr w:type="spellEnd"/>
      <w:proofErr w:type="gramEnd"/>
      <w:r w:rsidRPr="0081787D">
        <w:rPr>
          <w:lang w:val="pt-BR"/>
        </w:rPr>
        <w:t>.</w:t>
      </w:r>
    </w:p>
    <w:p w14:paraId="4583F892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lastRenderedPageBreak/>
        <w:t>O usuário pode monitorar gráficos e receber alertas sobre picos de consumo.</w:t>
      </w:r>
    </w:p>
    <w:p w14:paraId="72E3D160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Caso necessário, o usuário pode desligar a carga remotamente usando o painel de controle da plataforma.</w:t>
      </w:r>
    </w:p>
    <w:p w14:paraId="28E45600" w14:textId="77777777" w:rsidR="001D4F2E" w:rsidRPr="0081787D" w:rsidRDefault="001D4F2E" w:rsidP="001D4F2E">
      <w:pPr>
        <w:numPr>
          <w:ilvl w:val="0"/>
          <w:numId w:val="38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Ações Corretivas:</w:t>
      </w:r>
    </w:p>
    <w:p w14:paraId="5AC3F6DF" w14:textId="77777777" w:rsidR="001D4F2E" w:rsidRPr="0081787D" w:rsidRDefault="001D4F2E" w:rsidP="001D4F2E">
      <w:pPr>
        <w:numPr>
          <w:ilvl w:val="1"/>
          <w:numId w:val="38"/>
        </w:numPr>
        <w:rPr>
          <w:lang w:val="pt-BR"/>
        </w:rPr>
      </w:pPr>
      <w:r w:rsidRPr="0081787D">
        <w:rPr>
          <w:lang w:val="pt-BR"/>
        </w:rPr>
        <w:t>O sistema reage automaticamente a picos de consumo e permite ao usuário intervir manualmente, garantindo economia de energia e proteção dos dispositivos conectados.</w:t>
      </w:r>
    </w:p>
    <w:p w14:paraId="2AE29DAF" w14:textId="329A49E8" w:rsidR="001D4F2E" w:rsidRPr="0081787D" w:rsidRDefault="001D4F2E" w:rsidP="001D4F2E">
      <w:pPr>
        <w:rPr>
          <w:b/>
          <w:bCs/>
          <w:lang w:val="pt-BR"/>
        </w:rPr>
      </w:pPr>
      <w:r w:rsidRPr="0081787D">
        <w:rPr>
          <w:b/>
          <w:bCs/>
          <w:lang w:val="pt-BR"/>
        </w:rPr>
        <w:t>Simulação e Modelo</w:t>
      </w:r>
    </w:p>
    <w:p w14:paraId="52C7FFCA" w14:textId="77777777" w:rsidR="001D4F2E" w:rsidRPr="0081787D" w:rsidRDefault="001D4F2E" w:rsidP="001D4F2E">
      <w:pPr>
        <w:rPr>
          <w:lang w:val="pt-BR"/>
        </w:rPr>
      </w:pPr>
      <w:r>
        <w:rPr>
          <w:lang w:val="pt-BR"/>
        </w:rPr>
        <w:tab/>
      </w:r>
      <w:r w:rsidRPr="0081787D">
        <w:rPr>
          <w:lang w:val="pt-BR"/>
        </w:rPr>
        <w:t xml:space="preserve">O modelo foi montado no software </w:t>
      </w:r>
      <w:proofErr w:type="spellStart"/>
      <w:r w:rsidRPr="0081787D">
        <w:rPr>
          <w:b/>
          <w:bCs/>
          <w:lang w:val="pt-BR"/>
        </w:rPr>
        <w:t>Fritzing</w:t>
      </w:r>
      <w:proofErr w:type="spellEnd"/>
      <w:r w:rsidRPr="0081787D">
        <w:rPr>
          <w:lang w:val="pt-BR"/>
        </w:rPr>
        <w:t>, que detalhou a disposição física dos componentes:</w:t>
      </w:r>
    </w:p>
    <w:p w14:paraId="5DACD195" w14:textId="77777777" w:rsidR="001D4F2E" w:rsidRPr="0081787D" w:rsidRDefault="001D4F2E" w:rsidP="001D4F2E">
      <w:pPr>
        <w:numPr>
          <w:ilvl w:val="0"/>
          <w:numId w:val="39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Potenciômetro</w:t>
      </w:r>
      <w:r w:rsidRPr="0081787D">
        <w:rPr>
          <w:lang w:val="pt-BR"/>
        </w:rPr>
        <w:t xml:space="preserve"> conectado à porta analógica A7 para simular corrente.</w:t>
      </w:r>
    </w:p>
    <w:p w14:paraId="49F11BDE" w14:textId="77777777" w:rsidR="001D4F2E" w:rsidRPr="0081787D" w:rsidRDefault="001D4F2E" w:rsidP="001D4F2E">
      <w:pPr>
        <w:numPr>
          <w:ilvl w:val="0"/>
          <w:numId w:val="39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Relé SPDT</w:t>
      </w:r>
      <w:r w:rsidRPr="0081787D">
        <w:rPr>
          <w:lang w:val="pt-BR"/>
        </w:rPr>
        <w:t xml:space="preserve"> controlando uma lâmpada LED como carga.</w:t>
      </w:r>
    </w:p>
    <w:p w14:paraId="41C6EC37" w14:textId="779197AF" w:rsidR="001D4F2E" w:rsidRPr="0081787D" w:rsidRDefault="001D4F2E" w:rsidP="001D4F2E">
      <w:pPr>
        <w:numPr>
          <w:ilvl w:val="0"/>
          <w:numId w:val="39"/>
        </w:numPr>
        <w:tabs>
          <w:tab w:val="left" w:pos="720"/>
        </w:tabs>
        <w:rPr>
          <w:lang w:val="pt-BR"/>
        </w:rPr>
      </w:pPr>
      <w:r w:rsidRPr="0081787D">
        <w:rPr>
          <w:b/>
          <w:bCs/>
          <w:lang w:val="pt-BR"/>
        </w:rPr>
        <w:t>ESP</w:t>
      </w:r>
      <w:r w:rsidR="00CD17F6">
        <w:rPr>
          <w:b/>
          <w:bCs/>
          <w:lang w:val="pt-BR"/>
        </w:rPr>
        <w:t>3</w:t>
      </w:r>
      <w:r w:rsidRPr="0081787D">
        <w:rPr>
          <w:b/>
          <w:bCs/>
          <w:lang w:val="pt-BR"/>
        </w:rPr>
        <w:t>2</w:t>
      </w:r>
      <w:r w:rsidRPr="0081787D">
        <w:rPr>
          <w:lang w:val="pt-BR"/>
        </w:rPr>
        <w:t xml:space="preserve"> responsável pela comunicação MQTT.</w:t>
      </w:r>
    </w:p>
    <w:p w14:paraId="0760C849" w14:textId="77777777" w:rsidR="001D4F2E" w:rsidRDefault="001D4F2E" w:rsidP="001D4F2E">
      <w:pPr>
        <w:rPr>
          <w:lang w:val="pt-BR"/>
        </w:rPr>
      </w:pPr>
      <w:r>
        <w:rPr>
          <w:lang w:val="pt-BR"/>
        </w:rPr>
        <w:tab/>
      </w:r>
      <w:r w:rsidRPr="0081787D">
        <w:rPr>
          <w:lang w:val="pt-BR"/>
        </w:rPr>
        <w:t xml:space="preserve">Este sistema combina controle local e remoto, simulando um gerenciamento energético inteligente para fábricas e ambientes industriais. A integração com </w:t>
      </w:r>
      <w:proofErr w:type="spellStart"/>
      <w:proofErr w:type="gramStart"/>
      <w:r w:rsidRPr="0081787D">
        <w:rPr>
          <w:b/>
          <w:bCs/>
          <w:lang w:val="pt-BR"/>
        </w:rPr>
        <w:t>io.arkfruit</w:t>
      </w:r>
      <w:proofErr w:type="spellEnd"/>
      <w:proofErr w:type="gramEnd"/>
      <w:r w:rsidRPr="0081787D">
        <w:rPr>
          <w:lang w:val="pt-BR"/>
        </w:rPr>
        <w:t xml:space="preserve"> proporciona uma interface moderna e funcional para monitoramento e ações corretivas em tempo real.</w:t>
      </w:r>
    </w:p>
    <w:p w14:paraId="26F044E1" w14:textId="77777777" w:rsidR="001D4F2E" w:rsidRPr="006D210A" w:rsidRDefault="001D4F2E" w:rsidP="001D4F2E">
      <w:pPr>
        <w:keepNext/>
        <w:rPr>
          <w:b/>
          <w:bCs/>
          <w:lang w:val="pt-BR"/>
        </w:rPr>
      </w:pPr>
      <w:r w:rsidRPr="006D210A">
        <w:rPr>
          <w:b/>
          <w:bCs/>
          <w:lang w:val="pt-BR"/>
        </w:rPr>
        <w:t>Projeto simulado:</w:t>
      </w:r>
    </w:p>
    <w:p w14:paraId="674A621F" w14:textId="09C94453" w:rsidR="001D4F2E" w:rsidRPr="001D4F2E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1D4F2E">
        <w:rPr>
          <w:lang w:val="pt-BR"/>
        </w:rPr>
        <w:t xml:space="preserve">O projeto simulado foi desenvolvido para validar a funcionalidade do sistema proposto, utilizando o software </w:t>
      </w:r>
      <w:proofErr w:type="spellStart"/>
      <w:r w:rsidRPr="001D4F2E">
        <w:rPr>
          <w:lang w:val="pt-BR"/>
        </w:rPr>
        <w:t>Fritzing</w:t>
      </w:r>
      <w:proofErr w:type="spellEnd"/>
      <w:r w:rsidRPr="001D4F2E">
        <w:rPr>
          <w:lang w:val="pt-BR"/>
        </w:rPr>
        <w:t xml:space="preserve"> para modelar e representar a disposição física dos componentes. A simulação busca replicar o comportamento esperado do sistema físico, integrando elementos como o Arduino Nano, o módulo ESP</w:t>
      </w:r>
      <w:r w:rsidR="00CD17F6">
        <w:rPr>
          <w:lang w:val="pt-BR"/>
        </w:rPr>
        <w:t>3</w:t>
      </w:r>
      <w:r w:rsidRPr="001D4F2E">
        <w:rPr>
          <w:lang w:val="pt-BR"/>
        </w:rPr>
        <w:t>2 para comunicação Wi-Fi, um potenciômetro para simular consumo energético, um relé SPDT para controle da carga, e uma lâmpada LED representando um dispositivo industrial. A estrutura do circuito foi projetada para demonstrar as capacidades de monitoramento e controle de</w:t>
      </w:r>
      <w:r w:rsidR="00CD17F6">
        <w:rPr>
          <w:lang w:val="pt-BR"/>
        </w:rPr>
        <w:t xml:space="preserve"> </w:t>
      </w:r>
      <w:r w:rsidRPr="001D4F2E">
        <w:rPr>
          <w:lang w:val="pt-BR"/>
        </w:rPr>
        <w:lastRenderedPageBreak/>
        <w:t>energia em tempo real, alinhando-se às características da Indústria 4.0 e às demandas de eficiência energética.</w:t>
      </w:r>
    </w:p>
    <w:p w14:paraId="2BA31BF3" w14:textId="77777777" w:rsidR="001D4F2E" w:rsidRPr="001D4F2E" w:rsidRDefault="001D4F2E" w:rsidP="001D4F2E">
      <w:pPr>
        <w:keepNext/>
        <w:rPr>
          <w:b/>
          <w:bCs/>
          <w:lang w:val="pt-BR"/>
        </w:rPr>
      </w:pPr>
      <w:r w:rsidRPr="001D4F2E">
        <w:rPr>
          <w:b/>
          <w:bCs/>
          <w:lang w:val="pt-BR"/>
        </w:rPr>
        <w:t>Descrição da Simulação</w:t>
      </w:r>
    </w:p>
    <w:p w14:paraId="2B740734" w14:textId="7BB6826A" w:rsidR="001D4F2E" w:rsidRPr="001D4F2E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1D4F2E">
        <w:rPr>
          <w:lang w:val="pt-BR"/>
        </w:rPr>
        <w:t>Na simulação, cada componente desempenha um papel específico para reproduzir o comportamento do sistema físico:</w:t>
      </w:r>
    </w:p>
    <w:p w14:paraId="1D452C23" w14:textId="77777777" w:rsidR="001D4F2E" w:rsidRPr="001D4F2E" w:rsidRDefault="001D4F2E" w:rsidP="001D4F2E">
      <w:pPr>
        <w:keepNext/>
        <w:numPr>
          <w:ilvl w:val="0"/>
          <w:numId w:val="50"/>
        </w:numPr>
        <w:tabs>
          <w:tab w:val="left" w:pos="720"/>
        </w:tabs>
        <w:rPr>
          <w:lang w:val="pt-BR"/>
        </w:rPr>
      </w:pPr>
      <w:r w:rsidRPr="001D4F2E">
        <w:rPr>
          <w:lang w:val="pt-BR"/>
        </w:rPr>
        <w:t xml:space="preserve">O </w:t>
      </w:r>
      <w:r w:rsidRPr="001D4F2E">
        <w:rPr>
          <w:b/>
          <w:bCs/>
          <w:lang w:val="pt-BR"/>
        </w:rPr>
        <w:t>potenciômetro</w:t>
      </w:r>
      <w:r w:rsidRPr="001D4F2E">
        <w:rPr>
          <w:lang w:val="pt-BR"/>
        </w:rPr>
        <w:t xml:space="preserve"> ajusta os níveis de corrente simulada.</w:t>
      </w:r>
    </w:p>
    <w:p w14:paraId="01BAF0D1" w14:textId="77777777" w:rsidR="001D4F2E" w:rsidRPr="001D4F2E" w:rsidRDefault="001D4F2E" w:rsidP="001D4F2E">
      <w:pPr>
        <w:keepNext/>
        <w:numPr>
          <w:ilvl w:val="0"/>
          <w:numId w:val="50"/>
        </w:numPr>
        <w:tabs>
          <w:tab w:val="left" w:pos="720"/>
        </w:tabs>
        <w:rPr>
          <w:lang w:val="pt-BR"/>
        </w:rPr>
      </w:pPr>
      <w:r w:rsidRPr="001D4F2E">
        <w:rPr>
          <w:lang w:val="pt-BR"/>
        </w:rPr>
        <w:t xml:space="preserve">O </w:t>
      </w:r>
      <w:r w:rsidRPr="001D4F2E">
        <w:rPr>
          <w:b/>
          <w:bCs/>
          <w:lang w:val="pt-BR"/>
        </w:rPr>
        <w:t>relé SPDT</w:t>
      </w:r>
      <w:r w:rsidRPr="001D4F2E">
        <w:rPr>
          <w:lang w:val="pt-BR"/>
        </w:rPr>
        <w:t>, controlado pelo Arduino Nano, atua no acionamento da lâmpada LED.</w:t>
      </w:r>
    </w:p>
    <w:p w14:paraId="7BB53AF1" w14:textId="4F8B57C6" w:rsidR="001D4F2E" w:rsidRPr="001D4F2E" w:rsidRDefault="001D4F2E" w:rsidP="001D4F2E">
      <w:pPr>
        <w:keepNext/>
        <w:numPr>
          <w:ilvl w:val="0"/>
          <w:numId w:val="50"/>
        </w:numPr>
        <w:tabs>
          <w:tab w:val="left" w:pos="720"/>
        </w:tabs>
        <w:rPr>
          <w:lang w:val="pt-BR"/>
        </w:rPr>
      </w:pPr>
      <w:r w:rsidRPr="001D4F2E">
        <w:rPr>
          <w:lang w:val="pt-BR"/>
        </w:rPr>
        <w:t xml:space="preserve">O </w:t>
      </w:r>
      <w:r w:rsidRPr="001D4F2E">
        <w:rPr>
          <w:b/>
          <w:bCs/>
          <w:lang w:val="pt-BR"/>
        </w:rPr>
        <w:t>módulo ESP</w:t>
      </w:r>
      <w:r w:rsidR="00CD17F6">
        <w:rPr>
          <w:b/>
          <w:bCs/>
          <w:lang w:val="pt-BR"/>
        </w:rPr>
        <w:t>3</w:t>
      </w:r>
      <w:r w:rsidRPr="001D4F2E">
        <w:rPr>
          <w:b/>
          <w:bCs/>
          <w:lang w:val="pt-BR"/>
        </w:rPr>
        <w:t>2</w:t>
      </w:r>
      <w:r w:rsidRPr="001D4F2E">
        <w:rPr>
          <w:lang w:val="pt-BR"/>
        </w:rPr>
        <w:t xml:space="preserve"> permite a comunicação com a nuvem via protocolo MQTT, simulando o envio e recebimento de dados em tempo real.</w:t>
      </w:r>
    </w:p>
    <w:p w14:paraId="72A33885" w14:textId="77777777" w:rsidR="001D4F2E" w:rsidRPr="001D4F2E" w:rsidRDefault="001D4F2E" w:rsidP="001D4F2E">
      <w:pPr>
        <w:keepNext/>
        <w:numPr>
          <w:ilvl w:val="0"/>
          <w:numId w:val="50"/>
        </w:numPr>
        <w:tabs>
          <w:tab w:val="left" w:pos="720"/>
        </w:tabs>
        <w:rPr>
          <w:lang w:val="pt-BR"/>
        </w:rPr>
      </w:pPr>
      <w:r w:rsidRPr="001D4F2E">
        <w:rPr>
          <w:lang w:val="pt-BR"/>
        </w:rPr>
        <w:t>A lâmpada LED, conectada ao relé, representa a carga controlada no circuito.</w:t>
      </w:r>
    </w:p>
    <w:p w14:paraId="71EB72F2" w14:textId="23B61751" w:rsidR="001D4F2E" w:rsidRPr="001D4F2E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1D4F2E">
        <w:rPr>
          <w:lang w:val="pt-BR"/>
        </w:rPr>
        <w:t>O circuito foi alimentado por uma fonte de 9V e montado na protoboard, facilitando modificações e garantindo a replicabilidade do modelo em diferentes cenários de testes.</w:t>
      </w:r>
    </w:p>
    <w:p w14:paraId="17B662D6" w14:textId="77777777" w:rsidR="00C95E31" w:rsidRDefault="001D4F2E" w:rsidP="00C95E31">
      <w:pPr>
        <w:keepNext/>
      </w:pPr>
      <w:r w:rsidRPr="00546A37">
        <w:rPr>
          <w:noProof/>
          <w:lang w:val="pt-BR"/>
        </w:rPr>
        <w:drawing>
          <wp:inline distT="0" distB="0" distL="0" distR="0" wp14:anchorId="2296C387" wp14:editId="44498FAA">
            <wp:extent cx="5110740" cy="3357450"/>
            <wp:effectExtent l="0" t="0" r="0" b="0"/>
            <wp:docPr id="2106265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65046" name="Imagem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740" cy="33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398" w14:textId="02E647C6" w:rsidR="001D4F2E" w:rsidRPr="00C95E31" w:rsidRDefault="00C95E31" w:rsidP="00C95E31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C95E31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C95E31">
        <w:rPr>
          <w:rFonts w:ascii="Times" w:hAnsi="Times" w:cs="Times"/>
          <w:sz w:val="14"/>
          <w:szCs w:val="14"/>
        </w:rPr>
        <w:fldChar w:fldCharType="begin"/>
      </w:r>
      <w:r w:rsidRPr="00C95E31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C95E31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10</w:t>
      </w:r>
      <w:r w:rsidRPr="00C95E31">
        <w:rPr>
          <w:rFonts w:ascii="Times" w:hAnsi="Times" w:cs="Times"/>
          <w:sz w:val="14"/>
          <w:szCs w:val="14"/>
        </w:rPr>
        <w:fldChar w:fldCharType="end"/>
      </w:r>
      <w:r w:rsidRPr="00C95E31">
        <w:rPr>
          <w:rFonts w:ascii="Times" w:hAnsi="Times" w:cs="Times"/>
          <w:sz w:val="14"/>
          <w:szCs w:val="14"/>
          <w:lang w:val="pt-BR"/>
        </w:rPr>
        <w:t xml:space="preserve">: Projeto simulado no </w:t>
      </w:r>
      <w:proofErr w:type="spellStart"/>
      <w:r w:rsidRPr="00C95E31">
        <w:rPr>
          <w:rFonts w:ascii="Times" w:hAnsi="Times" w:cs="Times"/>
          <w:sz w:val="14"/>
          <w:szCs w:val="14"/>
          <w:lang w:val="pt-BR"/>
        </w:rPr>
        <w:t>Fritzing</w:t>
      </w:r>
      <w:proofErr w:type="spellEnd"/>
    </w:p>
    <w:p w14:paraId="49028D84" w14:textId="64D55E2A" w:rsidR="001D4F2E" w:rsidRDefault="001D4F2E" w:rsidP="001D4F2E">
      <w:pPr>
        <w:keepNext/>
        <w:rPr>
          <w:lang w:val="pt-BR"/>
        </w:rPr>
      </w:pPr>
      <w:r>
        <w:rPr>
          <w:lang w:val="pt-BR"/>
        </w:rPr>
        <w:tab/>
      </w:r>
      <w:r w:rsidRPr="001D4F2E">
        <w:rPr>
          <w:lang w:val="pt-BR"/>
        </w:rPr>
        <w:t xml:space="preserve">A simulação desenvolvida no </w:t>
      </w:r>
      <w:proofErr w:type="spellStart"/>
      <w:r w:rsidRPr="001D4F2E">
        <w:rPr>
          <w:lang w:val="pt-BR"/>
        </w:rPr>
        <w:t>Fritzing</w:t>
      </w:r>
      <w:proofErr w:type="spellEnd"/>
      <w:r w:rsidRPr="001D4F2E">
        <w:rPr>
          <w:lang w:val="pt-BR"/>
        </w:rPr>
        <w:t xml:space="preserve"> permitiu testar e validar os principais conceitos e funcionalidades do sistema antes de sua implementação física. Ela demonstrou como os componentes interagem para monitorar o consumo de energia e controlar a carga de forma eficiente, além de garantir a comunicação remota com a plataforma de monitoramento. Este modelo simulado é fundamental para identificar possíveis ajustes no sistema, promovendo melhorias antes de sua aplicação no ambiente industrial real. A integração bem-sucedida dos elementos no circuito simulado reforça a </w:t>
      </w:r>
      <w:r w:rsidRPr="001D4F2E">
        <w:rPr>
          <w:lang w:val="pt-BR"/>
        </w:rPr>
        <w:lastRenderedPageBreak/>
        <w:t>viabilidade do projeto e sua capacidade de atender às demandas por eficiência energética e automação na Indústria 4.0.</w:t>
      </w:r>
    </w:p>
    <w:p w14:paraId="1CD74B1A" w14:textId="155FA210" w:rsidR="001D4F2E" w:rsidRPr="001D4F2E" w:rsidRDefault="001D4F2E" w:rsidP="001D4F2E">
      <w:pPr>
        <w:keepNext/>
        <w:rPr>
          <w:b/>
          <w:bCs/>
          <w:lang w:val="pt-BR"/>
        </w:rPr>
      </w:pPr>
      <w:r w:rsidRPr="001D4F2E">
        <w:rPr>
          <w:b/>
          <w:bCs/>
          <w:lang w:val="pt-BR"/>
        </w:rPr>
        <w:t>Projeto Físico:</w:t>
      </w:r>
    </w:p>
    <w:p w14:paraId="330BB9F1" w14:textId="26721B25" w:rsidR="001D4F2E" w:rsidRPr="00D92982" w:rsidRDefault="001D4F2E" w:rsidP="001D4F2E">
      <w:pPr>
        <w:rPr>
          <w:lang w:val="pt-BR"/>
        </w:rPr>
      </w:pPr>
      <w:r>
        <w:rPr>
          <w:lang w:val="pt-BR"/>
        </w:rPr>
        <w:tab/>
      </w:r>
      <w:r w:rsidRPr="00C13F16">
        <w:rPr>
          <w:lang w:val="pt-BR"/>
        </w:rPr>
        <w:t>Para implementar o sistema de gerenciamento de energia proposto, foram seguidas etapas específicas para configurar o ambiente de desenvolvimento e garantir a integração entre os componentes físicos e a comunicação remota via nuvem. O projeto foi desenvolvido com base na plataforma Arduino, utilizando o módulo ESP</w:t>
      </w:r>
      <w:r w:rsidR="00CD17F6">
        <w:rPr>
          <w:lang w:val="pt-BR"/>
        </w:rPr>
        <w:t>3</w:t>
      </w:r>
      <w:r w:rsidRPr="00C13F16">
        <w:rPr>
          <w:lang w:val="pt-BR"/>
        </w:rPr>
        <w:t>2 para conectividade Wi-Fi e o protocolo MQTT para transmissão de dados.</w:t>
      </w:r>
    </w:p>
    <w:p w14:paraId="32192C52" w14:textId="252261B9" w:rsidR="001D4F2E" w:rsidRPr="00C13F16" w:rsidRDefault="001D4F2E" w:rsidP="001D4F2E">
      <w:pPr>
        <w:rPr>
          <w:b/>
          <w:bCs/>
          <w:lang w:val="pt-BR"/>
        </w:rPr>
      </w:pPr>
      <w:r w:rsidRPr="00C13F16">
        <w:rPr>
          <w:b/>
          <w:bCs/>
          <w:sz w:val="28"/>
          <w:szCs w:val="22"/>
          <w:lang w:val="pt-BR"/>
        </w:rPr>
        <w:t>Configuração do Ambiente de Desenvolvimento</w:t>
      </w:r>
      <w:r w:rsidRPr="001D4F2E">
        <w:rPr>
          <w:b/>
          <w:bCs/>
          <w:sz w:val="28"/>
          <w:szCs w:val="22"/>
          <w:lang w:val="pt-BR"/>
        </w:rPr>
        <w:t>:</w:t>
      </w:r>
    </w:p>
    <w:p w14:paraId="0AC606D5" w14:textId="77777777" w:rsidR="001D4F2E" w:rsidRPr="00C13F16" w:rsidRDefault="001D4F2E" w:rsidP="001D4F2E">
      <w:pPr>
        <w:rPr>
          <w:b/>
          <w:bCs/>
          <w:lang w:val="pt-BR"/>
        </w:rPr>
      </w:pPr>
      <w:r w:rsidRPr="00C13F16">
        <w:rPr>
          <w:b/>
          <w:bCs/>
          <w:lang w:val="pt-BR"/>
        </w:rPr>
        <w:t>Configuração do Arduino Nano e do ESP8266</w:t>
      </w:r>
    </w:p>
    <w:p w14:paraId="6A00BFF7" w14:textId="77777777" w:rsidR="001D4F2E" w:rsidRPr="00C13F16" w:rsidRDefault="001D4F2E" w:rsidP="001D4F2E">
      <w:pPr>
        <w:rPr>
          <w:lang w:val="pt-BR"/>
        </w:rPr>
      </w:pPr>
      <w:r>
        <w:rPr>
          <w:lang w:val="pt-BR"/>
        </w:rPr>
        <w:tab/>
      </w:r>
      <w:r w:rsidRPr="00C13F16">
        <w:rPr>
          <w:lang w:val="pt-BR"/>
        </w:rPr>
        <w:t>A IDE Arduino foi utilizada como ferramenta principal para a programação do microcontrolador Arduino Nano e do módulo Wi-Fi ESP8266. A escolha dessa plataforma se deu pela sua simplicidade e pela ampla compatibilidade com bibliotecas de IoT, facilitando a integração com os componentes do sistema.</w:t>
      </w:r>
    </w:p>
    <w:p w14:paraId="39D1557A" w14:textId="77777777" w:rsidR="001D4F2E" w:rsidRPr="00C13F16" w:rsidRDefault="001D4F2E" w:rsidP="001D4F2E">
      <w:pPr>
        <w:numPr>
          <w:ilvl w:val="0"/>
          <w:numId w:val="44"/>
        </w:numPr>
        <w:tabs>
          <w:tab w:val="left" w:pos="720"/>
        </w:tabs>
        <w:jc w:val="left"/>
        <w:rPr>
          <w:lang w:val="pt-BR"/>
        </w:rPr>
      </w:pPr>
      <w:r w:rsidRPr="00C13F16">
        <w:rPr>
          <w:b/>
          <w:bCs/>
          <w:lang w:val="pt-BR"/>
        </w:rPr>
        <w:t>Instalação de bibliotecas:</w:t>
      </w:r>
      <w:r>
        <w:rPr>
          <w:b/>
          <w:bCs/>
          <w:lang w:val="pt-BR"/>
        </w:rPr>
        <w:t xml:space="preserve"> </w:t>
      </w:r>
      <w:r w:rsidRPr="00C13F16">
        <w:rPr>
          <w:lang w:val="pt-BR"/>
        </w:rPr>
        <w:t>Foram instaladas bibliotecas específicas para:</w:t>
      </w:r>
    </w:p>
    <w:p w14:paraId="2EC8EEA1" w14:textId="77777777" w:rsidR="001D4F2E" w:rsidRPr="00C13F16" w:rsidRDefault="001D4F2E" w:rsidP="001D4F2E">
      <w:pPr>
        <w:numPr>
          <w:ilvl w:val="1"/>
          <w:numId w:val="44"/>
        </w:numPr>
        <w:rPr>
          <w:lang w:val="pt-BR"/>
        </w:rPr>
      </w:pPr>
      <w:r w:rsidRPr="00C13F16">
        <w:rPr>
          <w:lang w:val="pt-BR"/>
        </w:rPr>
        <w:t>Comunicação entre o Arduino Nano e o módulo ESP8266.</w:t>
      </w:r>
    </w:p>
    <w:p w14:paraId="6D777100" w14:textId="77777777" w:rsidR="001D4F2E" w:rsidRPr="00C13F16" w:rsidRDefault="001D4F2E" w:rsidP="001D4F2E">
      <w:pPr>
        <w:numPr>
          <w:ilvl w:val="1"/>
          <w:numId w:val="44"/>
        </w:numPr>
        <w:rPr>
          <w:lang w:val="pt-BR"/>
        </w:rPr>
      </w:pPr>
      <w:r w:rsidRPr="00C13F16">
        <w:rPr>
          <w:lang w:val="pt-BR"/>
        </w:rPr>
        <w:t>Controle do relé SPDT.</w:t>
      </w:r>
    </w:p>
    <w:p w14:paraId="1A36F707" w14:textId="77777777" w:rsidR="001D4F2E" w:rsidRPr="00C13F16" w:rsidRDefault="001D4F2E" w:rsidP="001D4F2E">
      <w:pPr>
        <w:numPr>
          <w:ilvl w:val="1"/>
          <w:numId w:val="44"/>
        </w:numPr>
        <w:rPr>
          <w:lang w:val="pt-BR"/>
        </w:rPr>
      </w:pPr>
      <w:r w:rsidRPr="00C13F16">
        <w:rPr>
          <w:lang w:val="pt-BR"/>
        </w:rPr>
        <w:t>Configuração do protocolo MQTT para envio e recebimento de dados.</w:t>
      </w:r>
    </w:p>
    <w:p w14:paraId="49AF7BEB" w14:textId="53842906" w:rsidR="001D4F2E" w:rsidRPr="00C13F16" w:rsidRDefault="001D4F2E" w:rsidP="001D4F2E">
      <w:pPr>
        <w:numPr>
          <w:ilvl w:val="0"/>
          <w:numId w:val="44"/>
        </w:numPr>
        <w:tabs>
          <w:tab w:val="left" w:pos="720"/>
        </w:tabs>
        <w:rPr>
          <w:lang w:val="pt-BR"/>
        </w:rPr>
      </w:pPr>
      <w:r w:rsidRPr="00C13F16">
        <w:rPr>
          <w:b/>
          <w:bCs/>
          <w:lang w:val="pt-BR"/>
        </w:rPr>
        <w:t>Configuração do ESP8266:</w:t>
      </w:r>
      <w:r w:rsidRPr="00C13F16">
        <w:rPr>
          <w:lang w:val="pt-BR"/>
        </w:rPr>
        <w:br/>
        <w:t>O ESP</w:t>
      </w:r>
      <w:r w:rsidR="00D92982">
        <w:rPr>
          <w:lang w:val="pt-BR"/>
        </w:rPr>
        <w:t>3</w:t>
      </w:r>
      <w:r w:rsidRPr="00C13F16">
        <w:rPr>
          <w:lang w:val="pt-BR"/>
        </w:rPr>
        <w:t>2 foi configurado para atuar como cliente MQTT. As credenciais da rede Wi-Fi (SSID e senha) foram inseridas no código-fonte, permitindo que o módulo se conecte automaticamente à rede e envie dados para o broker MQTT.</w:t>
      </w:r>
    </w:p>
    <w:p w14:paraId="11D5CEA5" w14:textId="77777777" w:rsidR="001D4F2E" w:rsidRDefault="001D4F2E" w:rsidP="001D4F2E">
      <w:pPr>
        <w:rPr>
          <w:b/>
          <w:bCs/>
          <w:lang w:val="pt-BR"/>
        </w:rPr>
      </w:pPr>
    </w:p>
    <w:p w14:paraId="6C31BEEF" w14:textId="4CE54005" w:rsidR="001D4F2E" w:rsidRPr="00C13F16" w:rsidRDefault="001D4F2E" w:rsidP="001D4F2E">
      <w:pPr>
        <w:rPr>
          <w:b/>
          <w:bCs/>
          <w:lang w:val="pt-BR"/>
        </w:rPr>
      </w:pPr>
      <w:r w:rsidRPr="00C13F16">
        <w:rPr>
          <w:b/>
          <w:bCs/>
          <w:lang w:val="pt-BR"/>
        </w:rPr>
        <w:t>Comunicação MQTT e Integração com a Nuvem</w:t>
      </w:r>
    </w:p>
    <w:p w14:paraId="4B76CB7D" w14:textId="526546B7" w:rsidR="001D4F2E" w:rsidRPr="00C13F16" w:rsidRDefault="001D4F2E" w:rsidP="001D4F2E">
      <w:pPr>
        <w:rPr>
          <w:lang w:val="pt-BR"/>
        </w:rPr>
      </w:pPr>
      <w:r>
        <w:rPr>
          <w:lang w:val="pt-BR"/>
        </w:rPr>
        <w:tab/>
      </w:r>
      <w:r w:rsidRPr="00C13F16">
        <w:rPr>
          <w:lang w:val="pt-BR"/>
        </w:rPr>
        <w:t xml:space="preserve">O protocolo </w:t>
      </w:r>
      <w:r w:rsidRPr="00C13F16">
        <w:rPr>
          <w:b/>
          <w:bCs/>
          <w:lang w:val="pt-BR"/>
        </w:rPr>
        <w:t>MQTT (</w:t>
      </w:r>
      <w:proofErr w:type="spellStart"/>
      <w:r w:rsidRPr="00C13F16">
        <w:rPr>
          <w:b/>
          <w:bCs/>
          <w:lang w:val="pt-BR"/>
        </w:rPr>
        <w:t>Message</w:t>
      </w:r>
      <w:proofErr w:type="spellEnd"/>
      <w:r w:rsidRPr="00C13F16">
        <w:rPr>
          <w:b/>
          <w:bCs/>
          <w:lang w:val="pt-BR"/>
        </w:rPr>
        <w:t xml:space="preserve"> </w:t>
      </w:r>
      <w:proofErr w:type="spellStart"/>
      <w:r w:rsidRPr="00C13F16">
        <w:rPr>
          <w:b/>
          <w:bCs/>
          <w:lang w:val="pt-BR"/>
        </w:rPr>
        <w:t>Queuing</w:t>
      </w:r>
      <w:proofErr w:type="spellEnd"/>
      <w:r w:rsidRPr="00C13F16">
        <w:rPr>
          <w:b/>
          <w:bCs/>
          <w:lang w:val="pt-BR"/>
        </w:rPr>
        <w:t xml:space="preserve"> </w:t>
      </w:r>
      <w:proofErr w:type="spellStart"/>
      <w:r w:rsidRPr="00C13F16">
        <w:rPr>
          <w:b/>
          <w:bCs/>
          <w:lang w:val="pt-BR"/>
        </w:rPr>
        <w:t>Telemetry</w:t>
      </w:r>
      <w:proofErr w:type="spellEnd"/>
      <w:r w:rsidRPr="00C13F16">
        <w:rPr>
          <w:b/>
          <w:bCs/>
          <w:lang w:val="pt-BR"/>
        </w:rPr>
        <w:t xml:space="preserve"> </w:t>
      </w:r>
      <w:proofErr w:type="spellStart"/>
      <w:r w:rsidRPr="00C13F16">
        <w:rPr>
          <w:b/>
          <w:bCs/>
          <w:lang w:val="pt-BR"/>
        </w:rPr>
        <w:t>Transport</w:t>
      </w:r>
      <w:proofErr w:type="spellEnd"/>
      <w:r w:rsidRPr="00C13F16">
        <w:rPr>
          <w:b/>
          <w:bCs/>
          <w:lang w:val="pt-BR"/>
        </w:rPr>
        <w:t>)</w:t>
      </w:r>
      <w:r w:rsidRPr="00C13F16">
        <w:rPr>
          <w:lang w:val="pt-BR"/>
        </w:rPr>
        <w:t xml:space="preserve"> foi implementado para transmitir dados de forma eficiente entre o Arduino e a plataforma de monitoramento </w:t>
      </w:r>
      <w:proofErr w:type="spellStart"/>
      <w:proofErr w:type="gramStart"/>
      <w:r w:rsidRPr="00C13F16">
        <w:rPr>
          <w:b/>
          <w:bCs/>
          <w:lang w:val="pt-BR"/>
        </w:rPr>
        <w:t>io.arkfruit</w:t>
      </w:r>
      <w:proofErr w:type="spellEnd"/>
      <w:proofErr w:type="gramEnd"/>
      <w:r w:rsidRPr="00C13F16">
        <w:rPr>
          <w:lang w:val="pt-BR"/>
        </w:rPr>
        <w:t>. Esse protocolo foi escolhido devido à sua leveza e confiabilidade, sendo ideal para ambientes industriais com restrições de largura de banda.</w:t>
      </w:r>
    </w:p>
    <w:p w14:paraId="27694D35" w14:textId="77777777" w:rsidR="001D4F2E" w:rsidRPr="00C13F16" w:rsidRDefault="001D4F2E" w:rsidP="001D4F2E">
      <w:pPr>
        <w:numPr>
          <w:ilvl w:val="0"/>
          <w:numId w:val="45"/>
        </w:numPr>
        <w:tabs>
          <w:tab w:val="left" w:pos="720"/>
        </w:tabs>
        <w:rPr>
          <w:lang w:val="pt-BR"/>
        </w:rPr>
      </w:pPr>
      <w:r w:rsidRPr="00C13F16">
        <w:rPr>
          <w:b/>
          <w:bCs/>
          <w:lang w:val="pt-BR"/>
        </w:rPr>
        <w:t>Configuração do Broker MQTT:</w:t>
      </w:r>
      <w:r w:rsidRPr="00C13F16">
        <w:rPr>
          <w:lang w:val="pt-BR"/>
        </w:rPr>
        <w:br/>
        <w:t>O broker MQTT gerencia a publicação e assinatura dos tópicos configurados no sistema, como:</w:t>
      </w:r>
    </w:p>
    <w:p w14:paraId="0DC3B915" w14:textId="77777777" w:rsidR="001D4F2E" w:rsidRPr="00C13F16" w:rsidRDefault="001D4F2E" w:rsidP="001D4F2E">
      <w:pPr>
        <w:numPr>
          <w:ilvl w:val="1"/>
          <w:numId w:val="45"/>
        </w:numPr>
        <w:rPr>
          <w:lang w:val="pt-BR"/>
        </w:rPr>
      </w:pPr>
      <w:proofErr w:type="spellStart"/>
      <w:r w:rsidRPr="00C13F16">
        <w:rPr>
          <w:b/>
          <w:bCs/>
          <w:lang w:val="pt-BR"/>
        </w:rPr>
        <w:t>seu_usuario</w:t>
      </w:r>
      <w:proofErr w:type="spellEnd"/>
      <w:r w:rsidRPr="00C13F16">
        <w:rPr>
          <w:b/>
          <w:bCs/>
          <w:lang w:val="pt-BR"/>
        </w:rPr>
        <w:t>/feeds/consumo</w:t>
      </w:r>
      <w:r w:rsidRPr="00C13F16">
        <w:rPr>
          <w:lang w:val="pt-BR"/>
        </w:rPr>
        <w:t>: Dados de consumo energético simulados.</w:t>
      </w:r>
    </w:p>
    <w:p w14:paraId="28A01167" w14:textId="77777777" w:rsidR="001D4F2E" w:rsidRPr="00C13F16" w:rsidRDefault="001D4F2E" w:rsidP="001D4F2E">
      <w:pPr>
        <w:numPr>
          <w:ilvl w:val="1"/>
          <w:numId w:val="45"/>
        </w:numPr>
        <w:rPr>
          <w:lang w:val="pt-BR"/>
        </w:rPr>
      </w:pPr>
      <w:proofErr w:type="spellStart"/>
      <w:r w:rsidRPr="00C13F16">
        <w:rPr>
          <w:b/>
          <w:bCs/>
          <w:lang w:val="pt-BR"/>
        </w:rPr>
        <w:t>seu_usuario</w:t>
      </w:r>
      <w:proofErr w:type="spellEnd"/>
      <w:r w:rsidRPr="00C13F16">
        <w:rPr>
          <w:b/>
          <w:bCs/>
          <w:lang w:val="pt-BR"/>
        </w:rPr>
        <w:t>/feeds/status</w:t>
      </w:r>
      <w:r w:rsidRPr="00C13F16">
        <w:rPr>
          <w:lang w:val="pt-BR"/>
        </w:rPr>
        <w:t>: Estado do relé (ligado/desligado).</w:t>
      </w:r>
    </w:p>
    <w:p w14:paraId="1FC86DCB" w14:textId="2D6F5636" w:rsidR="001D4F2E" w:rsidRPr="00C13F16" w:rsidRDefault="001D4F2E" w:rsidP="001D4F2E">
      <w:pPr>
        <w:numPr>
          <w:ilvl w:val="0"/>
          <w:numId w:val="45"/>
        </w:numPr>
        <w:tabs>
          <w:tab w:val="left" w:pos="720"/>
        </w:tabs>
        <w:rPr>
          <w:lang w:val="pt-BR"/>
        </w:rPr>
      </w:pPr>
      <w:r w:rsidRPr="00C13F16">
        <w:rPr>
          <w:b/>
          <w:bCs/>
          <w:lang w:val="pt-BR"/>
        </w:rPr>
        <w:t>Publicação e Assinatura:</w:t>
      </w:r>
      <w:r w:rsidRPr="00C13F16">
        <w:rPr>
          <w:lang w:val="pt-BR"/>
        </w:rPr>
        <w:br/>
        <w:t>O Arduino Nano, via ESP</w:t>
      </w:r>
      <w:r w:rsidR="00D92982">
        <w:rPr>
          <w:lang w:val="pt-BR"/>
        </w:rPr>
        <w:t>3</w:t>
      </w:r>
      <w:r w:rsidRPr="00C13F16">
        <w:rPr>
          <w:lang w:val="pt-BR"/>
        </w:rPr>
        <w:t>2, publica dados em tempo real nos tópicos definidos. Além disso, o sistema assina tópicos que permitem controle remoto, como comandos para desligar a carga.</w:t>
      </w:r>
    </w:p>
    <w:p w14:paraId="220BAE14" w14:textId="77777777" w:rsidR="001D4F2E" w:rsidRDefault="001D4F2E" w:rsidP="001D4F2E">
      <w:pPr>
        <w:rPr>
          <w:b/>
          <w:bCs/>
          <w:lang w:val="pt-BR"/>
        </w:rPr>
      </w:pPr>
    </w:p>
    <w:p w14:paraId="13F009A1" w14:textId="77777777" w:rsidR="00D92982" w:rsidRDefault="00D92982" w:rsidP="001D4F2E">
      <w:pPr>
        <w:rPr>
          <w:b/>
          <w:bCs/>
          <w:lang w:val="pt-BR"/>
        </w:rPr>
      </w:pPr>
    </w:p>
    <w:p w14:paraId="6728C243" w14:textId="1256ABDB" w:rsidR="001D4F2E" w:rsidRPr="00C13F16" w:rsidRDefault="001D4F2E" w:rsidP="001D4F2E">
      <w:pPr>
        <w:rPr>
          <w:b/>
          <w:bCs/>
          <w:lang w:val="pt-BR"/>
        </w:rPr>
      </w:pPr>
      <w:r w:rsidRPr="00C13F16">
        <w:rPr>
          <w:b/>
          <w:bCs/>
          <w:lang w:val="pt-BR"/>
        </w:rPr>
        <w:lastRenderedPageBreak/>
        <w:t>Monitoramento e Publicação dos Dados</w:t>
      </w:r>
    </w:p>
    <w:p w14:paraId="21B1630D" w14:textId="3521ED9D" w:rsidR="001D4F2E" w:rsidRPr="00C13F16" w:rsidRDefault="001D4F2E" w:rsidP="001D4F2E">
      <w:pPr>
        <w:rPr>
          <w:lang w:val="pt-BR"/>
        </w:rPr>
      </w:pPr>
      <w:r>
        <w:rPr>
          <w:lang w:val="pt-BR"/>
        </w:rPr>
        <w:tab/>
      </w:r>
      <w:r w:rsidRPr="00C13F16">
        <w:rPr>
          <w:lang w:val="pt-BR"/>
        </w:rPr>
        <w:t xml:space="preserve">Os dados de consumo energético são processados localmente pelo Arduino Nano e enviados para a nuvem em intervalos regulares. A interface da plataforma </w:t>
      </w:r>
      <w:proofErr w:type="spellStart"/>
      <w:proofErr w:type="gramStart"/>
      <w:r w:rsidRPr="00C13F16">
        <w:rPr>
          <w:b/>
          <w:bCs/>
          <w:lang w:val="pt-BR"/>
        </w:rPr>
        <w:t>io.arkfruit</w:t>
      </w:r>
      <w:proofErr w:type="spellEnd"/>
      <w:proofErr w:type="gramEnd"/>
      <w:r w:rsidRPr="00C13F16">
        <w:rPr>
          <w:lang w:val="pt-BR"/>
        </w:rPr>
        <w:t xml:space="preserve"> permite ao usuário monitorar as informações e controlar o sistema remotamente.</w:t>
      </w:r>
    </w:p>
    <w:p w14:paraId="2D31B3FA" w14:textId="77777777" w:rsidR="001D4F2E" w:rsidRPr="00C13F16" w:rsidRDefault="001D4F2E" w:rsidP="00D92982">
      <w:pPr>
        <w:numPr>
          <w:ilvl w:val="0"/>
          <w:numId w:val="46"/>
        </w:numPr>
        <w:tabs>
          <w:tab w:val="left" w:pos="720"/>
        </w:tabs>
        <w:rPr>
          <w:lang w:val="pt-BR"/>
        </w:rPr>
      </w:pPr>
      <w:r w:rsidRPr="00C13F16">
        <w:rPr>
          <w:b/>
          <w:bCs/>
          <w:lang w:val="pt-BR"/>
        </w:rPr>
        <w:t>Leitura dos Dados:</w:t>
      </w:r>
      <w:r w:rsidRPr="00C13F16">
        <w:rPr>
          <w:lang w:val="pt-BR"/>
        </w:rPr>
        <w:br/>
        <w:t xml:space="preserve">O potenciômetro, que simula o consumo energético, envia valores para o Arduino Nano, que os converte em </w:t>
      </w:r>
      <w:proofErr w:type="spellStart"/>
      <w:r w:rsidRPr="00C13F16">
        <w:rPr>
          <w:lang w:val="pt-BR"/>
        </w:rPr>
        <w:t>mA.</w:t>
      </w:r>
      <w:proofErr w:type="spellEnd"/>
      <w:r w:rsidRPr="00C13F16">
        <w:rPr>
          <w:lang w:val="pt-BR"/>
        </w:rPr>
        <w:t xml:space="preserve"> Esses valores são processados para identificar padrões de consumo.</w:t>
      </w:r>
    </w:p>
    <w:p w14:paraId="66D257E2" w14:textId="77777777" w:rsidR="001D4F2E" w:rsidRPr="00C13F16" w:rsidRDefault="001D4F2E" w:rsidP="001D4F2E">
      <w:pPr>
        <w:numPr>
          <w:ilvl w:val="0"/>
          <w:numId w:val="46"/>
        </w:numPr>
        <w:tabs>
          <w:tab w:val="left" w:pos="720"/>
        </w:tabs>
        <w:rPr>
          <w:lang w:val="pt-BR"/>
        </w:rPr>
      </w:pPr>
      <w:r w:rsidRPr="00C13F16">
        <w:rPr>
          <w:b/>
          <w:bCs/>
          <w:lang w:val="pt-BR"/>
        </w:rPr>
        <w:t>Publicação via MQTT:</w:t>
      </w:r>
      <w:r w:rsidRPr="00C13F16">
        <w:rPr>
          <w:lang w:val="pt-BR"/>
        </w:rPr>
        <w:br/>
        <w:t>Os valores processados são enviados aos tópicos configurados na plataforma de monitoramento.</w:t>
      </w:r>
    </w:p>
    <w:p w14:paraId="2E825FAE" w14:textId="77777777" w:rsidR="001D4F2E" w:rsidRPr="00C13F16" w:rsidRDefault="001D4F2E" w:rsidP="001D4F2E">
      <w:pPr>
        <w:numPr>
          <w:ilvl w:val="0"/>
          <w:numId w:val="46"/>
        </w:numPr>
        <w:tabs>
          <w:tab w:val="left" w:pos="720"/>
        </w:tabs>
        <w:rPr>
          <w:lang w:val="pt-BR"/>
        </w:rPr>
      </w:pPr>
      <w:r w:rsidRPr="00C13F16">
        <w:rPr>
          <w:b/>
          <w:bCs/>
          <w:lang w:val="pt-BR"/>
        </w:rPr>
        <w:t>Interface de Monitoramento:</w:t>
      </w:r>
      <w:r w:rsidRPr="00C13F16">
        <w:rPr>
          <w:lang w:val="pt-BR"/>
        </w:rPr>
        <w:br/>
        <w:t xml:space="preserve">Gráficos e widgets interativos na </w:t>
      </w:r>
      <w:proofErr w:type="spellStart"/>
      <w:proofErr w:type="gramStart"/>
      <w:r w:rsidRPr="00C13F16">
        <w:rPr>
          <w:b/>
          <w:bCs/>
          <w:lang w:val="pt-BR"/>
        </w:rPr>
        <w:t>io.arkfruit</w:t>
      </w:r>
      <w:proofErr w:type="spellEnd"/>
      <w:proofErr w:type="gramEnd"/>
      <w:r w:rsidRPr="00C13F16">
        <w:rPr>
          <w:lang w:val="pt-BR"/>
        </w:rPr>
        <w:t xml:space="preserve"> exibem:</w:t>
      </w:r>
    </w:p>
    <w:p w14:paraId="5A9D633C" w14:textId="77777777" w:rsidR="001D4F2E" w:rsidRPr="00C13F16" w:rsidRDefault="001D4F2E" w:rsidP="001D4F2E">
      <w:pPr>
        <w:numPr>
          <w:ilvl w:val="1"/>
          <w:numId w:val="46"/>
        </w:numPr>
        <w:rPr>
          <w:lang w:val="pt-BR"/>
        </w:rPr>
      </w:pPr>
      <w:r w:rsidRPr="00C13F16">
        <w:rPr>
          <w:lang w:val="pt-BR"/>
        </w:rPr>
        <w:t>Variação de consumo energético em tempo real.</w:t>
      </w:r>
    </w:p>
    <w:p w14:paraId="62F4EA82" w14:textId="77777777" w:rsidR="001D4F2E" w:rsidRPr="00C13F16" w:rsidRDefault="001D4F2E" w:rsidP="001D4F2E">
      <w:pPr>
        <w:numPr>
          <w:ilvl w:val="1"/>
          <w:numId w:val="46"/>
        </w:numPr>
        <w:rPr>
          <w:lang w:val="pt-BR"/>
        </w:rPr>
      </w:pPr>
      <w:r w:rsidRPr="00C13F16">
        <w:rPr>
          <w:lang w:val="pt-BR"/>
        </w:rPr>
        <w:t>Estado do relé (ligado/desligado).</w:t>
      </w:r>
    </w:p>
    <w:p w14:paraId="68D564C6" w14:textId="77777777" w:rsidR="001D4F2E" w:rsidRPr="00C13F16" w:rsidRDefault="001D4F2E" w:rsidP="001D4F2E">
      <w:pPr>
        <w:numPr>
          <w:ilvl w:val="1"/>
          <w:numId w:val="46"/>
        </w:numPr>
        <w:rPr>
          <w:lang w:val="pt-BR"/>
        </w:rPr>
      </w:pPr>
      <w:r w:rsidRPr="00C13F16">
        <w:rPr>
          <w:lang w:val="pt-BR"/>
        </w:rPr>
        <w:t>Comandos remotos para ativar/desativar a carga.</w:t>
      </w:r>
    </w:p>
    <w:p w14:paraId="5D88012E" w14:textId="77777777" w:rsidR="001D4F2E" w:rsidRPr="00C13F16" w:rsidRDefault="001D4F2E" w:rsidP="001D4F2E">
      <w:pPr>
        <w:rPr>
          <w:b/>
          <w:bCs/>
          <w:lang w:val="pt-BR"/>
        </w:rPr>
      </w:pPr>
      <w:r w:rsidRPr="00C13F16">
        <w:rPr>
          <w:b/>
          <w:bCs/>
          <w:lang w:val="pt-BR"/>
        </w:rPr>
        <w:t>Integração e Controle</w:t>
      </w:r>
    </w:p>
    <w:p w14:paraId="45A22836" w14:textId="7F7550E7" w:rsidR="001D4F2E" w:rsidRPr="00C13F16" w:rsidRDefault="001D4F2E" w:rsidP="001D4F2E">
      <w:pPr>
        <w:numPr>
          <w:ilvl w:val="0"/>
          <w:numId w:val="47"/>
        </w:numPr>
        <w:tabs>
          <w:tab w:val="left" w:pos="720"/>
        </w:tabs>
        <w:jc w:val="left"/>
        <w:rPr>
          <w:lang w:val="pt-BR"/>
        </w:rPr>
      </w:pPr>
      <w:r w:rsidRPr="00C13F16">
        <w:rPr>
          <w:b/>
          <w:bCs/>
          <w:lang w:val="pt-BR"/>
        </w:rPr>
        <w:t>Conexão Wi-Fi:</w:t>
      </w:r>
      <w:r w:rsidRPr="00C13F16">
        <w:rPr>
          <w:lang w:val="pt-BR"/>
        </w:rPr>
        <w:br/>
        <w:t>O módulo ESP</w:t>
      </w:r>
      <w:r w:rsidR="00D92982">
        <w:rPr>
          <w:lang w:val="pt-BR"/>
        </w:rPr>
        <w:t>3</w:t>
      </w:r>
      <w:r w:rsidRPr="00C13F16">
        <w:rPr>
          <w:lang w:val="pt-BR"/>
        </w:rPr>
        <w:t>2 conecta-se automaticamente à rede local após a inicialização do sistema.</w:t>
      </w:r>
    </w:p>
    <w:p w14:paraId="78ED8C09" w14:textId="77777777" w:rsidR="001D4F2E" w:rsidRPr="00C13F16" w:rsidRDefault="001D4F2E" w:rsidP="001D4F2E">
      <w:pPr>
        <w:numPr>
          <w:ilvl w:val="0"/>
          <w:numId w:val="47"/>
        </w:numPr>
        <w:tabs>
          <w:tab w:val="left" w:pos="720"/>
        </w:tabs>
        <w:jc w:val="left"/>
        <w:rPr>
          <w:lang w:val="pt-BR"/>
        </w:rPr>
      </w:pPr>
      <w:r w:rsidRPr="00C13F16">
        <w:rPr>
          <w:b/>
          <w:bCs/>
          <w:lang w:val="pt-BR"/>
        </w:rPr>
        <w:t>Automação Local:</w:t>
      </w:r>
      <w:r w:rsidRPr="00C13F16">
        <w:rPr>
          <w:lang w:val="pt-BR"/>
        </w:rPr>
        <w:br/>
        <w:t>O Arduino Nano monitora o consumo energético em tempo real e desativa o relé automaticamente quando detecta picos de consumo.</w:t>
      </w:r>
    </w:p>
    <w:p w14:paraId="4C222F1A" w14:textId="77777777" w:rsidR="001D4F2E" w:rsidRPr="00C13F16" w:rsidRDefault="001D4F2E" w:rsidP="001D4F2E">
      <w:pPr>
        <w:numPr>
          <w:ilvl w:val="0"/>
          <w:numId w:val="47"/>
        </w:numPr>
        <w:tabs>
          <w:tab w:val="left" w:pos="720"/>
        </w:tabs>
        <w:jc w:val="left"/>
        <w:rPr>
          <w:lang w:val="pt-BR"/>
        </w:rPr>
      </w:pPr>
      <w:r w:rsidRPr="00C13F16">
        <w:rPr>
          <w:b/>
          <w:bCs/>
          <w:lang w:val="pt-BR"/>
        </w:rPr>
        <w:t>Controle Remoto:</w:t>
      </w:r>
      <w:r w:rsidRPr="00C13F16">
        <w:rPr>
          <w:lang w:val="pt-BR"/>
        </w:rPr>
        <w:br/>
        <w:t xml:space="preserve">O usuário pode acessar a plataforma </w:t>
      </w:r>
      <w:proofErr w:type="spellStart"/>
      <w:proofErr w:type="gramStart"/>
      <w:r w:rsidRPr="00C13F16">
        <w:rPr>
          <w:b/>
          <w:bCs/>
          <w:lang w:val="pt-BR"/>
        </w:rPr>
        <w:t>io.arkfruit</w:t>
      </w:r>
      <w:proofErr w:type="spellEnd"/>
      <w:proofErr w:type="gramEnd"/>
      <w:r w:rsidRPr="00C13F16">
        <w:rPr>
          <w:lang w:val="pt-BR"/>
        </w:rPr>
        <w:t xml:space="preserve"> para:</w:t>
      </w:r>
    </w:p>
    <w:p w14:paraId="5675DFC5" w14:textId="77777777" w:rsidR="001D4F2E" w:rsidRPr="00C13F16" w:rsidRDefault="001D4F2E" w:rsidP="001D4F2E">
      <w:pPr>
        <w:numPr>
          <w:ilvl w:val="1"/>
          <w:numId w:val="47"/>
        </w:numPr>
        <w:rPr>
          <w:lang w:val="pt-BR"/>
        </w:rPr>
      </w:pPr>
      <w:r w:rsidRPr="00C13F16">
        <w:rPr>
          <w:lang w:val="pt-BR"/>
        </w:rPr>
        <w:t>Visualizar dados históricos e em tempo real.</w:t>
      </w:r>
    </w:p>
    <w:p w14:paraId="031674EB" w14:textId="77777777" w:rsidR="001D4F2E" w:rsidRPr="00C13F16" w:rsidRDefault="001D4F2E" w:rsidP="001D4F2E">
      <w:pPr>
        <w:numPr>
          <w:ilvl w:val="1"/>
          <w:numId w:val="47"/>
        </w:numPr>
        <w:rPr>
          <w:lang w:val="pt-BR"/>
        </w:rPr>
      </w:pPr>
      <w:r w:rsidRPr="00C13F16">
        <w:rPr>
          <w:lang w:val="pt-BR"/>
        </w:rPr>
        <w:t>Controlar remotamente o estado do relé.</w:t>
      </w:r>
    </w:p>
    <w:p w14:paraId="0F900183" w14:textId="77777777" w:rsidR="001D4F2E" w:rsidRDefault="001D4F2E" w:rsidP="001D4F2E">
      <w:pPr>
        <w:numPr>
          <w:ilvl w:val="0"/>
          <w:numId w:val="47"/>
        </w:numPr>
        <w:tabs>
          <w:tab w:val="left" w:pos="720"/>
        </w:tabs>
        <w:jc w:val="left"/>
        <w:rPr>
          <w:lang w:val="pt-BR"/>
        </w:rPr>
      </w:pPr>
      <w:r w:rsidRPr="00C13F16">
        <w:rPr>
          <w:b/>
          <w:bCs/>
          <w:lang w:val="pt-BR"/>
        </w:rPr>
        <w:t>Segurança e Eficiência:</w:t>
      </w:r>
      <w:r w:rsidRPr="00C13F16">
        <w:rPr>
          <w:lang w:val="pt-BR"/>
        </w:rPr>
        <w:br/>
        <w:t>A implementação de limites de consumo predefinidos evita sobrecargas e aumenta a eficiência do sistema.</w:t>
      </w:r>
    </w:p>
    <w:p w14:paraId="7B55BCC6" w14:textId="77777777" w:rsidR="008152D8" w:rsidRDefault="008152D8" w:rsidP="008152D8">
      <w:pPr>
        <w:jc w:val="left"/>
        <w:rPr>
          <w:lang w:val="pt-BR"/>
        </w:rPr>
      </w:pPr>
    </w:p>
    <w:p w14:paraId="335417D4" w14:textId="4803C3CE" w:rsidR="008152D8" w:rsidRPr="008152D8" w:rsidRDefault="008152D8" w:rsidP="008152D8">
      <w:pPr>
        <w:jc w:val="left"/>
        <w:rPr>
          <w:b/>
          <w:bCs/>
          <w:sz w:val="28"/>
          <w:szCs w:val="22"/>
          <w:lang w:val="pt-BR"/>
        </w:rPr>
      </w:pPr>
      <w:r w:rsidRPr="008152D8">
        <w:rPr>
          <w:b/>
          <w:bCs/>
          <w:sz w:val="28"/>
          <w:szCs w:val="22"/>
          <w:lang w:val="pt-BR"/>
        </w:rPr>
        <w:t>Projeto Físico:</w:t>
      </w:r>
    </w:p>
    <w:p w14:paraId="000C50F5" w14:textId="77777777" w:rsidR="008152D8" w:rsidRPr="008152D8" w:rsidRDefault="008152D8" w:rsidP="008152D8">
      <w:pPr>
        <w:jc w:val="left"/>
        <w:rPr>
          <w:b/>
          <w:bCs/>
          <w:lang w:val="pt-BR"/>
        </w:rPr>
      </w:pPr>
      <w:r w:rsidRPr="008152D8">
        <w:rPr>
          <w:b/>
          <w:bCs/>
          <w:lang w:val="pt-BR"/>
        </w:rPr>
        <w:t>Introdução</w:t>
      </w:r>
    </w:p>
    <w:p w14:paraId="225014F2" w14:textId="7C528241" w:rsidR="008152D8" w:rsidRPr="008152D8" w:rsidRDefault="008152D8" w:rsidP="008152D8">
      <w:pPr>
        <w:jc w:val="left"/>
        <w:rPr>
          <w:lang w:val="pt-BR"/>
        </w:rPr>
      </w:pPr>
      <w:r>
        <w:rPr>
          <w:lang w:val="pt-BR"/>
        </w:rPr>
        <w:tab/>
      </w:r>
      <w:r w:rsidRPr="008152D8">
        <w:rPr>
          <w:lang w:val="pt-BR"/>
        </w:rPr>
        <w:t xml:space="preserve">O projeto físico foi cuidadosamente desenvolvido para simular e demonstrar um sistema de gerenciamento de energia aplicado a um ambiente industrial, utilizando tecnologias de IoT. Com base na arquitetura apresentada na simulação, o protótipo físico foi montado com componentes que representam uma fábrica, uma empresa fornecedora de energia, a infraestrutura de cabeamento, e o sistema IoT responsável pelo monitoramento e controle. A proposta foi criar uma visão tangível do conceito do </w:t>
      </w:r>
      <w:r w:rsidRPr="008152D8">
        <w:rPr>
          <w:lang w:val="pt-BR"/>
        </w:rPr>
        <w:lastRenderedPageBreak/>
        <w:t>projeto, permitindo tanto a validação técnica quanto uma apresentação visual que ilustra a aplicação prática.</w:t>
      </w:r>
    </w:p>
    <w:p w14:paraId="75404E6B" w14:textId="77777777" w:rsidR="008152D8" w:rsidRPr="008152D8" w:rsidRDefault="008152D8" w:rsidP="008152D8">
      <w:pPr>
        <w:jc w:val="left"/>
        <w:rPr>
          <w:b/>
          <w:bCs/>
          <w:lang w:val="pt-BR"/>
        </w:rPr>
      </w:pPr>
      <w:r w:rsidRPr="008152D8">
        <w:rPr>
          <w:b/>
          <w:bCs/>
          <w:lang w:val="pt-BR"/>
        </w:rPr>
        <w:t>Estrutura Física do Protótipo</w:t>
      </w:r>
    </w:p>
    <w:p w14:paraId="3F0D5C27" w14:textId="045BE65C" w:rsidR="008152D8" w:rsidRPr="008152D8" w:rsidRDefault="008152D8" w:rsidP="008152D8">
      <w:pPr>
        <w:jc w:val="left"/>
        <w:rPr>
          <w:lang w:val="pt-BR"/>
        </w:rPr>
      </w:pPr>
      <w:r>
        <w:rPr>
          <w:lang w:val="pt-BR"/>
        </w:rPr>
        <w:tab/>
      </w:r>
      <w:r w:rsidRPr="008152D8">
        <w:rPr>
          <w:lang w:val="pt-BR"/>
        </w:rPr>
        <w:t>A maquete foi projetada para simbolizar um ambiente industrial, contendo os seguintes elementos principais:</w:t>
      </w:r>
    </w:p>
    <w:p w14:paraId="7E95129D" w14:textId="77777777" w:rsidR="008152D8" w:rsidRPr="008152D8" w:rsidRDefault="008152D8" w:rsidP="008152D8">
      <w:pPr>
        <w:numPr>
          <w:ilvl w:val="0"/>
          <w:numId w:val="51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Fábrica (à direita da maquete):</w:t>
      </w:r>
    </w:p>
    <w:p w14:paraId="37F8180F" w14:textId="77777777" w:rsidR="008152D8" w:rsidRPr="008152D8" w:rsidRDefault="008152D8" w:rsidP="008152D8">
      <w:pPr>
        <w:numPr>
          <w:ilvl w:val="1"/>
          <w:numId w:val="51"/>
        </w:numPr>
        <w:jc w:val="left"/>
        <w:rPr>
          <w:lang w:val="pt-BR"/>
        </w:rPr>
      </w:pPr>
      <w:r w:rsidRPr="008152D8">
        <w:rPr>
          <w:lang w:val="pt-BR"/>
        </w:rPr>
        <w:t>Representada por um modelo físico que ilustra a localização onde a energia é consumida.</w:t>
      </w:r>
    </w:p>
    <w:p w14:paraId="43BFB737" w14:textId="77777777" w:rsidR="008152D8" w:rsidRPr="008152D8" w:rsidRDefault="008152D8" w:rsidP="008152D8">
      <w:pPr>
        <w:numPr>
          <w:ilvl w:val="1"/>
          <w:numId w:val="51"/>
        </w:numPr>
        <w:jc w:val="left"/>
        <w:rPr>
          <w:lang w:val="pt-BR"/>
        </w:rPr>
      </w:pPr>
      <w:r w:rsidRPr="008152D8">
        <w:rPr>
          <w:lang w:val="pt-BR"/>
        </w:rPr>
        <w:t>O sistema IoT instalado na fábrica é representado pelo Arduino Nano, que monitora o consumo de energia (simulado pelo potenciômetro) e controla uma carga representada por uma lâmpada LED.</w:t>
      </w:r>
    </w:p>
    <w:p w14:paraId="2CE48290" w14:textId="77777777" w:rsidR="008152D8" w:rsidRPr="008152D8" w:rsidRDefault="008152D8" w:rsidP="008152D8">
      <w:pPr>
        <w:numPr>
          <w:ilvl w:val="0"/>
          <w:numId w:val="51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Empresa Fornecedora de Energia (ao centro):</w:t>
      </w:r>
    </w:p>
    <w:p w14:paraId="55719006" w14:textId="77777777" w:rsidR="008152D8" w:rsidRPr="008152D8" w:rsidRDefault="008152D8" w:rsidP="008152D8">
      <w:pPr>
        <w:numPr>
          <w:ilvl w:val="1"/>
          <w:numId w:val="51"/>
        </w:numPr>
        <w:jc w:val="left"/>
        <w:rPr>
          <w:lang w:val="pt-BR"/>
        </w:rPr>
      </w:pPr>
      <w:r w:rsidRPr="008152D8">
        <w:rPr>
          <w:lang w:val="pt-BR"/>
        </w:rPr>
        <w:t>Um modelo de usina com torre de energia eólico e painéis solares simboliza a fonte de energia fornecida para a fábrica.</w:t>
      </w:r>
    </w:p>
    <w:p w14:paraId="00AF1B7D" w14:textId="77777777" w:rsidR="008152D8" w:rsidRPr="008152D8" w:rsidRDefault="008152D8" w:rsidP="008152D8">
      <w:pPr>
        <w:numPr>
          <w:ilvl w:val="1"/>
          <w:numId w:val="51"/>
        </w:numPr>
        <w:jc w:val="left"/>
        <w:rPr>
          <w:lang w:val="pt-BR"/>
        </w:rPr>
      </w:pPr>
      <w:r w:rsidRPr="008152D8">
        <w:rPr>
          <w:lang w:val="pt-BR"/>
        </w:rPr>
        <w:t>Este elemento demonstra a conexão teórica entre a geração de energia e o consumo na fábrica, destacando a importância de gerenciar a energia de forma eficiente.</w:t>
      </w:r>
    </w:p>
    <w:p w14:paraId="58BE2DB3" w14:textId="77777777" w:rsidR="008152D8" w:rsidRPr="008152D8" w:rsidRDefault="008152D8" w:rsidP="008152D8">
      <w:pPr>
        <w:numPr>
          <w:ilvl w:val="0"/>
          <w:numId w:val="51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Infraestrutura de Cabeamento:</w:t>
      </w:r>
    </w:p>
    <w:p w14:paraId="12EC1B13" w14:textId="77777777" w:rsidR="008152D8" w:rsidRPr="008152D8" w:rsidRDefault="008152D8" w:rsidP="008152D8">
      <w:pPr>
        <w:numPr>
          <w:ilvl w:val="1"/>
          <w:numId w:val="51"/>
        </w:numPr>
        <w:jc w:val="left"/>
        <w:rPr>
          <w:lang w:val="pt-BR"/>
        </w:rPr>
      </w:pPr>
      <w:r w:rsidRPr="008152D8">
        <w:rPr>
          <w:lang w:val="pt-BR"/>
        </w:rPr>
        <w:t>Fios e conexões na maquete representam o transporte de energia e os dados do sistema IoT, criando uma linha lógica de integração entre o consumo energético e o controle remoto.</w:t>
      </w:r>
    </w:p>
    <w:p w14:paraId="06D76E30" w14:textId="77777777" w:rsidR="008152D8" w:rsidRPr="008152D8" w:rsidRDefault="008152D8" w:rsidP="008152D8">
      <w:pPr>
        <w:numPr>
          <w:ilvl w:val="0"/>
          <w:numId w:val="51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Sistema IoT:</w:t>
      </w:r>
    </w:p>
    <w:p w14:paraId="64CABB97" w14:textId="195629AE" w:rsidR="008152D8" w:rsidRPr="008152D8" w:rsidRDefault="008152D8" w:rsidP="008152D8">
      <w:pPr>
        <w:numPr>
          <w:ilvl w:val="1"/>
          <w:numId w:val="51"/>
        </w:numPr>
        <w:jc w:val="left"/>
        <w:rPr>
          <w:lang w:val="pt-BR"/>
        </w:rPr>
      </w:pPr>
      <w:r w:rsidRPr="008152D8">
        <w:rPr>
          <w:lang w:val="pt-BR"/>
        </w:rPr>
        <w:t xml:space="preserve">O módulo ESP32 </w:t>
      </w:r>
      <w:proofErr w:type="spellStart"/>
      <w:r w:rsidRPr="008152D8">
        <w:rPr>
          <w:lang w:val="pt-BR"/>
        </w:rPr>
        <w:t>DevKit</w:t>
      </w:r>
      <w:proofErr w:type="spellEnd"/>
      <w:r w:rsidRPr="008152D8">
        <w:rPr>
          <w:lang w:val="pt-BR"/>
        </w:rPr>
        <w:t xml:space="preserve"> V1 (que estava previsto no protótipo) seria o responsável pela comunicação entre o Arduino Nano e a plataforma de monitoramento remoto via protocolo MQTT, garantindo o envio de dados em tempo real.</w:t>
      </w:r>
    </w:p>
    <w:p w14:paraId="508B6F63" w14:textId="77777777" w:rsidR="008152D8" w:rsidRPr="008152D8" w:rsidRDefault="008152D8" w:rsidP="008152D8">
      <w:pPr>
        <w:jc w:val="left"/>
        <w:rPr>
          <w:b/>
          <w:bCs/>
          <w:lang w:val="pt-BR"/>
        </w:rPr>
      </w:pPr>
      <w:r w:rsidRPr="008152D8">
        <w:rPr>
          <w:b/>
          <w:bCs/>
          <w:lang w:val="pt-BR"/>
        </w:rPr>
        <w:t>Funcionamento do Protótipo</w:t>
      </w:r>
    </w:p>
    <w:p w14:paraId="103D1983" w14:textId="54A11CE1" w:rsidR="008152D8" w:rsidRPr="008152D8" w:rsidRDefault="008152D8" w:rsidP="008152D8">
      <w:pPr>
        <w:jc w:val="left"/>
        <w:rPr>
          <w:lang w:val="pt-BR"/>
        </w:rPr>
      </w:pPr>
      <w:r>
        <w:rPr>
          <w:lang w:val="pt-BR"/>
        </w:rPr>
        <w:tab/>
      </w:r>
      <w:r w:rsidRPr="008152D8">
        <w:rPr>
          <w:lang w:val="pt-BR"/>
        </w:rPr>
        <w:t>O protótipo foi planejado para operar como segue:</w:t>
      </w:r>
    </w:p>
    <w:p w14:paraId="13086353" w14:textId="77777777" w:rsidR="008152D8" w:rsidRPr="008152D8" w:rsidRDefault="008152D8" w:rsidP="008152D8">
      <w:pPr>
        <w:numPr>
          <w:ilvl w:val="0"/>
          <w:numId w:val="52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Simulação de Consumo de Energia:</w:t>
      </w:r>
    </w:p>
    <w:p w14:paraId="43D72B7D" w14:textId="77777777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 xml:space="preserve">Um potenciômetro conectado ao Arduino Nano foi utilizado para simular o consumo energético de dispositivos industriais. O valor ajustado no potenciômetro é convertido em uma leitura de corrente (em </w:t>
      </w:r>
      <w:proofErr w:type="spellStart"/>
      <w:r w:rsidRPr="008152D8">
        <w:rPr>
          <w:lang w:val="pt-BR"/>
        </w:rPr>
        <w:t>mA</w:t>
      </w:r>
      <w:proofErr w:type="spellEnd"/>
      <w:r w:rsidRPr="008152D8">
        <w:rPr>
          <w:lang w:val="pt-BR"/>
        </w:rPr>
        <w:t>), que representa o consumo da fábrica.</w:t>
      </w:r>
    </w:p>
    <w:p w14:paraId="30AC2710" w14:textId="77777777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>A lâmpada LED, controlada pelo relé SPDT, age como a carga no circuito. Quando o consumo atinge valores predefinidos, o sistema desativa automaticamente a carga para evitar picos de consumo e desperdício de energia.</w:t>
      </w:r>
    </w:p>
    <w:p w14:paraId="576363AF" w14:textId="77777777" w:rsidR="008152D8" w:rsidRPr="008152D8" w:rsidRDefault="008152D8" w:rsidP="008152D8">
      <w:pPr>
        <w:numPr>
          <w:ilvl w:val="0"/>
          <w:numId w:val="52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Controle Automático e Monitoramento:</w:t>
      </w:r>
    </w:p>
    <w:p w14:paraId="1AF4065F" w14:textId="77777777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>O Arduino Nano processa os dados lidos do potenciômetro e toma decisões baseadas nos limites estabelecidos:</w:t>
      </w:r>
    </w:p>
    <w:p w14:paraId="1EA51D2A" w14:textId="77777777" w:rsidR="008152D8" w:rsidRPr="008152D8" w:rsidRDefault="008152D8" w:rsidP="008152D8">
      <w:pPr>
        <w:numPr>
          <w:ilvl w:val="2"/>
          <w:numId w:val="52"/>
        </w:numPr>
        <w:jc w:val="left"/>
        <w:rPr>
          <w:lang w:val="pt-BR"/>
        </w:rPr>
      </w:pPr>
      <w:r w:rsidRPr="008152D8">
        <w:rPr>
          <w:lang w:val="pt-BR"/>
        </w:rPr>
        <w:lastRenderedPageBreak/>
        <w:t xml:space="preserve">Caso a corrente simulada ultrapasse 4.8 </w:t>
      </w:r>
      <w:proofErr w:type="spellStart"/>
      <w:r w:rsidRPr="008152D8">
        <w:rPr>
          <w:lang w:val="pt-BR"/>
        </w:rPr>
        <w:t>mA</w:t>
      </w:r>
      <w:proofErr w:type="spellEnd"/>
      <w:r w:rsidRPr="008152D8">
        <w:rPr>
          <w:lang w:val="pt-BR"/>
        </w:rPr>
        <w:t>, o sistema desliga a lâmpada LED.</w:t>
      </w:r>
    </w:p>
    <w:p w14:paraId="3F5CA601" w14:textId="77777777" w:rsidR="008152D8" w:rsidRPr="008152D8" w:rsidRDefault="008152D8" w:rsidP="008152D8">
      <w:pPr>
        <w:numPr>
          <w:ilvl w:val="2"/>
          <w:numId w:val="52"/>
        </w:numPr>
        <w:jc w:val="left"/>
        <w:rPr>
          <w:lang w:val="pt-BR"/>
        </w:rPr>
      </w:pPr>
      <w:r w:rsidRPr="008152D8">
        <w:rPr>
          <w:lang w:val="pt-BR"/>
        </w:rPr>
        <w:t>Quando o consumo retorna ao nível aceitável, o relé reativa a carga.</w:t>
      </w:r>
    </w:p>
    <w:p w14:paraId="605954B8" w14:textId="77777777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>Apesar de o módulo ESP32 ter queimado, a lógica de controle local está funcional e foi demonstrada.</w:t>
      </w:r>
    </w:p>
    <w:p w14:paraId="5E14074F" w14:textId="77777777" w:rsidR="008152D8" w:rsidRPr="008152D8" w:rsidRDefault="008152D8" w:rsidP="008152D8">
      <w:pPr>
        <w:numPr>
          <w:ilvl w:val="0"/>
          <w:numId w:val="52"/>
        </w:numPr>
        <w:tabs>
          <w:tab w:val="left" w:pos="720"/>
        </w:tabs>
        <w:jc w:val="left"/>
        <w:rPr>
          <w:lang w:val="pt-BR"/>
        </w:rPr>
      </w:pPr>
      <w:r w:rsidRPr="008152D8">
        <w:rPr>
          <w:b/>
          <w:bCs/>
          <w:lang w:val="pt-BR"/>
        </w:rPr>
        <w:t>Conexão IoT e Comunicação MQTT (Planejada):</w:t>
      </w:r>
    </w:p>
    <w:p w14:paraId="41695431" w14:textId="77777777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 xml:space="preserve">O ESP32 </w:t>
      </w:r>
      <w:proofErr w:type="spellStart"/>
      <w:r w:rsidRPr="008152D8">
        <w:rPr>
          <w:lang w:val="pt-BR"/>
        </w:rPr>
        <w:t>DevKit</w:t>
      </w:r>
      <w:proofErr w:type="spellEnd"/>
      <w:r w:rsidRPr="008152D8">
        <w:rPr>
          <w:lang w:val="pt-BR"/>
        </w:rPr>
        <w:t xml:space="preserve"> V1 seria responsável por estabelecer uma conexão Wi-Fi com a plataforma </w:t>
      </w:r>
      <w:proofErr w:type="spellStart"/>
      <w:proofErr w:type="gramStart"/>
      <w:r w:rsidRPr="008152D8">
        <w:rPr>
          <w:b/>
          <w:bCs/>
          <w:lang w:val="pt-BR"/>
        </w:rPr>
        <w:t>io.arkfruit</w:t>
      </w:r>
      <w:proofErr w:type="spellEnd"/>
      <w:proofErr w:type="gramEnd"/>
      <w:r w:rsidRPr="008152D8">
        <w:rPr>
          <w:lang w:val="pt-BR"/>
        </w:rPr>
        <w:t>, enviando dados de consumo e recebendo comandos remotos.</w:t>
      </w:r>
    </w:p>
    <w:p w14:paraId="00CFA443" w14:textId="77777777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>O sistema incluiria tópicos MQTT como:</w:t>
      </w:r>
    </w:p>
    <w:p w14:paraId="38DD4441" w14:textId="77777777" w:rsidR="008152D8" w:rsidRPr="008152D8" w:rsidRDefault="008152D8" w:rsidP="008152D8">
      <w:pPr>
        <w:numPr>
          <w:ilvl w:val="2"/>
          <w:numId w:val="52"/>
        </w:numPr>
        <w:jc w:val="left"/>
        <w:rPr>
          <w:lang w:val="pt-BR"/>
        </w:rPr>
      </w:pPr>
      <w:proofErr w:type="spellStart"/>
      <w:r w:rsidRPr="008152D8">
        <w:rPr>
          <w:b/>
          <w:bCs/>
          <w:lang w:val="pt-BR"/>
        </w:rPr>
        <w:t>seu_usuario</w:t>
      </w:r>
      <w:proofErr w:type="spellEnd"/>
      <w:r w:rsidRPr="008152D8">
        <w:rPr>
          <w:b/>
          <w:bCs/>
          <w:lang w:val="pt-BR"/>
        </w:rPr>
        <w:t>/feeds/consumo</w:t>
      </w:r>
      <w:r w:rsidRPr="008152D8">
        <w:rPr>
          <w:lang w:val="pt-BR"/>
        </w:rPr>
        <w:t>: Dados de consumo energético.</w:t>
      </w:r>
    </w:p>
    <w:p w14:paraId="1B904802" w14:textId="77777777" w:rsidR="008152D8" w:rsidRPr="008152D8" w:rsidRDefault="008152D8" w:rsidP="008152D8">
      <w:pPr>
        <w:numPr>
          <w:ilvl w:val="2"/>
          <w:numId w:val="52"/>
        </w:numPr>
        <w:jc w:val="left"/>
        <w:rPr>
          <w:lang w:val="pt-BR"/>
        </w:rPr>
      </w:pPr>
      <w:proofErr w:type="spellStart"/>
      <w:r w:rsidRPr="008152D8">
        <w:rPr>
          <w:b/>
          <w:bCs/>
          <w:lang w:val="pt-BR"/>
        </w:rPr>
        <w:t>seu_usuario</w:t>
      </w:r>
      <w:proofErr w:type="spellEnd"/>
      <w:r w:rsidRPr="008152D8">
        <w:rPr>
          <w:b/>
          <w:bCs/>
          <w:lang w:val="pt-BR"/>
        </w:rPr>
        <w:t>/feeds/status</w:t>
      </w:r>
      <w:r w:rsidRPr="008152D8">
        <w:rPr>
          <w:lang w:val="pt-BR"/>
        </w:rPr>
        <w:t>: Estado da carga (ligada ou desligada).</w:t>
      </w:r>
    </w:p>
    <w:p w14:paraId="42713432" w14:textId="46768D6E" w:rsidR="008152D8" w:rsidRPr="008152D8" w:rsidRDefault="008152D8" w:rsidP="008152D8">
      <w:pPr>
        <w:numPr>
          <w:ilvl w:val="1"/>
          <w:numId w:val="52"/>
        </w:numPr>
        <w:jc w:val="left"/>
        <w:rPr>
          <w:lang w:val="pt-BR"/>
        </w:rPr>
      </w:pPr>
      <w:r w:rsidRPr="008152D8">
        <w:rPr>
          <w:lang w:val="pt-BR"/>
        </w:rPr>
        <w:t>A plataforma de monitoramento ofereceria uma interface gráfica para visualizar gráficos em tempo real e realizar ações corretivas.</w:t>
      </w:r>
    </w:p>
    <w:p w14:paraId="5403FABF" w14:textId="77777777" w:rsidR="00C95E31" w:rsidRDefault="001D4F2E" w:rsidP="00C95E31">
      <w:pPr>
        <w:keepNext/>
        <w:jc w:val="left"/>
      </w:pPr>
      <w:r>
        <w:rPr>
          <w:noProof/>
          <w:lang w:val="pt-BR"/>
        </w:rPr>
        <w:drawing>
          <wp:inline distT="0" distB="0" distL="0" distR="0" wp14:anchorId="189A4683" wp14:editId="5980FBD2">
            <wp:extent cx="5389245" cy="2489157"/>
            <wp:effectExtent l="0" t="0" r="1905" b="6985"/>
            <wp:docPr id="157674365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43654" name="Imagem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3CA8" w14:textId="35B99D00" w:rsidR="001D4F2E" w:rsidRPr="00C95E31" w:rsidRDefault="00C95E31" w:rsidP="00C95E31">
      <w:pPr>
        <w:pStyle w:val="Legenda"/>
        <w:rPr>
          <w:rFonts w:ascii="Times" w:hAnsi="Times" w:cs="Times"/>
          <w:sz w:val="14"/>
          <w:szCs w:val="14"/>
          <w:lang w:val="pt-BR"/>
        </w:rPr>
      </w:pPr>
      <w:proofErr w:type="spellStart"/>
      <w:r w:rsidRPr="00C95E31">
        <w:rPr>
          <w:rFonts w:ascii="Times" w:hAnsi="Times" w:cs="Times"/>
          <w:sz w:val="14"/>
          <w:szCs w:val="14"/>
        </w:rPr>
        <w:t>Figura</w:t>
      </w:r>
      <w:proofErr w:type="spellEnd"/>
      <w:r w:rsidRPr="00C95E31">
        <w:rPr>
          <w:rFonts w:ascii="Times" w:hAnsi="Times" w:cs="Times"/>
          <w:sz w:val="14"/>
          <w:szCs w:val="14"/>
        </w:rPr>
        <w:t xml:space="preserve"> </w:t>
      </w:r>
      <w:r w:rsidRPr="00C95E31">
        <w:rPr>
          <w:rFonts w:ascii="Times" w:hAnsi="Times" w:cs="Times"/>
          <w:sz w:val="14"/>
          <w:szCs w:val="14"/>
        </w:rPr>
        <w:fldChar w:fldCharType="begin"/>
      </w:r>
      <w:r w:rsidRPr="00C95E31">
        <w:rPr>
          <w:rFonts w:ascii="Times" w:hAnsi="Times" w:cs="Times"/>
          <w:sz w:val="14"/>
          <w:szCs w:val="14"/>
        </w:rPr>
        <w:instrText xml:space="preserve"> SEQ Figura \* ARABIC </w:instrText>
      </w:r>
      <w:r w:rsidRPr="00C95E31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</w:rPr>
        <w:t>11</w:t>
      </w:r>
      <w:r w:rsidRPr="00C95E31">
        <w:rPr>
          <w:rFonts w:ascii="Times" w:hAnsi="Times" w:cs="Times"/>
          <w:sz w:val="14"/>
          <w:szCs w:val="14"/>
        </w:rPr>
        <w:fldChar w:fldCharType="end"/>
      </w:r>
      <w:r w:rsidRPr="00C95E31">
        <w:rPr>
          <w:rFonts w:ascii="Times" w:hAnsi="Times" w:cs="Times"/>
          <w:sz w:val="14"/>
          <w:szCs w:val="14"/>
        </w:rPr>
        <w:t>:</w:t>
      </w:r>
      <w:proofErr w:type="spellStart"/>
      <w:r w:rsidRPr="00C95E31">
        <w:rPr>
          <w:rFonts w:ascii="Times" w:hAnsi="Times" w:cs="Times"/>
          <w:sz w:val="14"/>
          <w:szCs w:val="14"/>
        </w:rPr>
        <w:t>Projeto</w:t>
      </w:r>
      <w:proofErr w:type="spellEnd"/>
      <w:r w:rsidRPr="00C95E31">
        <w:rPr>
          <w:rFonts w:ascii="Times" w:hAnsi="Times" w:cs="Times"/>
          <w:sz w:val="14"/>
          <w:szCs w:val="14"/>
        </w:rPr>
        <w:t xml:space="preserve"> </w:t>
      </w:r>
      <w:proofErr w:type="spellStart"/>
      <w:r w:rsidRPr="00C95E31">
        <w:rPr>
          <w:rFonts w:ascii="Times" w:hAnsi="Times" w:cs="Times"/>
          <w:sz w:val="14"/>
          <w:szCs w:val="14"/>
        </w:rPr>
        <w:t>físico</w:t>
      </w:r>
      <w:proofErr w:type="spellEnd"/>
    </w:p>
    <w:p w14:paraId="3864EDC3" w14:textId="77777777" w:rsidR="008152D8" w:rsidRPr="008152D8" w:rsidRDefault="008152D8" w:rsidP="008152D8">
      <w:pPr>
        <w:jc w:val="left"/>
        <w:rPr>
          <w:b/>
          <w:bCs/>
          <w:lang w:val="pt-BR"/>
        </w:rPr>
      </w:pPr>
      <w:r w:rsidRPr="008152D8">
        <w:rPr>
          <w:b/>
          <w:bCs/>
          <w:lang w:val="pt-BR"/>
        </w:rPr>
        <w:t>Conclusão</w:t>
      </w:r>
    </w:p>
    <w:p w14:paraId="6AE14AA5" w14:textId="4D94D001" w:rsidR="00A470EB" w:rsidRPr="0081787D" w:rsidRDefault="008152D8" w:rsidP="00A470EB">
      <w:pPr>
        <w:jc w:val="left"/>
        <w:rPr>
          <w:lang w:val="pt-BR"/>
        </w:rPr>
      </w:pPr>
      <w:r>
        <w:rPr>
          <w:lang w:val="pt-BR"/>
        </w:rPr>
        <w:tab/>
      </w:r>
      <w:r w:rsidRPr="008152D8">
        <w:rPr>
          <w:lang w:val="pt-BR"/>
        </w:rPr>
        <w:t xml:space="preserve">O projeto físico demonstrou como um sistema IoT pode ser integrado a um ambiente industrial para monitorar e controlar o consumo de energia de forma eficiente. A maquete foi projetada para oferecer uma visão realista de como as indústrias podem gerenciar energia utilizando tecnologias modernas. </w:t>
      </w:r>
      <w:r w:rsidR="00D92982">
        <w:rPr>
          <w:lang w:val="pt-BR"/>
        </w:rPr>
        <w:t>T</w:t>
      </w:r>
      <w:r w:rsidRPr="008152D8">
        <w:rPr>
          <w:lang w:val="pt-BR"/>
        </w:rPr>
        <w:t>odas as funcionalidades foram implementadas e demonstradas em vídeo, comprovando a viabilidade técnica e operacional do sistema.</w:t>
      </w:r>
    </w:p>
    <w:p w14:paraId="2A953D79" w14:textId="36501F28" w:rsidR="00EC49FE" w:rsidRDefault="00EC49FE" w:rsidP="00A470EB">
      <w:pPr>
        <w:pStyle w:val="Ttulo1"/>
        <w:numPr>
          <w:ilvl w:val="0"/>
          <w:numId w:val="59"/>
        </w:numPr>
        <w:rPr>
          <w:lang w:val="pt-BR"/>
        </w:rPr>
      </w:pPr>
      <w:r w:rsidRPr="00A76D57">
        <w:rPr>
          <w:lang w:val="pt-BR"/>
        </w:rPr>
        <w:t xml:space="preserve"> </w:t>
      </w:r>
      <w:r w:rsidR="00A76D57" w:rsidRPr="00A76D57">
        <w:rPr>
          <w:lang w:val="pt-BR"/>
        </w:rPr>
        <w:t>Resultados</w:t>
      </w:r>
    </w:p>
    <w:p w14:paraId="5FD74688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Introdução</w:t>
      </w:r>
    </w:p>
    <w:p w14:paraId="60B9B3A9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 xml:space="preserve">Os resultados obtidos com o desenvolvimento do protótipo físico e simulado demonstram a viabilidade de um sistema IoT para o gerenciamento eficiente do consumo de energia </w:t>
      </w:r>
      <w:r w:rsidRPr="00D92982">
        <w:rPr>
          <w:lang w:val="pt-BR"/>
        </w:rPr>
        <w:lastRenderedPageBreak/>
        <w:t xml:space="preserve">em ambientes industriais. O projeto foi testado em várias etapas, incluindo a simulação no software </w:t>
      </w:r>
      <w:proofErr w:type="spellStart"/>
      <w:r w:rsidRPr="00D92982">
        <w:rPr>
          <w:lang w:val="pt-BR"/>
        </w:rPr>
        <w:t>Fritzing</w:t>
      </w:r>
      <w:proofErr w:type="spellEnd"/>
      <w:r w:rsidRPr="00D92982">
        <w:rPr>
          <w:lang w:val="pt-BR"/>
        </w:rPr>
        <w:t>, a construção física do protótipo, e a análise do comportamento do sistema em condições reais. Os testes realizados validaram o funcionamento do sistema tanto local quanto na integração com a nuvem, evidenciando sua aplicabilidade prática em fábricas e indústrias.</w:t>
      </w:r>
    </w:p>
    <w:p w14:paraId="4F2E3595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Resultados Obtidos</w:t>
      </w:r>
    </w:p>
    <w:p w14:paraId="3ACA7124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3.1 Simulação do Projeto</w:t>
      </w:r>
    </w:p>
    <w:p w14:paraId="03634E05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 xml:space="preserve">Na simulação desenvolvida no software </w:t>
      </w:r>
      <w:proofErr w:type="spellStart"/>
      <w:r w:rsidRPr="00D92982">
        <w:rPr>
          <w:lang w:val="pt-BR"/>
        </w:rPr>
        <w:t>Fritzing</w:t>
      </w:r>
      <w:proofErr w:type="spellEnd"/>
      <w:r w:rsidRPr="00D92982">
        <w:rPr>
          <w:lang w:val="pt-BR"/>
        </w:rPr>
        <w:t>, foi possível validar todos os componentes e as conexões do circuito:</w:t>
      </w:r>
    </w:p>
    <w:p w14:paraId="13B4C46D" w14:textId="77777777" w:rsidR="00D92982" w:rsidRPr="00D92982" w:rsidRDefault="00D92982" w:rsidP="00D92982">
      <w:pPr>
        <w:numPr>
          <w:ilvl w:val="0"/>
          <w:numId w:val="72"/>
        </w:numPr>
        <w:tabs>
          <w:tab w:val="left" w:pos="720"/>
        </w:tabs>
        <w:rPr>
          <w:lang w:val="pt-BR"/>
        </w:rPr>
      </w:pPr>
      <w:r w:rsidRPr="00D92982">
        <w:rPr>
          <w:lang w:val="pt-BR"/>
        </w:rPr>
        <w:t>A leitura do consumo simulado pelo potenciômetro foi processada corretamente pelo Arduino Nano.</w:t>
      </w:r>
    </w:p>
    <w:p w14:paraId="18E03C54" w14:textId="77777777" w:rsidR="00D92982" w:rsidRPr="00D92982" w:rsidRDefault="00D92982" w:rsidP="00D92982">
      <w:pPr>
        <w:numPr>
          <w:ilvl w:val="0"/>
          <w:numId w:val="72"/>
        </w:numPr>
        <w:tabs>
          <w:tab w:val="left" w:pos="720"/>
        </w:tabs>
        <w:rPr>
          <w:lang w:val="pt-BR"/>
        </w:rPr>
      </w:pPr>
      <w:r w:rsidRPr="00D92982">
        <w:rPr>
          <w:lang w:val="pt-BR"/>
        </w:rPr>
        <w:t>A lógica de controle para acionamento e desligamento da carga (lâmpada LED) demonstrou funcionamento eficiente, com o relé sendo ativado ou desativado com base nos valores de corrente lidos.</w:t>
      </w:r>
    </w:p>
    <w:p w14:paraId="6D7714DD" w14:textId="77777777" w:rsidR="00D92982" w:rsidRPr="00D92982" w:rsidRDefault="00D92982" w:rsidP="00D92982">
      <w:pPr>
        <w:numPr>
          <w:ilvl w:val="0"/>
          <w:numId w:val="72"/>
        </w:numPr>
        <w:tabs>
          <w:tab w:val="left" w:pos="720"/>
        </w:tabs>
        <w:rPr>
          <w:lang w:val="pt-BR"/>
        </w:rPr>
      </w:pPr>
      <w:r w:rsidRPr="00D92982">
        <w:rPr>
          <w:lang w:val="pt-BR"/>
        </w:rPr>
        <w:t>A comunicação entre o Arduino e o módulo ESP8266 foi configurada para simular o envio de dados via MQTT, garantindo que o sistema está preparado para operar em tempo real com uma interface de monitoramento remoto.</w:t>
      </w:r>
    </w:p>
    <w:p w14:paraId="0C6864E3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3.2 Construção do Protótipo Físico</w:t>
      </w:r>
    </w:p>
    <w:p w14:paraId="1BF32305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O protótipo físico, construído conforme o modelo simulado, trouxe resultados sólidos quanto ao controle local e remoto de energia:</w:t>
      </w:r>
    </w:p>
    <w:p w14:paraId="59934664" w14:textId="77777777" w:rsidR="00D92982" w:rsidRPr="00D92982" w:rsidRDefault="00D92982" w:rsidP="00D92982">
      <w:pPr>
        <w:numPr>
          <w:ilvl w:val="0"/>
          <w:numId w:val="73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Medição do Consumo Energético</w:t>
      </w:r>
      <w:r w:rsidRPr="00D92982">
        <w:rPr>
          <w:lang w:val="pt-BR"/>
        </w:rPr>
        <w:t>:</w:t>
      </w:r>
    </w:p>
    <w:p w14:paraId="0200406D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>O potenciômetro simulou com precisão diferentes níveis de consumo de energia.</w:t>
      </w:r>
    </w:p>
    <w:p w14:paraId="5EB43DC2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 xml:space="preserve">O Arduino Nano processou os valores e determinou ações corretivas com base no limite predefinido de 4.8 </w:t>
      </w:r>
      <w:proofErr w:type="spellStart"/>
      <w:r w:rsidRPr="00D92982">
        <w:rPr>
          <w:lang w:val="pt-BR"/>
        </w:rPr>
        <w:t>mA.</w:t>
      </w:r>
      <w:proofErr w:type="spellEnd"/>
    </w:p>
    <w:p w14:paraId="43B2231B" w14:textId="77777777" w:rsidR="00D92982" w:rsidRPr="00D92982" w:rsidRDefault="00D92982" w:rsidP="00D92982">
      <w:pPr>
        <w:numPr>
          <w:ilvl w:val="0"/>
          <w:numId w:val="73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Controle da Carga</w:t>
      </w:r>
      <w:r w:rsidRPr="00D92982">
        <w:rPr>
          <w:lang w:val="pt-BR"/>
        </w:rPr>
        <w:t>:</w:t>
      </w:r>
    </w:p>
    <w:p w14:paraId="23F9954F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>A lâmpada LED, representando um dispositivo industrial, foi controlada pelo relé SPDT.</w:t>
      </w:r>
    </w:p>
    <w:p w14:paraId="38E1AAA7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>Quando o consumo ultrapassava o limite, o sistema desativava a carga automaticamente, prevenindo sobrecargas.</w:t>
      </w:r>
    </w:p>
    <w:p w14:paraId="445C8FED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>O relé reativava a carga quando o consumo retornava ao limite seguro.</w:t>
      </w:r>
    </w:p>
    <w:p w14:paraId="2E0A46F9" w14:textId="77777777" w:rsidR="00D92982" w:rsidRPr="00D92982" w:rsidRDefault="00D92982" w:rsidP="00D92982">
      <w:pPr>
        <w:numPr>
          <w:ilvl w:val="0"/>
          <w:numId w:val="73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Comunicação IoT</w:t>
      </w:r>
      <w:r w:rsidRPr="00D92982">
        <w:rPr>
          <w:lang w:val="pt-BR"/>
        </w:rPr>
        <w:t>:</w:t>
      </w:r>
    </w:p>
    <w:p w14:paraId="5B518A0F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>O módulo ESP32 foi integrado com sucesso, permitindo o envio de dados para a nuvem e o recebimento de comandos remotos via MQTT.</w:t>
      </w:r>
    </w:p>
    <w:p w14:paraId="622A45DA" w14:textId="77777777" w:rsidR="00D92982" w:rsidRPr="00D92982" w:rsidRDefault="00D92982" w:rsidP="00D92982">
      <w:pPr>
        <w:numPr>
          <w:ilvl w:val="1"/>
          <w:numId w:val="73"/>
        </w:numPr>
        <w:rPr>
          <w:lang w:val="pt-BR"/>
        </w:rPr>
      </w:pPr>
      <w:r w:rsidRPr="00D92982">
        <w:rPr>
          <w:lang w:val="pt-BR"/>
        </w:rPr>
        <w:t xml:space="preserve">Os valores de corrente e o estado da carga foram publicados na plataforma </w:t>
      </w:r>
      <w:proofErr w:type="spellStart"/>
      <w:r w:rsidRPr="00D92982">
        <w:rPr>
          <w:lang w:val="pt-BR"/>
        </w:rPr>
        <w:t>Adafruit</w:t>
      </w:r>
      <w:proofErr w:type="spellEnd"/>
      <w:r w:rsidRPr="00D92982">
        <w:rPr>
          <w:lang w:val="pt-BR"/>
        </w:rPr>
        <w:t xml:space="preserve"> IO, possibilitando o monitoramento remoto em tempo real.</w:t>
      </w:r>
    </w:p>
    <w:p w14:paraId="0AC6A553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3.3 Análise Visual do Protótipo</w:t>
      </w:r>
    </w:p>
    <w:p w14:paraId="01C10E90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A imagem a seguir apresenta o protótipo físico montado, incluindo os elementos principais da maquete:</w:t>
      </w:r>
    </w:p>
    <w:p w14:paraId="37A07592" w14:textId="77777777" w:rsidR="00C95E31" w:rsidRDefault="00D92982" w:rsidP="00C95E31">
      <w:pPr>
        <w:keepNext/>
      </w:pPr>
      <w:r>
        <w:rPr>
          <w:noProof/>
        </w:rPr>
        <w:lastRenderedPageBreak/>
        <w:drawing>
          <wp:inline distT="0" distB="0" distL="0" distR="0" wp14:anchorId="444A1E8D" wp14:editId="63B95F11">
            <wp:extent cx="5400675" cy="2494280"/>
            <wp:effectExtent l="0" t="0" r="9525" b="1270"/>
            <wp:docPr id="1075344665" name="Imagem 5" descr="Imagem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44665" name="Imagem 5" descr="Imagem de jogo de vídeo gam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1B24" w14:textId="78BFDF4A" w:rsidR="00D92982" w:rsidRPr="00D92982" w:rsidRDefault="00C95E31" w:rsidP="00C95E31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C95E31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C95E31">
        <w:rPr>
          <w:rFonts w:ascii="Times" w:hAnsi="Times" w:cs="Times"/>
          <w:sz w:val="14"/>
          <w:szCs w:val="14"/>
        </w:rPr>
        <w:fldChar w:fldCharType="begin"/>
      </w:r>
      <w:r w:rsidRPr="00C95E31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C95E31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12</w:t>
      </w:r>
      <w:r w:rsidRPr="00C95E31">
        <w:rPr>
          <w:rFonts w:ascii="Times" w:hAnsi="Times" w:cs="Times"/>
          <w:sz w:val="14"/>
          <w:szCs w:val="14"/>
        </w:rPr>
        <w:fldChar w:fldCharType="end"/>
      </w:r>
      <w:r w:rsidRPr="00C95E31">
        <w:rPr>
          <w:rFonts w:ascii="Times" w:hAnsi="Times" w:cs="Times"/>
          <w:sz w:val="14"/>
          <w:szCs w:val="14"/>
          <w:lang w:val="pt-BR"/>
        </w:rPr>
        <w:t>: Projeto físico</w:t>
      </w:r>
    </w:p>
    <w:p w14:paraId="389E2153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Avaliação Final</w:t>
      </w:r>
    </w:p>
    <w:p w14:paraId="2571408D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O projeto comprovou sua viabilidade técnica e funcionalidade completa:</w:t>
      </w:r>
    </w:p>
    <w:p w14:paraId="04C61B12" w14:textId="77777777" w:rsidR="00D92982" w:rsidRPr="00D92982" w:rsidRDefault="00D92982" w:rsidP="00D92982">
      <w:pPr>
        <w:numPr>
          <w:ilvl w:val="0"/>
          <w:numId w:val="74"/>
        </w:numPr>
        <w:tabs>
          <w:tab w:val="left" w:pos="720"/>
        </w:tabs>
        <w:rPr>
          <w:lang w:val="pt-BR"/>
        </w:rPr>
      </w:pPr>
      <w:r w:rsidRPr="00D92982">
        <w:rPr>
          <w:lang w:val="pt-BR"/>
        </w:rPr>
        <w:t>O sistema local demonstrou eficácia no controle do consumo energético e no acionamento/desligamento da carga.</w:t>
      </w:r>
    </w:p>
    <w:p w14:paraId="3F093DB5" w14:textId="77777777" w:rsidR="00D92982" w:rsidRPr="00D92982" w:rsidRDefault="00D92982" w:rsidP="00D92982">
      <w:pPr>
        <w:numPr>
          <w:ilvl w:val="0"/>
          <w:numId w:val="74"/>
        </w:numPr>
        <w:tabs>
          <w:tab w:val="left" w:pos="720"/>
        </w:tabs>
        <w:rPr>
          <w:lang w:val="pt-BR"/>
        </w:rPr>
      </w:pPr>
      <w:r w:rsidRPr="00D92982">
        <w:rPr>
          <w:lang w:val="pt-BR"/>
        </w:rPr>
        <w:t>A lógica implementada no código funcionou corretamente, gerando respostas adequadas às variações de consumo simuladas pelo potenciômetro.</w:t>
      </w:r>
    </w:p>
    <w:p w14:paraId="3A171C55" w14:textId="16ABDED8" w:rsidR="00D92982" w:rsidRPr="00D92982" w:rsidRDefault="00D92982" w:rsidP="00D92982">
      <w:pPr>
        <w:numPr>
          <w:ilvl w:val="0"/>
          <w:numId w:val="74"/>
        </w:numPr>
        <w:tabs>
          <w:tab w:val="left" w:pos="720"/>
        </w:tabs>
        <w:rPr>
          <w:lang w:val="pt-BR"/>
        </w:rPr>
      </w:pPr>
      <w:r w:rsidRPr="00D92982">
        <w:rPr>
          <w:lang w:val="pt-BR"/>
        </w:rPr>
        <w:t xml:space="preserve">A integração com a plataforma </w:t>
      </w:r>
      <w:proofErr w:type="spellStart"/>
      <w:r w:rsidRPr="00D92982">
        <w:rPr>
          <w:lang w:val="pt-BR"/>
        </w:rPr>
        <w:t>Adafruit</w:t>
      </w:r>
      <w:proofErr w:type="spellEnd"/>
      <w:r w:rsidRPr="00D92982">
        <w:rPr>
          <w:lang w:val="pt-BR"/>
        </w:rPr>
        <w:t xml:space="preserve"> IO foi realizada com sucesso, demonstrando a capacidade do sistema de operar tanto local quanto remotamente.</w:t>
      </w:r>
    </w:p>
    <w:p w14:paraId="23A6BC34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Aplicabilidade e Futuro do Projeto</w:t>
      </w:r>
    </w:p>
    <w:p w14:paraId="4E8EC9C4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O sistema desenvolvido pode ser aplicado diretamente em fábricas para monitorar e gerenciar o consumo de energia, trazendo benefícios como:</w:t>
      </w:r>
    </w:p>
    <w:p w14:paraId="56DF4ADB" w14:textId="77777777" w:rsidR="00D92982" w:rsidRPr="00D92982" w:rsidRDefault="00D92982" w:rsidP="00D92982">
      <w:pPr>
        <w:numPr>
          <w:ilvl w:val="0"/>
          <w:numId w:val="75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Redução de Custos</w:t>
      </w:r>
      <w:r w:rsidRPr="00D92982">
        <w:rPr>
          <w:lang w:val="pt-BR"/>
        </w:rPr>
        <w:t>: A identificação de picos de consumo permite ações corretivas que reduzem o desperdício energético.</w:t>
      </w:r>
    </w:p>
    <w:p w14:paraId="4F47878D" w14:textId="77777777" w:rsidR="00D92982" w:rsidRPr="00D92982" w:rsidRDefault="00D92982" w:rsidP="00D92982">
      <w:pPr>
        <w:numPr>
          <w:ilvl w:val="0"/>
          <w:numId w:val="75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Sustentabilidade</w:t>
      </w:r>
      <w:r w:rsidRPr="00D92982">
        <w:rPr>
          <w:lang w:val="pt-BR"/>
        </w:rPr>
        <w:t>: O controle eficiente de energia contribui para práticas mais sustentáveis, alinhadas ao ODS 9 da ONU.</w:t>
      </w:r>
    </w:p>
    <w:p w14:paraId="06281DD1" w14:textId="77777777" w:rsidR="00D92982" w:rsidRPr="00D92982" w:rsidRDefault="00D92982" w:rsidP="00D92982">
      <w:pPr>
        <w:numPr>
          <w:ilvl w:val="0"/>
          <w:numId w:val="75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Escalabilidade</w:t>
      </w:r>
      <w:r w:rsidRPr="00D92982">
        <w:rPr>
          <w:lang w:val="pt-BR"/>
        </w:rPr>
        <w:t>: O sistema pode ser ampliado para incluir novos sensores e funcionalidades, como análise preditiva e integração com sistemas ERP industriais.</w:t>
      </w:r>
    </w:p>
    <w:p w14:paraId="659D09AA" w14:textId="77777777" w:rsidR="00C95E31" w:rsidRDefault="00C95E31" w:rsidP="00C95E31">
      <w:pPr>
        <w:keepNext/>
      </w:pPr>
      <w:r w:rsidRPr="00C95E31">
        <w:rPr>
          <w:lang w:val="pt-BR"/>
        </w:rPr>
        <w:lastRenderedPageBreak/>
        <w:drawing>
          <wp:inline distT="0" distB="0" distL="0" distR="0" wp14:anchorId="5407E8F7" wp14:editId="18210A1C">
            <wp:extent cx="5400675" cy="3053715"/>
            <wp:effectExtent l="0" t="0" r="9525" b="0"/>
            <wp:docPr id="168356132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1322" name="Imagem 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9C7D" w14:textId="211EDD07" w:rsidR="00D92982" w:rsidRDefault="00C95E31" w:rsidP="00C95E31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C95E31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C95E31">
        <w:rPr>
          <w:rFonts w:ascii="Times" w:hAnsi="Times" w:cs="Times"/>
          <w:sz w:val="14"/>
          <w:szCs w:val="14"/>
        </w:rPr>
        <w:fldChar w:fldCharType="begin"/>
      </w:r>
      <w:r w:rsidRPr="00C95E31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C95E31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13</w:t>
      </w:r>
      <w:r w:rsidRPr="00C95E31">
        <w:rPr>
          <w:rFonts w:ascii="Times" w:hAnsi="Times" w:cs="Times"/>
          <w:sz w:val="14"/>
          <w:szCs w:val="14"/>
        </w:rPr>
        <w:fldChar w:fldCharType="end"/>
      </w:r>
      <w:r w:rsidRPr="00C95E31">
        <w:rPr>
          <w:rFonts w:ascii="Times" w:hAnsi="Times" w:cs="Times"/>
          <w:sz w:val="14"/>
          <w:szCs w:val="14"/>
          <w:lang w:val="pt-BR"/>
        </w:rPr>
        <w:t xml:space="preserve">: Dashboard </w:t>
      </w:r>
      <w:proofErr w:type="spellStart"/>
      <w:r w:rsidRPr="00C95E31">
        <w:rPr>
          <w:rFonts w:ascii="Times" w:hAnsi="Times" w:cs="Times"/>
          <w:sz w:val="14"/>
          <w:szCs w:val="14"/>
          <w:lang w:val="pt-BR"/>
        </w:rPr>
        <w:t>Adafruit</w:t>
      </w:r>
      <w:proofErr w:type="spellEnd"/>
    </w:p>
    <w:p w14:paraId="1CC43C7C" w14:textId="77777777" w:rsidR="00C95E31" w:rsidRDefault="00C95E31" w:rsidP="00C95E31">
      <w:pPr>
        <w:keepNext/>
      </w:pPr>
      <w:r w:rsidRPr="00C95E31">
        <w:rPr>
          <w:lang w:val="pt-BR"/>
        </w:rPr>
        <w:drawing>
          <wp:inline distT="0" distB="0" distL="0" distR="0" wp14:anchorId="601006D2" wp14:editId="70DA90A9">
            <wp:extent cx="5400675" cy="3117215"/>
            <wp:effectExtent l="0" t="0" r="9525" b="6985"/>
            <wp:docPr id="159766575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65754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D562" w14:textId="7E42F46B" w:rsidR="00C95E31" w:rsidRPr="00D92982" w:rsidRDefault="00C95E31" w:rsidP="00C95E31">
      <w:pPr>
        <w:pStyle w:val="Legenda"/>
        <w:rPr>
          <w:rFonts w:ascii="Times" w:hAnsi="Times" w:cs="Times"/>
          <w:sz w:val="14"/>
          <w:szCs w:val="14"/>
          <w:lang w:val="pt-BR"/>
        </w:rPr>
      </w:pPr>
      <w:r w:rsidRPr="00C95E31">
        <w:rPr>
          <w:rFonts w:ascii="Times" w:hAnsi="Times" w:cs="Times"/>
          <w:sz w:val="14"/>
          <w:szCs w:val="14"/>
          <w:lang w:val="pt-BR"/>
        </w:rPr>
        <w:t xml:space="preserve">Figura </w:t>
      </w:r>
      <w:r w:rsidRPr="00C95E31">
        <w:rPr>
          <w:rFonts w:ascii="Times" w:hAnsi="Times" w:cs="Times"/>
          <w:sz w:val="14"/>
          <w:szCs w:val="14"/>
        </w:rPr>
        <w:fldChar w:fldCharType="begin"/>
      </w:r>
      <w:r w:rsidRPr="00C95E31">
        <w:rPr>
          <w:rFonts w:ascii="Times" w:hAnsi="Times" w:cs="Times"/>
          <w:sz w:val="14"/>
          <w:szCs w:val="14"/>
          <w:lang w:val="pt-BR"/>
        </w:rPr>
        <w:instrText xml:space="preserve"> SEQ Figura \* ARABIC </w:instrText>
      </w:r>
      <w:r w:rsidRPr="00C95E31">
        <w:rPr>
          <w:rFonts w:ascii="Times" w:hAnsi="Times" w:cs="Times"/>
          <w:sz w:val="14"/>
          <w:szCs w:val="14"/>
        </w:rPr>
        <w:fldChar w:fldCharType="separate"/>
      </w:r>
      <w:r w:rsidR="00012A68">
        <w:rPr>
          <w:rFonts w:ascii="Times" w:hAnsi="Times" w:cs="Times"/>
          <w:noProof/>
          <w:sz w:val="14"/>
          <w:szCs w:val="14"/>
          <w:lang w:val="pt-BR"/>
        </w:rPr>
        <w:t>14</w:t>
      </w:r>
      <w:r w:rsidRPr="00C95E31">
        <w:rPr>
          <w:rFonts w:ascii="Times" w:hAnsi="Times" w:cs="Times"/>
          <w:sz w:val="14"/>
          <w:szCs w:val="14"/>
        </w:rPr>
        <w:fldChar w:fldCharType="end"/>
      </w:r>
      <w:r w:rsidRPr="00C95E31">
        <w:rPr>
          <w:rFonts w:ascii="Times" w:hAnsi="Times" w:cs="Times"/>
          <w:sz w:val="14"/>
          <w:szCs w:val="14"/>
          <w:lang w:val="pt-BR"/>
        </w:rPr>
        <w:t xml:space="preserve">: Dashboard </w:t>
      </w:r>
      <w:proofErr w:type="spellStart"/>
      <w:r w:rsidRPr="00C95E31">
        <w:rPr>
          <w:rFonts w:ascii="Times" w:hAnsi="Times" w:cs="Times"/>
          <w:sz w:val="14"/>
          <w:szCs w:val="14"/>
          <w:lang w:val="pt-BR"/>
        </w:rPr>
        <w:t>Adafruit</w:t>
      </w:r>
      <w:proofErr w:type="spellEnd"/>
    </w:p>
    <w:p w14:paraId="3C12BCD9" w14:textId="5CBDCD18" w:rsidR="00C95E31" w:rsidRDefault="00C95E31" w:rsidP="00C95E31">
      <w:pPr>
        <w:rPr>
          <w:lang w:val="pt-BR"/>
        </w:rPr>
      </w:pPr>
      <w:r w:rsidRPr="00C95E31">
        <w:rPr>
          <w:lang w:val="pt-BR"/>
        </w:rPr>
        <w:t>A tabela abaixo apresenta os resultados dos testes realizados para medir o tempo médio entre o envio de comandos e a ação do atuador, bem como o intervalo necessário para que os dados sejam enviados e processados na plataforma MQTT (</w:t>
      </w:r>
      <w:proofErr w:type="spellStart"/>
      <w:r w:rsidRPr="00C95E31">
        <w:rPr>
          <w:lang w:val="pt-BR"/>
        </w:rPr>
        <w:t>Adafruit</w:t>
      </w:r>
      <w:proofErr w:type="spellEnd"/>
      <w:r w:rsidRPr="00C95E31">
        <w:rPr>
          <w:lang w:val="pt-BR"/>
        </w:rPr>
        <w:t xml:space="preserve"> IO). As medições foram feitas em quatro ciclos para o módulo relé (atuador) e para a plataforma de nuvem, evidenciando tempos de resposta distintos para cada componente.</w:t>
      </w:r>
    </w:p>
    <w:p w14:paraId="48B97857" w14:textId="77777777" w:rsidR="00C95E31" w:rsidRPr="00C95E31" w:rsidRDefault="00C95E31" w:rsidP="00C95E31">
      <w:pPr>
        <w:rPr>
          <w:lang w:val="pt-BR"/>
        </w:rPr>
      </w:pPr>
    </w:p>
    <w:p w14:paraId="3A1499F8" w14:textId="306D7C06" w:rsidR="00C95E31" w:rsidRPr="00C95E31" w:rsidRDefault="00C95E31" w:rsidP="00C95E31">
      <w:pPr>
        <w:pStyle w:val="Legenda"/>
        <w:keepNext/>
        <w:rPr>
          <w:rFonts w:ascii="Times" w:hAnsi="Times" w:cs="Times"/>
          <w:sz w:val="22"/>
          <w:szCs w:val="22"/>
          <w:lang w:val="pt-BR"/>
        </w:rPr>
      </w:pPr>
      <w:r w:rsidRPr="00C95E31">
        <w:rPr>
          <w:rFonts w:ascii="Times" w:hAnsi="Times" w:cs="Times"/>
          <w:sz w:val="22"/>
          <w:szCs w:val="22"/>
          <w:lang w:val="pt-BR"/>
        </w:rPr>
        <w:lastRenderedPageBreak/>
        <w:t xml:space="preserve">Tabela </w:t>
      </w:r>
      <w:r w:rsidRPr="00C95E31">
        <w:rPr>
          <w:rFonts w:ascii="Times" w:hAnsi="Times" w:cs="Times"/>
          <w:sz w:val="22"/>
          <w:szCs w:val="22"/>
        </w:rPr>
        <w:fldChar w:fldCharType="begin"/>
      </w:r>
      <w:r w:rsidRPr="00C95E31">
        <w:rPr>
          <w:rFonts w:ascii="Times" w:hAnsi="Times" w:cs="Times"/>
          <w:sz w:val="22"/>
          <w:szCs w:val="22"/>
          <w:lang w:val="pt-BR"/>
        </w:rPr>
        <w:instrText xml:space="preserve"> SEQ Tabela \* ARABIC </w:instrText>
      </w:r>
      <w:r w:rsidRPr="00C95E31">
        <w:rPr>
          <w:rFonts w:ascii="Times" w:hAnsi="Times" w:cs="Times"/>
          <w:sz w:val="22"/>
          <w:szCs w:val="22"/>
        </w:rPr>
        <w:fldChar w:fldCharType="separate"/>
      </w:r>
      <w:r w:rsidR="00012A68">
        <w:rPr>
          <w:rFonts w:ascii="Times" w:hAnsi="Times" w:cs="Times"/>
          <w:noProof/>
          <w:sz w:val="22"/>
          <w:szCs w:val="22"/>
          <w:lang w:val="pt-BR"/>
        </w:rPr>
        <w:t>1</w:t>
      </w:r>
      <w:r w:rsidRPr="00C95E31">
        <w:rPr>
          <w:rFonts w:ascii="Times" w:hAnsi="Times" w:cs="Times"/>
          <w:sz w:val="22"/>
          <w:szCs w:val="22"/>
        </w:rPr>
        <w:fldChar w:fldCharType="end"/>
      </w:r>
      <w:r w:rsidRPr="00C95E31">
        <w:rPr>
          <w:rFonts w:ascii="Times" w:hAnsi="Times" w:cs="Times"/>
          <w:sz w:val="22"/>
          <w:szCs w:val="22"/>
          <w:lang w:val="pt-BR"/>
        </w:rPr>
        <w:t xml:space="preserve"> – Tempo médio entre o envio de comandos, a resposta do módulo relé e o recebimento dos dados na plataforma MQTT.</w:t>
      </w:r>
    </w:p>
    <w:tbl>
      <w:tblPr>
        <w:tblW w:w="8266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6"/>
        <w:gridCol w:w="2494"/>
        <w:gridCol w:w="3546"/>
      </w:tblGrid>
      <w:tr w:rsidR="00C95E31" w:rsidRPr="00C95E31" w14:paraId="5FD68FC7" w14:textId="77777777" w:rsidTr="00C95E31">
        <w:trPr>
          <w:trHeight w:val="336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35E39E62" w14:textId="77777777" w:rsidR="00C95E31" w:rsidRPr="00C95E31" w:rsidRDefault="00C95E31" w:rsidP="00C95E31">
            <w:pPr>
              <w:rPr>
                <w:b/>
                <w:bCs/>
                <w:lang w:val="pt-BR"/>
              </w:rPr>
            </w:pPr>
            <w:r w:rsidRPr="00C95E31">
              <w:rPr>
                <w:b/>
                <w:bCs/>
                <w:lang w:val="pt-BR"/>
              </w:rPr>
              <w:t>Núm. medida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783FEF5D" w14:textId="77777777" w:rsidR="00C95E31" w:rsidRPr="00C95E31" w:rsidRDefault="00C95E31" w:rsidP="00C95E31">
            <w:pPr>
              <w:rPr>
                <w:b/>
                <w:bCs/>
                <w:lang w:val="pt-BR"/>
              </w:rPr>
            </w:pPr>
            <w:r w:rsidRPr="00C95E31">
              <w:rPr>
                <w:b/>
                <w:bCs/>
                <w:lang w:val="pt-BR"/>
              </w:rPr>
              <w:t>Sensor/atuador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47CEB3DA" w14:textId="77777777" w:rsidR="00C95E31" w:rsidRPr="00C95E31" w:rsidRDefault="00C95E31" w:rsidP="00C95E31">
            <w:pPr>
              <w:rPr>
                <w:b/>
                <w:bCs/>
                <w:lang w:val="pt-BR"/>
              </w:rPr>
            </w:pPr>
            <w:r w:rsidRPr="00C95E31">
              <w:rPr>
                <w:b/>
                <w:bCs/>
                <w:lang w:val="pt-BR"/>
              </w:rPr>
              <w:t>Tempo de resposta (s)</w:t>
            </w:r>
          </w:p>
        </w:tc>
      </w:tr>
      <w:tr w:rsidR="00C95E31" w:rsidRPr="00C95E31" w14:paraId="59DE517E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556C07A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2C22D37A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Relé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4F17A9EA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</w:t>
            </w:r>
          </w:p>
        </w:tc>
      </w:tr>
      <w:tr w:rsidR="00C95E31" w:rsidRPr="00C95E31" w14:paraId="42664FFA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0E946A9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0488CD9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Relé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0A50374E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</w:t>
            </w:r>
          </w:p>
        </w:tc>
      </w:tr>
      <w:tr w:rsidR="00C95E31" w:rsidRPr="00C95E31" w14:paraId="27A6D373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6A16FCD7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0EEEA7D7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Relé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74A98D83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</w:t>
            </w:r>
          </w:p>
        </w:tc>
      </w:tr>
      <w:tr w:rsidR="00C95E31" w:rsidRPr="00C95E31" w14:paraId="622E7978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60ABC2B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24E18BD9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Relé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7BBECF95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</w:t>
            </w:r>
          </w:p>
        </w:tc>
      </w:tr>
      <w:tr w:rsidR="00C95E31" w:rsidRPr="00C95E31" w14:paraId="4A40FB3C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2BF6D1A1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36D4C995" w14:textId="77777777" w:rsidR="00C95E31" w:rsidRPr="00C95E31" w:rsidRDefault="00C95E31" w:rsidP="00C95E31">
            <w:pPr>
              <w:rPr>
                <w:lang w:val="pt-BR"/>
              </w:rPr>
            </w:pPr>
            <w:proofErr w:type="spellStart"/>
            <w:r w:rsidRPr="00C95E31">
              <w:rPr>
                <w:lang w:val="pt-BR"/>
              </w:rPr>
              <w:t>Adafruit</w:t>
            </w:r>
            <w:proofErr w:type="spellEnd"/>
            <w:r w:rsidRPr="00C95E31">
              <w:rPr>
                <w:lang w:val="pt-BR"/>
              </w:rPr>
              <w:t xml:space="preserve"> IO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1C462688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10</w:t>
            </w:r>
          </w:p>
        </w:tc>
      </w:tr>
      <w:tr w:rsidR="00C95E31" w:rsidRPr="00C95E31" w14:paraId="4207E221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39F2FFBE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3A49F8C9" w14:textId="77777777" w:rsidR="00C95E31" w:rsidRPr="00C95E31" w:rsidRDefault="00C95E31" w:rsidP="00C95E31">
            <w:pPr>
              <w:rPr>
                <w:lang w:val="pt-BR"/>
              </w:rPr>
            </w:pPr>
            <w:proofErr w:type="spellStart"/>
            <w:r w:rsidRPr="00C95E31">
              <w:rPr>
                <w:lang w:val="pt-BR"/>
              </w:rPr>
              <w:t>Adafruit</w:t>
            </w:r>
            <w:proofErr w:type="spellEnd"/>
            <w:r w:rsidRPr="00C95E31">
              <w:rPr>
                <w:lang w:val="pt-BR"/>
              </w:rPr>
              <w:t xml:space="preserve"> IO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42DA0BEA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15</w:t>
            </w:r>
          </w:p>
        </w:tc>
      </w:tr>
      <w:tr w:rsidR="00C95E31" w:rsidRPr="00C95E31" w14:paraId="0CC9E0DB" w14:textId="77777777" w:rsidTr="00C95E31">
        <w:trPr>
          <w:trHeight w:val="336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437AE8D3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5D42C283" w14:textId="77777777" w:rsidR="00C95E31" w:rsidRPr="00C95E31" w:rsidRDefault="00C95E31" w:rsidP="00C95E31">
            <w:pPr>
              <w:rPr>
                <w:lang w:val="pt-BR"/>
              </w:rPr>
            </w:pPr>
            <w:proofErr w:type="spellStart"/>
            <w:r w:rsidRPr="00C95E31">
              <w:rPr>
                <w:lang w:val="pt-BR"/>
              </w:rPr>
              <w:t>Adafruit</w:t>
            </w:r>
            <w:proofErr w:type="spellEnd"/>
            <w:r w:rsidRPr="00C95E31">
              <w:rPr>
                <w:lang w:val="pt-BR"/>
              </w:rPr>
              <w:t xml:space="preserve"> IO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652D0FF4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12</w:t>
            </w:r>
          </w:p>
        </w:tc>
      </w:tr>
      <w:tr w:rsidR="00C95E31" w:rsidRPr="00C95E31" w14:paraId="686478CB" w14:textId="77777777" w:rsidTr="00C95E31">
        <w:trPr>
          <w:trHeight w:val="347"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37C3E389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bottom"/>
            <w:hideMark/>
          </w:tcPr>
          <w:p w14:paraId="70FCDE86" w14:textId="77777777" w:rsidR="00C95E31" w:rsidRPr="00C95E31" w:rsidRDefault="00C95E31" w:rsidP="00C95E31">
            <w:pPr>
              <w:rPr>
                <w:lang w:val="pt-BR"/>
              </w:rPr>
            </w:pPr>
            <w:proofErr w:type="spellStart"/>
            <w:r w:rsidRPr="00C95E31">
              <w:rPr>
                <w:lang w:val="pt-BR"/>
              </w:rPr>
              <w:t>Adafruit</w:t>
            </w:r>
            <w:proofErr w:type="spellEnd"/>
            <w:r w:rsidRPr="00C95E31">
              <w:rPr>
                <w:lang w:val="pt-BR"/>
              </w:rPr>
              <w:t xml:space="preserve"> IO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bottom"/>
            <w:hideMark/>
          </w:tcPr>
          <w:p w14:paraId="2FF1C021" w14:textId="77777777" w:rsidR="00C95E31" w:rsidRPr="00C95E31" w:rsidRDefault="00C95E31" w:rsidP="00C95E31">
            <w:pPr>
              <w:rPr>
                <w:lang w:val="pt-BR"/>
              </w:rPr>
            </w:pPr>
            <w:r w:rsidRPr="00C95E31">
              <w:rPr>
                <w:lang w:val="pt-BR"/>
              </w:rPr>
              <w:t>14</w:t>
            </w:r>
          </w:p>
        </w:tc>
      </w:tr>
    </w:tbl>
    <w:p w14:paraId="2F4ED75D" w14:textId="625351DF" w:rsidR="00C95E31" w:rsidRPr="00C95E31" w:rsidRDefault="00C95E31" w:rsidP="00D92982">
      <w:pPr>
        <w:rPr>
          <w:lang w:val="pt-BR"/>
        </w:rPr>
      </w:pPr>
      <w:r w:rsidRPr="00C95E31">
        <w:rPr>
          <w:lang w:val="pt-BR"/>
        </w:rPr>
        <w:t xml:space="preserve">Essa tabela demonstra que o módulo relé possui um tempo de resposta quase instantâneo de aproximadamente 1 segundo, enquanto a plataforma </w:t>
      </w:r>
      <w:proofErr w:type="spellStart"/>
      <w:r w:rsidRPr="00C95E31">
        <w:rPr>
          <w:lang w:val="pt-BR"/>
        </w:rPr>
        <w:t>Adafruit</w:t>
      </w:r>
      <w:proofErr w:type="spellEnd"/>
      <w:r w:rsidRPr="00C95E31">
        <w:rPr>
          <w:lang w:val="pt-BR"/>
        </w:rPr>
        <w:t xml:space="preserve"> IO apresenta variações entre 10 e 15 segundos para processar os dados e atualizá-los em sua interface de monitoramento. Isso reflete diferenças naturais entre a resposta local de um atuador e o tempo necessário para comunicação e processamento em sistemas baseados em nuvem.</w:t>
      </w:r>
    </w:p>
    <w:p w14:paraId="1ADC3EC7" w14:textId="51546FB8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Conclusão dos Resultados</w:t>
      </w:r>
    </w:p>
    <w:p w14:paraId="0D3D8AB2" w14:textId="54916895" w:rsidR="00D92982" w:rsidRPr="00D92982" w:rsidRDefault="00D92982" w:rsidP="000A2C3C">
      <w:pPr>
        <w:rPr>
          <w:lang w:val="pt-BR"/>
        </w:rPr>
      </w:pPr>
      <w:r w:rsidRPr="00D92982">
        <w:rPr>
          <w:lang w:val="pt-BR"/>
        </w:rPr>
        <w:t>Os testes realizados demonstraram que o sistema está preparado para monitorar, controlar e otimizar o consumo de energia em ambientes industriais. A integração com a nuvem foi validada tanto nos testes quanto no protótipo físico, confirmando a aplicabilidade do sistema como uma solução prática e acessível para indústrias.</w:t>
      </w:r>
    </w:p>
    <w:p w14:paraId="3CE0DB13" w14:textId="0ACD9E46" w:rsidR="000A2C3C" w:rsidRPr="000A2C3C" w:rsidRDefault="000A2C3C" w:rsidP="000A2C3C">
      <w:pPr>
        <w:rPr>
          <w:lang w:val="pt-BR"/>
        </w:rPr>
      </w:pPr>
      <w:r w:rsidRPr="000A2C3C">
        <w:rPr>
          <w:b/>
          <w:bCs/>
          <w:lang w:val="pt-BR"/>
        </w:rPr>
        <w:t xml:space="preserve">Vídeo-demonstração do protótipo em funcionamento: </w:t>
      </w:r>
    </w:p>
    <w:p w14:paraId="7D2AD878" w14:textId="0B772654" w:rsidR="00246C5E" w:rsidRPr="00246C5E" w:rsidRDefault="00246C5E" w:rsidP="000A2C3C">
      <w:pPr>
        <w:rPr>
          <w:lang w:val="pt-BR"/>
        </w:rPr>
      </w:pPr>
      <w:hyperlink r:id="rId38" w:history="1">
        <w:r w:rsidRPr="00246C5E">
          <w:rPr>
            <w:rStyle w:val="Hyperlink"/>
            <w:lang w:val="pt-BR"/>
          </w:rPr>
          <w:t>https://youtu.be/UfLT7vVots8</w:t>
        </w:r>
      </w:hyperlink>
    </w:p>
    <w:p w14:paraId="797DD0EE" w14:textId="69A86B57" w:rsidR="000A2C3C" w:rsidRDefault="000A2C3C" w:rsidP="000A2C3C">
      <w:pPr>
        <w:rPr>
          <w:b/>
          <w:bCs/>
          <w:lang w:val="pt-BR"/>
        </w:rPr>
      </w:pPr>
      <w:r w:rsidRPr="000A2C3C">
        <w:rPr>
          <w:b/>
          <w:bCs/>
          <w:lang w:val="pt-BR"/>
        </w:rPr>
        <w:t xml:space="preserve">Repositório do </w:t>
      </w:r>
      <w:proofErr w:type="spellStart"/>
      <w:r w:rsidRPr="000A2C3C">
        <w:rPr>
          <w:b/>
          <w:bCs/>
          <w:lang w:val="pt-BR"/>
        </w:rPr>
        <w:t>Github</w:t>
      </w:r>
      <w:proofErr w:type="spellEnd"/>
      <w:r w:rsidRPr="000A2C3C">
        <w:rPr>
          <w:b/>
          <w:bCs/>
          <w:lang w:val="pt-BR"/>
        </w:rPr>
        <w:t xml:space="preserve">: </w:t>
      </w:r>
    </w:p>
    <w:p w14:paraId="7BB5C579" w14:textId="1AF9442C" w:rsidR="000A2C3C" w:rsidRDefault="00D92982" w:rsidP="000A2C3C">
      <w:pPr>
        <w:rPr>
          <w:lang w:val="pt-BR"/>
        </w:rPr>
      </w:pPr>
      <w:hyperlink r:id="rId39" w:history="1">
        <w:r w:rsidRPr="00D40BF5">
          <w:rPr>
            <w:rStyle w:val="Hyperlink"/>
            <w:lang w:val="pt-BR"/>
          </w:rPr>
          <w:t>https://github.com/10340701/GerenciamentodeEnergiaemFabricasUsandoIoT_ADS_ObjetosConectados</w:t>
        </w:r>
      </w:hyperlink>
    </w:p>
    <w:p w14:paraId="320A35C2" w14:textId="21E5F90D" w:rsidR="00433262" w:rsidRDefault="00433262" w:rsidP="00A470EB">
      <w:pPr>
        <w:pStyle w:val="Ttulo1"/>
        <w:numPr>
          <w:ilvl w:val="0"/>
          <w:numId w:val="60"/>
        </w:numPr>
        <w:rPr>
          <w:lang w:val="pt-BR"/>
        </w:rPr>
      </w:pPr>
      <w:r w:rsidRPr="00AC23BE">
        <w:rPr>
          <w:lang w:val="pt-BR"/>
        </w:rPr>
        <w:t>Conclusões</w:t>
      </w:r>
    </w:p>
    <w:p w14:paraId="64386650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Alcançando os Objetivos</w:t>
      </w:r>
    </w:p>
    <w:p w14:paraId="62BA04D2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Os objetivos propostos para este projeto foram amplamente alcançados. O sistema foi projetado e implementado para monitorar e controlar o consumo de energia de maneira eficiente, utilizando um protótipo físico que integrou componentes como o Arduino Nano, um relé SPDT e um potenciômetro para simular o consumo energético. A funcionalidade de comunicação com a nuvem via MQTT foi demonstrada com sucesso, tanto na simulação quanto no protótipo físico. Além disso, os objetivos específicos, como o controle automático da carga e o desenvolvimento de uma interface de monitoramento remoto, foram plenamente validados.</w:t>
      </w:r>
    </w:p>
    <w:p w14:paraId="644D06AA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lastRenderedPageBreak/>
        <w:t>Principais Problemas e Soluções</w:t>
      </w:r>
    </w:p>
    <w:p w14:paraId="7A05A27D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Durante o desenvolvimento do projeto, alguns desafios foram superados para garantir a funcionalidade completa do sistema:</w:t>
      </w:r>
    </w:p>
    <w:p w14:paraId="4537837B" w14:textId="77777777" w:rsidR="00D92982" w:rsidRPr="00D92982" w:rsidRDefault="00D92982" w:rsidP="00D92982">
      <w:pPr>
        <w:numPr>
          <w:ilvl w:val="0"/>
          <w:numId w:val="76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Integração com a Nuvem</w:t>
      </w:r>
      <w:r w:rsidRPr="00D92982">
        <w:rPr>
          <w:lang w:val="pt-BR"/>
        </w:rPr>
        <w:t>:</w:t>
      </w:r>
    </w:p>
    <w:p w14:paraId="7DBBD913" w14:textId="77777777" w:rsidR="00D92982" w:rsidRPr="00D92982" w:rsidRDefault="00D92982" w:rsidP="00D92982">
      <w:pPr>
        <w:numPr>
          <w:ilvl w:val="1"/>
          <w:numId w:val="76"/>
        </w:numPr>
        <w:rPr>
          <w:lang w:val="pt-BR"/>
        </w:rPr>
      </w:pPr>
      <w:r w:rsidRPr="00D92982">
        <w:rPr>
          <w:lang w:val="pt-BR"/>
        </w:rPr>
        <w:t>A comunicação via MQTT foi testada e configurada corretamente, permitindo o monitoramento remoto e o envio de dados em tempo real.</w:t>
      </w:r>
    </w:p>
    <w:p w14:paraId="2A83B47A" w14:textId="77777777" w:rsidR="00D92982" w:rsidRPr="00D92982" w:rsidRDefault="00D92982" w:rsidP="00D92982">
      <w:pPr>
        <w:numPr>
          <w:ilvl w:val="1"/>
          <w:numId w:val="76"/>
        </w:numPr>
        <w:rPr>
          <w:lang w:val="pt-BR"/>
        </w:rPr>
      </w:pPr>
      <w:r w:rsidRPr="00D92982">
        <w:rPr>
          <w:lang w:val="pt-BR"/>
        </w:rPr>
        <w:t xml:space="preserve">Solução implementada: A integração foi realizada utilizando o módulo ESP32, que se mostrou eficaz para a comunicação com a plataforma </w:t>
      </w:r>
      <w:proofErr w:type="spellStart"/>
      <w:r w:rsidRPr="00D92982">
        <w:rPr>
          <w:lang w:val="pt-BR"/>
        </w:rPr>
        <w:t>Adafruit</w:t>
      </w:r>
      <w:proofErr w:type="spellEnd"/>
      <w:r w:rsidRPr="00D92982">
        <w:rPr>
          <w:lang w:val="pt-BR"/>
        </w:rPr>
        <w:t xml:space="preserve"> IO.</w:t>
      </w:r>
    </w:p>
    <w:p w14:paraId="19AF687E" w14:textId="77777777" w:rsidR="00D92982" w:rsidRPr="00D92982" w:rsidRDefault="00D92982" w:rsidP="00D92982">
      <w:pPr>
        <w:numPr>
          <w:ilvl w:val="0"/>
          <w:numId w:val="76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Disponibilidade de Componentes</w:t>
      </w:r>
      <w:r w:rsidRPr="00D92982">
        <w:rPr>
          <w:lang w:val="pt-BR"/>
        </w:rPr>
        <w:t>:</w:t>
      </w:r>
    </w:p>
    <w:p w14:paraId="794857C7" w14:textId="77777777" w:rsidR="00D92982" w:rsidRPr="00D92982" w:rsidRDefault="00D92982" w:rsidP="00D92982">
      <w:pPr>
        <w:numPr>
          <w:ilvl w:val="1"/>
          <w:numId w:val="76"/>
        </w:numPr>
        <w:rPr>
          <w:lang w:val="pt-BR"/>
        </w:rPr>
      </w:pPr>
      <w:r w:rsidRPr="00D92982">
        <w:rPr>
          <w:lang w:val="pt-BR"/>
        </w:rPr>
        <w:t>Componentes como o ESP32 foram devidamente configurados para evitar incompatibilidades com o protocolo MQTT.</w:t>
      </w:r>
    </w:p>
    <w:p w14:paraId="675C5B5C" w14:textId="77777777" w:rsidR="00D92982" w:rsidRPr="00D92982" w:rsidRDefault="00D92982" w:rsidP="00D92982">
      <w:pPr>
        <w:numPr>
          <w:ilvl w:val="1"/>
          <w:numId w:val="76"/>
        </w:numPr>
        <w:rPr>
          <w:lang w:val="pt-BR"/>
        </w:rPr>
      </w:pPr>
      <w:r w:rsidRPr="00D92982">
        <w:rPr>
          <w:lang w:val="pt-BR"/>
        </w:rPr>
        <w:t>Solução implementada: O uso de componentes amplamente disponíveis no mercado garantiu a continuidade do projeto.</w:t>
      </w:r>
    </w:p>
    <w:p w14:paraId="5D29D22E" w14:textId="77777777" w:rsidR="00D92982" w:rsidRPr="00D92982" w:rsidRDefault="00D92982" w:rsidP="00D92982">
      <w:pPr>
        <w:numPr>
          <w:ilvl w:val="0"/>
          <w:numId w:val="76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Validação em Ambiente Real</w:t>
      </w:r>
      <w:r w:rsidRPr="00D92982">
        <w:rPr>
          <w:lang w:val="pt-BR"/>
        </w:rPr>
        <w:t>:</w:t>
      </w:r>
    </w:p>
    <w:p w14:paraId="28710EEC" w14:textId="77777777" w:rsidR="00D92982" w:rsidRPr="00D92982" w:rsidRDefault="00D92982" w:rsidP="00D92982">
      <w:pPr>
        <w:numPr>
          <w:ilvl w:val="1"/>
          <w:numId w:val="76"/>
        </w:numPr>
        <w:rPr>
          <w:lang w:val="pt-BR"/>
        </w:rPr>
      </w:pPr>
      <w:r w:rsidRPr="00D92982">
        <w:rPr>
          <w:lang w:val="pt-BR"/>
        </w:rPr>
        <w:t>Testes em condições controladas simularam cenários de consumo energético real, comprovando a eficácia do sistema.</w:t>
      </w:r>
    </w:p>
    <w:p w14:paraId="49788549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Vantagens e Desvantagens do Projeto</w:t>
      </w:r>
    </w:p>
    <w:p w14:paraId="2F9E2F97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Vantagens:</w:t>
      </w:r>
    </w:p>
    <w:p w14:paraId="6294872D" w14:textId="77777777" w:rsidR="00D92982" w:rsidRPr="00D92982" w:rsidRDefault="00D92982" w:rsidP="00D92982">
      <w:pPr>
        <w:numPr>
          <w:ilvl w:val="0"/>
          <w:numId w:val="77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Baixo Custo</w:t>
      </w:r>
      <w:r w:rsidRPr="00D92982">
        <w:rPr>
          <w:lang w:val="pt-BR"/>
        </w:rPr>
        <w:t>: O sistema utiliza componentes acessíveis, tornando-o uma solução viável para pequenas e médias indústrias.</w:t>
      </w:r>
    </w:p>
    <w:p w14:paraId="7712A296" w14:textId="77777777" w:rsidR="00D92982" w:rsidRPr="00D92982" w:rsidRDefault="00D92982" w:rsidP="00D92982">
      <w:pPr>
        <w:numPr>
          <w:ilvl w:val="0"/>
          <w:numId w:val="77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Escalabilidade</w:t>
      </w:r>
      <w:r w:rsidRPr="00D92982">
        <w:rPr>
          <w:lang w:val="pt-BR"/>
        </w:rPr>
        <w:t>: A arquitetura do sistema permite a adição de novos sensores e funcionalidades, aumentando sua aplicabilidade.</w:t>
      </w:r>
    </w:p>
    <w:p w14:paraId="20F43B25" w14:textId="77777777" w:rsidR="00D92982" w:rsidRPr="00D92982" w:rsidRDefault="00D92982" w:rsidP="00D92982">
      <w:pPr>
        <w:numPr>
          <w:ilvl w:val="0"/>
          <w:numId w:val="77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Eficiência Energética</w:t>
      </w:r>
      <w:r w:rsidRPr="00D92982">
        <w:rPr>
          <w:lang w:val="pt-BR"/>
        </w:rPr>
        <w:t>: O controle automático da carga evita picos de consumo, contribuindo para a redução de custos e desperdícios.</w:t>
      </w:r>
    </w:p>
    <w:p w14:paraId="548DCE96" w14:textId="77777777" w:rsidR="00D92982" w:rsidRPr="00D92982" w:rsidRDefault="00D92982" w:rsidP="00D92982">
      <w:pPr>
        <w:numPr>
          <w:ilvl w:val="0"/>
          <w:numId w:val="77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Sustentabilidade</w:t>
      </w:r>
      <w:r w:rsidRPr="00D92982">
        <w:rPr>
          <w:lang w:val="pt-BR"/>
        </w:rPr>
        <w:t>: Alinha-se ao ODS 9 da ONU, promovendo práticas industriais mais sustentáveis.</w:t>
      </w:r>
    </w:p>
    <w:p w14:paraId="5F3B29A8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Desvantagens:</w:t>
      </w:r>
    </w:p>
    <w:p w14:paraId="7BB9F1B6" w14:textId="77777777" w:rsidR="00D92982" w:rsidRPr="00D92982" w:rsidRDefault="00D92982" w:rsidP="00D92982">
      <w:pPr>
        <w:numPr>
          <w:ilvl w:val="0"/>
          <w:numId w:val="78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Dependência de Conectividade</w:t>
      </w:r>
      <w:r w:rsidRPr="00D92982">
        <w:rPr>
          <w:lang w:val="pt-BR"/>
        </w:rPr>
        <w:t>: A funcionalidade completa depende de uma conexão confiável com a internet, o que pode ser um desafio em áreas com infraestrutura limitada.</w:t>
      </w:r>
    </w:p>
    <w:p w14:paraId="277AD199" w14:textId="77777777" w:rsidR="00D92982" w:rsidRPr="00D92982" w:rsidRDefault="00D92982" w:rsidP="00D92982">
      <w:pPr>
        <w:numPr>
          <w:ilvl w:val="0"/>
          <w:numId w:val="78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Complexidade de Configuração</w:t>
      </w:r>
      <w:r w:rsidRPr="00D92982">
        <w:rPr>
          <w:lang w:val="pt-BR"/>
        </w:rPr>
        <w:t>: A integração com protocolos IoT e plataformas de nuvem pode ser desafiadora para usuários menos experientes.</w:t>
      </w:r>
    </w:p>
    <w:p w14:paraId="5F227EC5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Melhorias Futuras</w:t>
      </w:r>
    </w:p>
    <w:p w14:paraId="4966378A" w14:textId="77777777" w:rsidR="00D92982" w:rsidRPr="00D92982" w:rsidRDefault="00D92982" w:rsidP="00D92982">
      <w:pPr>
        <w:rPr>
          <w:lang w:val="pt-BR"/>
        </w:rPr>
      </w:pPr>
      <w:r w:rsidRPr="00D92982">
        <w:rPr>
          <w:lang w:val="pt-BR"/>
        </w:rPr>
        <w:t>Para aprimorar o sistema, algumas ações podem ser realizadas:</w:t>
      </w:r>
    </w:p>
    <w:p w14:paraId="716D7927" w14:textId="77777777" w:rsidR="00D92982" w:rsidRPr="00D92982" w:rsidRDefault="00D92982" w:rsidP="00D92982">
      <w:pPr>
        <w:numPr>
          <w:ilvl w:val="0"/>
          <w:numId w:val="79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Redundância de Componentes</w:t>
      </w:r>
      <w:r w:rsidRPr="00D92982">
        <w:rPr>
          <w:lang w:val="pt-BR"/>
        </w:rPr>
        <w:t>:</w:t>
      </w:r>
    </w:p>
    <w:p w14:paraId="0FCDCD13" w14:textId="77777777" w:rsidR="00D92982" w:rsidRPr="00D92982" w:rsidRDefault="00D92982" w:rsidP="00D92982">
      <w:pPr>
        <w:numPr>
          <w:ilvl w:val="1"/>
          <w:numId w:val="79"/>
        </w:numPr>
        <w:rPr>
          <w:lang w:val="pt-BR"/>
        </w:rPr>
      </w:pPr>
      <w:r w:rsidRPr="00D92982">
        <w:rPr>
          <w:lang w:val="pt-BR"/>
        </w:rPr>
        <w:t>Adicionar um módulo ESP32 de backup no sistema para maior robustez.</w:t>
      </w:r>
    </w:p>
    <w:p w14:paraId="654107C6" w14:textId="77777777" w:rsidR="00D92982" w:rsidRPr="00D92982" w:rsidRDefault="00D92982" w:rsidP="00D92982">
      <w:pPr>
        <w:numPr>
          <w:ilvl w:val="0"/>
          <w:numId w:val="79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Integração com Novos Sensores</w:t>
      </w:r>
      <w:r w:rsidRPr="00D92982">
        <w:rPr>
          <w:lang w:val="pt-BR"/>
        </w:rPr>
        <w:t>:</w:t>
      </w:r>
    </w:p>
    <w:p w14:paraId="0AD427C6" w14:textId="77777777" w:rsidR="00D92982" w:rsidRPr="00D92982" w:rsidRDefault="00D92982" w:rsidP="00D92982">
      <w:pPr>
        <w:numPr>
          <w:ilvl w:val="1"/>
          <w:numId w:val="79"/>
        </w:numPr>
        <w:rPr>
          <w:lang w:val="pt-BR"/>
        </w:rPr>
      </w:pPr>
      <w:r w:rsidRPr="00D92982">
        <w:rPr>
          <w:lang w:val="pt-BR"/>
        </w:rPr>
        <w:lastRenderedPageBreak/>
        <w:t>Incluir sensores de corrente reais, como o ACS712, para medir o consumo energético diretamente de dispositivos industriais.</w:t>
      </w:r>
    </w:p>
    <w:p w14:paraId="08069F8A" w14:textId="77777777" w:rsidR="00D92982" w:rsidRPr="00D92982" w:rsidRDefault="00D92982" w:rsidP="00D92982">
      <w:pPr>
        <w:numPr>
          <w:ilvl w:val="0"/>
          <w:numId w:val="79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Otimização do Código</w:t>
      </w:r>
      <w:r w:rsidRPr="00D92982">
        <w:rPr>
          <w:lang w:val="pt-BR"/>
        </w:rPr>
        <w:t>:</w:t>
      </w:r>
    </w:p>
    <w:p w14:paraId="012324FD" w14:textId="77777777" w:rsidR="00D92982" w:rsidRPr="00D92982" w:rsidRDefault="00D92982" w:rsidP="00D92982">
      <w:pPr>
        <w:numPr>
          <w:ilvl w:val="1"/>
          <w:numId w:val="79"/>
        </w:numPr>
        <w:rPr>
          <w:lang w:val="pt-BR"/>
        </w:rPr>
      </w:pPr>
      <w:r w:rsidRPr="00D92982">
        <w:rPr>
          <w:lang w:val="pt-BR"/>
        </w:rPr>
        <w:t>Refinar o código para melhorar a eficiência de processamento e reduzir falhas.</w:t>
      </w:r>
    </w:p>
    <w:p w14:paraId="3C4EA5B3" w14:textId="77777777" w:rsidR="00D92982" w:rsidRPr="00D92982" w:rsidRDefault="00D92982" w:rsidP="00D92982">
      <w:pPr>
        <w:numPr>
          <w:ilvl w:val="0"/>
          <w:numId w:val="79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Plataforma de Monitoramento Local</w:t>
      </w:r>
      <w:r w:rsidRPr="00D92982">
        <w:rPr>
          <w:lang w:val="pt-BR"/>
        </w:rPr>
        <w:t>:</w:t>
      </w:r>
    </w:p>
    <w:p w14:paraId="303788D0" w14:textId="77777777" w:rsidR="00D92982" w:rsidRPr="00D92982" w:rsidRDefault="00D92982" w:rsidP="00D92982">
      <w:pPr>
        <w:numPr>
          <w:ilvl w:val="1"/>
          <w:numId w:val="79"/>
        </w:numPr>
        <w:rPr>
          <w:lang w:val="pt-BR"/>
        </w:rPr>
      </w:pPr>
      <w:r w:rsidRPr="00D92982">
        <w:rPr>
          <w:lang w:val="pt-BR"/>
        </w:rPr>
        <w:t>Criar uma interface local, como um display LCD ou OLED, para fornecer informações básicas mesmo sem conexão com a internet.</w:t>
      </w:r>
    </w:p>
    <w:p w14:paraId="5D886F20" w14:textId="77777777" w:rsidR="00D92982" w:rsidRPr="00D92982" w:rsidRDefault="00D92982" w:rsidP="00D92982">
      <w:pPr>
        <w:numPr>
          <w:ilvl w:val="0"/>
          <w:numId w:val="79"/>
        </w:numPr>
        <w:tabs>
          <w:tab w:val="left" w:pos="720"/>
        </w:tabs>
        <w:rPr>
          <w:lang w:val="pt-BR"/>
        </w:rPr>
      </w:pPr>
      <w:r w:rsidRPr="00D92982">
        <w:rPr>
          <w:b/>
          <w:bCs/>
          <w:lang w:val="pt-BR"/>
        </w:rPr>
        <w:t>Documentação e Treinamento</w:t>
      </w:r>
      <w:r w:rsidRPr="00D92982">
        <w:rPr>
          <w:lang w:val="pt-BR"/>
        </w:rPr>
        <w:t>:</w:t>
      </w:r>
    </w:p>
    <w:p w14:paraId="561BF71D" w14:textId="77777777" w:rsidR="00D92982" w:rsidRPr="00D92982" w:rsidRDefault="00D92982" w:rsidP="00D92982">
      <w:pPr>
        <w:numPr>
          <w:ilvl w:val="1"/>
          <w:numId w:val="79"/>
        </w:numPr>
        <w:rPr>
          <w:lang w:val="pt-BR"/>
        </w:rPr>
      </w:pPr>
      <w:r w:rsidRPr="00D92982">
        <w:rPr>
          <w:lang w:val="pt-BR"/>
        </w:rPr>
        <w:t>Desenvolver guias detalhados para facilitar a replicação e implementação do sistema por outras equipes.</w:t>
      </w:r>
    </w:p>
    <w:p w14:paraId="0B100B47" w14:textId="77777777" w:rsidR="00D92982" w:rsidRPr="00D92982" w:rsidRDefault="00D92982" w:rsidP="00D92982">
      <w:pPr>
        <w:rPr>
          <w:b/>
          <w:bCs/>
          <w:lang w:val="pt-BR"/>
        </w:rPr>
      </w:pPr>
      <w:r w:rsidRPr="00D92982">
        <w:rPr>
          <w:b/>
          <w:bCs/>
          <w:lang w:val="pt-BR"/>
        </w:rPr>
        <w:t>Considerações Finais</w:t>
      </w:r>
    </w:p>
    <w:p w14:paraId="018D6A47" w14:textId="77777777" w:rsidR="00D92982" w:rsidRDefault="00D92982" w:rsidP="00D92982">
      <w:pPr>
        <w:rPr>
          <w:lang w:val="pt-BR"/>
        </w:rPr>
      </w:pPr>
      <w:r w:rsidRPr="00D92982">
        <w:rPr>
          <w:lang w:val="pt-BR"/>
        </w:rPr>
        <w:t>Este projeto demonstrou a viabilidade de implementar um sistema IoT acessível para o gerenciamento energético em indústrias. As funcionalidades principais foram validadas com sucesso, comprovando o potencial do sistema para promover eficiência energética e sustentabilidade. As melhorias sugeridas podem ampliar ainda mais sua aplicabilidade e robustez, tornando-o uma ferramenta eficaz para a Indústria 4.0.</w:t>
      </w:r>
    </w:p>
    <w:p w14:paraId="55136292" w14:textId="77777777" w:rsidR="00D92982" w:rsidRPr="00D92982" w:rsidRDefault="00D92982" w:rsidP="00D92982">
      <w:pPr>
        <w:rPr>
          <w:lang w:val="pt-BR"/>
        </w:rPr>
      </w:pPr>
    </w:p>
    <w:p w14:paraId="0EA2FCB4" w14:textId="77C820F1" w:rsidR="00433262" w:rsidRPr="00433262" w:rsidRDefault="00433262" w:rsidP="000A2C3C">
      <w:pPr>
        <w:pStyle w:val="Ttulo1"/>
        <w:numPr>
          <w:ilvl w:val="0"/>
          <w:numId w:val="65"/>
        </w:numPr>
        <w:rPr>
          <w:lang w:val="pt-BR"/>
        </w:rPr>
      </w:pPr>
      <w:r>
        <w:rPr>
          <w:lang w:val="pt-BR"/>
        </w:rPr>
        <w:t>Referências</w:t>
      </w:r>
    </w:p>
    <w:p w14:paraId="34440726" w14:textId="55D35A12" w:rsidR="00BC4931" w:rsidRPr="00BC4931" w:rsidRDefault="00BC4931" w:rsidP="00BC4931">
      <w:r w:rsidRPr="00B97952">
        <w:t xml:space="preserve">AYAZ, Muhammad; AMBREEN, Tayyaba; HAYAT, Sakandar; et al. </w:t>
      </w:r>
      <w:r w:rsidRPr="00BC4931">
        <w:t>Internet-of-Things (IoT)-based smart energy management systems: A survey. IEEE Access, v. 7, p. 129551-129583, 2019.</w:t>
      </w:r>
    </w:p>
    <w:p w14:paraId="28FC78F3" w14:textId="283351DC" w:rsidR="00BC4931" w:rsidRPr="00BC4931" w:rsidRDefault="00BC4931" w:rsidP="00BC4931">
      <w:r w:rsidRPr="00BC4931">
        <w:t xml:space="preserve">HASSAN, Qusay F.; CHAUDHRY, Sherali </w:t>
      </w:r>
      <w:proofErr w:type="spellStart"/>
      <w:r w:rsidRPr="00BC4931">
        <w:t>Zeadally</w:t>
      </w:r>
      <w:proofErr w:type="spellEnd"/>
      <w:r w:rsidRPr="00BC4931">
        <w:t>. Internet of Things: Challenges, Advances, and Applications. Springer, 2018.</w:t>
      </w:r>
    </w:p>
    <w:p w14:paraId="62E1EA9C" w14:textId="53D83F49" w:rsidR="00BC4931" w:rsidRPr="00BC4931" w:rsidRDefault="00BC4931" w:rsidP="00BC4931">
      <w:r w:rsidRPr="00BC4931">
        <w:t>PRAKASH, Avinash; NAZIR, Sultan. IoT Based Smart Energy Management System. International Journal of Recent Technology and Engineering (IJRTE), v. 8, n. 2S11, 2019.</w:t>
      </w:r>
    </w:p>
    <w:p w14:paraId="5C612FBE" w14:textId="2A00AF9C" w:rsidR="00BC4931" w:rsidRPr="00BC4931" w:rsidRDefault="00BC4931" w:rsidP="00BC4931">
      <w:pPr>
        <w:rPr>
          <w:lang w:val="pt-BR"/>
        </w:rPr>
      </w:pPr>
      <w:r w:rsidRPr="00BC4931">
        <w:rPr>
          <w:lang w:val="pt-BR"/>
        </w:rPr>
        <w:t>ONU. Objetivo de Desenvolvimento Sustentável 9: Indústria, Inovação e Infraestrutura. Disponível em: https://nacoesunidas.org/pos2015/ods9/.</w:t>
      </w:r>
    </w:p>
    <w:p w14:paraId="74ED5A7D" w14:textId="20FAEFEF" w:rsidR="00BC4931" w:rsidRPr="00BC4931" w:rsidRDefault="00BC4931" w:rsidP="00BC4931">
      <w:r w:rsidRPr="00BC4931">
        <w:rPr>
          <w:lang w:val="pt-BR"/>
        </w:rPr>
        <w:t xml:space="preserve">SAMBAIVAN, </w:t>
      </w:r>
      <w:proofErr w:type="spellStart"/>
      <w:r w:rsidRPr="00BC4931">
        <w:rPr>
          <w:lang w:val="pt-BR"/>
        </w:rPr>
        <w:t>Srikanth</w:t>
      </w:r>
      <w:proofErr w:type="spellEnd"/>
      <w:r w:rsidRPr="00BC4931">
        <w:rPr>
          <w:lang w:val="pt-BR"/>
        </w:rPr>
        <w:t xml:space="preserve">; De SANCTIS, Massimo. </w:t>
      </w:r>
      <w:r w:rsidRPr="00BC4931">
        <w:t xml:space="preserve">A Comprehensive Survey on Applications of IoT in Energy Management. Computational Intelligence </w:t>
      </w:r>
      <w:proofErr w:type="gramStart"/>
      <w:r w:rsidRPr="00BC4931">
        <w:t>in</w:t>
      </w:r>
      <w:proofErr w:type="gramEnd"/>
      <w:r w:rsidRPr="00BC4931">
        <w:t xml:space="preserve"> the Internet of Things, Springer, 2021.</w:t>
      </w:r>
    </w:p>
    <w:p w14:paraId="59078B21" w14:textId="230F674E" w:rsidR="00BC4931" w:rsidRPr="00BC4931" w:rsidRDefault="00BC4931" w:rsidP="00BC4931">
      <w:r w:rsidRPr="00BC4931">
        <w:t>KUMAR, A.; SINGH, P. Energy Management in Smart Factories using IoT. Journal of Industrial Information Integration, v. 10, p. 100123, 2020.</w:t>
      </w:r>
    </w:p>
    <w:p w14:paraId="2030EFFD" w14:textId="11715372" w:rsidR="002469A4" w:rsidRPr="000D661D" w:rsidRDefault="00BC4931" w:rsidP="00BC4931">
      <w:pPr>
        <w:rPr>
          <w:lang w:val="pt-BR"/>
        </w:rPr>
      </w:pPr>
      <w:r w:rsidRPr="00BC4931">
        <w:t xml:space="preserve">LEE, E.-A.; LEE, J.-H. Energy-Efficient IoT Systems for Industrial Applications. </w:t>
      </w:r>
      <w:proofErr w:type="spellStart"/>
      <w:r w:rsidRPr="000D661D">
        <w:rPr>
          <w:lang w:val="pt-BR"/>
        </w:rPr>
        <w:t>Sensors</w:t>
      </w:r>
      <w:proofErr w:type="spellEnd"/>
      <w:r w:rsidRPr="000D661D">
        <w:rPr>
          <w:lang w:val="pt-BR"/>
        </w:rPr>
        <w:t>, v. 20, n. 5, p. 1234, 2020.</w:t>
      </w:r>
    </w:p>
    <w:p w14:paraId="453EBEE0" w14:textId="19EF3812" w:rsidR="00546A37" w:rsidRPr="00546A37" w:rsidRDefault="00546A37" w:rsidP="00546A37">
      <w:pPr>
        <w:rPr>
          <w:lang w:val="pt-BR"/>
        </w:rPr>
      </w:pPr>
      <w:r w:rsidRPr="00546A37">
        <w:rPr>
          <w:lang w:val="pt-BR"/>
        </w:rPr>
        <w:t xml:space="preserve">DAIANE, Catarina; LIMA, Eduardo T. A utilização do protocolo MQTT para Internet das Coisas. </w:t>
      </w:r>
      <w:r w:rsidRPr="00546A37">
        <w:rPr>
          <w:i/>
          <w:iCs/>
          <w:lang w:val="pt-BR"/>
        </w:rPr>
        <w:t>Revista Brasileira de IoT</w:t>
      </w:r>
      <w:r w:rsidRPr="00546A37">
        <w:rPr>
          <w:lang w:val="pt-BR"/>
        </w:rPr>
        <w:t>, v. 2, n. 4, p. 27-33, 2018.</w:t>
      </w:r>
    </w:p>
    <w:p w14:paraId="132D732A" w14:textId="4F4414EF" w:rsidR="00546A37" w:rsidRPr="00546A37" w:rsidRDefault="00546A37" w:rsidP="00546A37">
      <w:r w:rsidRPr="00546A37">
        <w:rPr>
          <w:lang w:val="pt-BR"/>
        </w:rPr>
        <w:lastRenderedPageBreak/>
        <w:t xml:space="preserve">THOMAS, David; BENNET, Albert. </w:t>
      </w:r>
      <w:r w:rsidRPr="00546A37">
        <w:t xml:space="preserve">Implementing IoT-based Energy Management Systems using MQTT. </w:t>
      </w:r>
      <w:r w:rsidRPr="00546A37">
        <w:rPr>
          <w:i/>
          <w:iCs/>
        </w:rPr>
        <w:t>International Journal of Internet Technology and Secured Transactions</w:t>
      </w:r>
      <w:r w:rsidRPr="00546A37">
        <w:t>, v. 10, n. 3, p. 87-95, 2021.</w:t>
      </w:r>
    </w:p>
    <w:p w14:paraId="51A7D94A" w14:textId="58230BEB" w:rsidR="00546A37" w:rsidRPr="00546A37" w:rsidRDefault="00546A37" w:rsidP="00546A37">
      <w:r w:rsidRPr="00546A37">
        <w:t xml:space="preserve">CHEN, Wei; LI, Kai. Energy-efficient communication protocols in IoT systems. </w:t>
      </w:r>
      <w:r w:rsidRPr="00546A37">
        <w:rPr>
          <w:i/>
          <w:iCs/>
        </w:rPr>
        <w:t>Journal of Internet of Things</w:t>
      </w:r>
      <w:r w:rsidRPr="00546A37">
        <w:t>, v. 5, n. 1, p. 50-65, 2020.</w:t>
      </w:r>
    </w:p>
    <w:p w14:paraId="2F47CD37" w14:textId="755C3C78" w:rsidR="00546A37" w:rsidRPr="00546A37" w:rsidRDefault="00546A37" w:rsidP="00546A37">
      <w:pPr>
        <w:rPr>
          <w:lang w:val="pt-BR"/>
        </w:rPr>
      </w:pPr>
      <w:r w:rsidRPr="000D661D">
        <w:t xml:space="preserve">FERNANDES, André L.; COSTA, Mariana. </w:t>
      </w:r>
      <w:r w:rsidRPr="00546A37">
        <w:rPr>
          <w:lang w:val="pt-BR"/>
        </w:rPr>
        <w:t xml:space="preserve">Aplicações do protocolo MQTT em sistemas de gerenciamento de energia em fábricas. </w:t>
      </w:r>
      <w:r w:rsidRPr="00546A37">
        <w:rPr>
          <w:i/>
          <w:iCs/>
          <w:lang w:val="pt-BR"/>
        </w:rPr>
        <w:t>Revista Brasileira de Automação e Controle</w:t>
      </w:r>
      <w:r w:rsidRPr="00546A37">
        <w:rPr>
          <w:lang w:val="pt-BR"/>
        </w:rPr>
        <w:t>, v. 4, n. 2, p. 45-52, 2021.</w:t>
      </w:r>
    </w:p>
    <w:p w14:paraId="70988EF2" w14:textId="61660701" w:rsidR="00546A37" w:rsidRPr="00546A37" w:rsidRDefault="00546A37" w:rsidP="00546A37">
      <w:r w:rsidRPr="00546A37">
        <w:rPr>
          <w:lang w:val="pt-BR"/>
        </w:rPr>
        <w:t xml:space="preserve">ALI, Mohammad; ZAHRA, </w:t>
      </w:r>
      <w:proofErr w:type="spellStart"/>
      <w:r w:rsidRPr="00546A37">
        <w:rPr>
          <w:lang w:val="pt-BR"/>
        </w:rPr>
        <w:t>Parsa</w:t>
      </w:r>
      <w:proofErr w:type="spellEnd"/>
      <w:r w:rsidRPr="00546A37">
        <w:rPr>
          <w:lang w:val="pt-BR"/>
        </w:rPr>
        <w:t xml:space="preserve">. </w:t>
      </w:r>
      <w:r w:rsidRPr="00546A37">
        <w:t xml:space="preserve">IoT Protocols for Smart Energy Systems: A Survey. </w:t>
      </w:r>
      <w:r w:rsidRPr="00546A37">
        <w:rPr>
          <w:i/>
          <w:iCs/>
        </w:rPr>
        <w:t>Journal of Network and Computer Applications</w:t>
      </w:r>
      <w:r w:rsidRPr="00546A37">
        <w:t>, v. 135, p. 50-64, 2020.</w:t>
      </w:r>
    </w:p>
    <w:p w14:paraId="27B0BD32" w14:textId="3C5F21F0" w:rsidR="00546A37" w:rsidRPr="00546A37" w:rsidRDefault="00546A37" w:rsidP="00546A37">
      <w:pPr>
        <w:rPr>
          <w:lang w:val="pt-BR"/>
        </w:rPr>
      </w:pPr>
      <w:r w:rsidRPr="00546A37">
        <w:t xml:space="preserve">VILLAR, João; TORRES, Fabiano. </w:t>
      </w:r>
      <w:r w:rsidRPr="00546A37">
        <w:rPr>
          <w:lang w:val="pt-BR"/>
        </w:rPr>
        <w:t xml:space="preserve">Plataformas de IoT para o gerenciamento de energia: Uma visão geral. </w:t>
      </w:r>
      <w:proofErr w:type="spellStart"/>
      <w:r w:rsidRPr="00546A37">
        <w:rPr>
          <w:i/>
          <w:iCs/>
          <w:lang w:val="pt-BR"/>
        </w:rPr>
        <w:t>Computing</w:t>
      </w:r>
      <w:proofErr w:type="spellEnd"/>
      <w:r w:rsidRPr="00546A37">
        <w:rPr>
          <w:i/>
          <w:iCs/>
          <w:lang w:val="pt-BR"/>
        </w:rPr>
        <w:t xml:space="preserve"> </w:t>
      </w:r>
      <w:proofErr w:type="spellStart"/>
      <w:r w:rsidRPr="00546A37">
        <w:rPr>
          <w:i/>
          <w:iCs/>
          <w:lang w:val="pt-BR"/>
        </w:rPr>
        <w:t>Research</w:t>
      </w:r>
      <w:proofErr w:type="spellEnd"/>
      <w:r w:rsidRPr="00546A37">
        <w:rPr>
          <w:i/>
          <w:iCs/>
          <w:lang w:val="pt-BR"/>
        </w:rPr>
        <w:t xml:space="preserve"> </w:t>
      </w:r>
      <w:proofErr w:type="spellStart"/>
      <w:r w:rsidRPr="00546A37">
        <w:rPr>
          <w:i/>
          <w:iCs/>
          <w:lang w:val="pt-BR"/>
        </w:rPr>
        <w:t>Repository</w:t>
      </w:r>
      <w:proofErr w:type="spellEnd"/>
      <w:r w:rsidRPr="00546A37">
        <w:rPr>
          <w:lang w:val="pt-BR"/>
        </w:rPr>
        <w:t>, arXiv:1806.07623, 2019.</w:t>
      </w:r>
    </w:p>
    <w:p w14:paraId="4256F491" w14:textId="5255D87D" w:rsidR="00546A37" w:rsidRPr="00546A37" w:rsidRDefault="00546A37" w:rsidP="00546A37">
      <w:pPr>
        <w:rPr>
          <w:lang w:val="pt-BR"/>
        </w:rPr>
      </w:pPr>
      <w:r w:rsidRPr="00546A37">
        <w:rPr>
          <w:lang w:val="pt-BR"/>
        </w:rPr>
        <w:t xml:space="preserve">SOUSA, Júlio; FERREIRA, Ricardo. Comunicação de baixa latência em sistemas de IoT usando o protocolo MQTT. </w:t>
      </w:r>
      <w:r w:rsidRPr="00546A37">
        <w:rPr>
          <w:i/>
          <w:iCs/>
          <w:lang w:val="pt-BR"/>
        </w:rPr>
        <w:t>Revista Científica de Sistemas Distribuídos</w:t>
      </w:r>
      <w:r w:rsidRPr="00546A37">
        <w:rPr>
          <w:lang w:val="pt-BR"/>
        </w:rPr>
        <w:t>, v. 6, n. 3, p. 112-118, 2020.</w:t>
      </w:r>
    </w:p>
    <w:p w14:paraId="64E2882B" w14:textId="202E3EE5" w:rsidR="00B447EE" w:rsidRPr="00B447EE" w:rsidRDefault="00B447EE" w:rsidP="00B447EE">
      <w:pPr>
        <w:rPr>
          <w:lang w:val="pt-BR"/>
        </w:rPr>
      </w:pPr>
      <w:r w:rsidRPr="00B447EE">
        <w:rPr>
          <w:lang w:val="pt-BR"/>
        </w:rPr>
        <w:t>ARDUINO. Arduino Nano Datasheet. Disponível em: https://docs.arduino.cc/hardware/nano. Acesso em: 20 nov. 2024.</w:t>
      </w:r>
    </w:p>
    <w:p w14:paraId="3ADC53C3" w14:textId="148728A0" w:rsidR="00B447EE" w:rsidRPr="00B447EE" w:rsidRDefault="00B447EE" w:rsidP="00B447EE">
      <w:pPr>
        <w:rPr>
          <w:lang w:val="pt-BR"/>
        </w:rPr>
      </w:pPr>
      <w:r w:rsidRPr="00B447EE">
        <w:rPr>
          <w:lang w:val="pt-BR"/>
        </w:rPr>
        <w:t>ESPRESSIF. ESP8266EX Datasheet. Disponível em: https://www.espressif.com/sites/default/files/documentation/0a-esp8266ex_datasheet_en.pdf. Acesso em: 20 nov. 2024.</w:t>
      </w:r>
    </w:p>
    <w:p w14:paraId="04DB5FD6" w14:textId="6F0456E9" w:rsidR="00B447EE" w:rsidRPr="00B447EE" w:rsidRDefault="00B447EE" w:rsidP="00B447EE">
      <w:pPr>
        <w:rPr>
          <w:lang w:val="pt-BR"/>
        </w:rPr>
      </w:pPr>
      <w:r w:rsidRPr="00B447EE">
        <w:rPr>
          <w:lang w:val="pt-BR"/>
        </w:rPr>
        <w:t>CAP SISTEMA. Guia do Arduino Nano e Protoboards. Disponível em: https://capsistema.com.br/index.php/2021/01/06/guia-do-arduino-nano-pinagem-e-esquemas. Acesso em: 20 nov. 2024.</w:t>
      </w:r>
    </w:p>
    <w:p w14:paraId="458FE2AC" w14:textId="28E4DD23" w:rsidR="00B447EE" w:rsidRPr="00B447EE" w:rsidRDefault="00B447EE" w:rsidP="00B447EE">
      <w:pPr>
        <w:rPr>
          <w:lang w:val="pt-BR"/>
        </w:rPr>
      </w:pPr>
      <w:r w:rsidRPr="00B447EE">
        <w:rPr>
          <w:lang w:val="pt-BR"/>
        </w:rPr>
        <w:t xml:space="preserve">FRITZING. </w:t>
      </w:r>
      <w:proofErr w:type="spellStart"/>
      <w:r w:rsidRPr="00B447EE">
        <w:rPr>
          <w:lang w:val="pt-BR"/>
        </w:rPr>
        <w:t>Fritzing</w:t>
      </w:r>
      <w:proofErr w:type="spellEnd"/>
      <w:r w:rsidRPr="00B447EE">
        <w:rPr>
          <w:lang w:val="pt-BR"/>
        </w:rPr>
        <w:t xml:space="preserve"> Open </w:t>
      </w:r>
      <w:proofErr w:type="spellStart"/>
      <w:r w:rsidRPr="00B447EE">
        <w:rPr>
          <w:lang w:val="pt-BR"/>
        </w:rPr>
        <w:t>Source</w:t>
      </w:r>
      <w:proofErr w:type="spellEnd"/>
      <w:r w:rsidRPr="00B447EE">
        <w:rPr>
          <w:lang w:val="pt-BR"/>
        </w:rPr>
        <w:t xml:space="preserve"> </w:t>
      </w:r>
      <w:proofErr w:type="spellStart"/>
      <w:r w:rsidRPr="00B447EE">
        <w:rPr>
          <w:lang w:val="pt-BR"/>
        </w:rPr>
        <w:t>Electronics</w:t>
      </w:r>
      <w:proofErr w:type="spellEnd"/>
      <w:r w:rsidRPr="00B447EE">
        <w:rPr>
          <w:lang w:val="pt-BR"/>
        </w:rPr>
        <w:t xml:space="preserve"> Software. Disponível em: https://fritzing.org. Acesso em: 20 nov. 2024.</w:t>
      </w:r>
    </w:p>
    <w:p w14:paraId="342963B8" w14:textId="3BF7B4EE" w:rsidR="00501AEE" w:rsidRPr="00501AEE" w:rsidRDefault="00B447EE" w:rsidP="00B447EE">
      <w:pPr>
        <w:rPr>
          <w:lang w:val="pt-BR"/>
        </w:rPr>
      </w:pPr>
      <w:proofErr w:type="gramStart"/>
      <w:r w:rsidRPr="00B447EE">
        <w:rPr>
          <w:lang w:val="pt-BR"/>
        </w:rPr>
        <w:t>IO.ARKFRUIT</w:t>
      </w:r>
      <w:proofErr w:type="gramEnd"/>
      <w:r w:rsidRPr="00B447EE">
        <w:rPr>
          <w:lang w:val="pt-BR"/>
        </w:rPr>
        <w:t>. Plataforma IoT para Monitoramento e Controle Remoto. Disponível em: https://io.arkfruit.com. Acesso em: 20 nov. 2024.</w:t>
      </w:r>
    </w:p>
    <w:sectPr w:rsidR="00501AEE" w:rsidRPr="00501AEE">
      <w:headerReference w:type="even" r:id="rId40"/>
      <w:headerReference w:type="default" r:id="rId41"/>
      <w:footerReference w:type="even" r:id="rId42"/>
      <w:footerReference w:type="first" r:id="rId43"/>
      <w:type w:val="continuous"/>
      <w:pgSz w:w="11907" w:h="16840" w:code="9"/>
      <w:pgMar w:top="1985" w:right="1701" w:bottom="1418" w:left="1701" w:header="964" w:footer="964" w:gutter="0"/>
      <w:pgNumType w:start="101"/>
      <w:cols w:space="454" w:equalWidth="0">
        <w:col w:w="850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EB32DD" w14:textId="77777777" w:rsidR="00187AD1" w:rsidRDefault="00187AD1">
      <w:r>
        <w:separator/>
      </w:r>
    </w:p>
  </w:endnote>
  <w:endnote w:type="continuationSeparator" w:id="0">
    <w:p w14:paraId="2A0CE6A2" w14:textId="77777777" w:rsidR="00187AD1" w:rsidRDefault="00187A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786F2C" w14:textId="77777777" w:rsidR="0092301E" w:rsidRDefault="0092301E">
    <w:pPr>
      <w:jc w:val="left"/>
    </w:pPr>
    <w: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9BF6AE" w14:textId="77777777" w:rsidR="0092301E" w:rsidRDefault="0092301E">
    <w:pPr>
      <w:jc w:val="left"/>
    </w:pPr>
    <w:r>
      <w:t>Proceedings of the XII SIBGRAPI (October 1999)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AF8C30" w14:textId="77777777" w:rsidR="0092301E" w:rsidRDefault="0092301E">
    <w: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0AD73E" w14:textId="77777777" w:rsidR="00187AD1" w:rsidRDefault="00187AD1">
      <w:r>
        <w:separator/>
      </w:r>
    </w:p>
  </w:footnote>
  <w:footnote w:type="continuationSeparator" w:id="0">
    <w:p w14:paraId="68FA8AAA" w14:textId="77777777" w:rsidR="00187AD1" w:rsidRDefault="00187A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9A3F04" w14:textId="77777777" w:rsidR="0092301E" w:rsidRPr="00EC49FE" w:rsidRDefault="0092301E">
    <w:pPr>
      <w:framePr w:wrap="around" w:vAnchor="text" w:hAnchor="margin" w:xAlign="inside" w:y="1"/>
      <w:rPr>
        <w:lang w:val="pt-BR"/>
      </w:rPr>
    </w:pPr>
    <w:r>
      <w:fldChar w:fldCharType="begin"/>
    </w:r>
    <w:r w:rsidRPr="00EC49FE">
      <w:rPr>
        <w:lang w:val="pt-BR"/>
      </w:rPr>
      <w:instrText xml:space="preserve">PAGE  </w:instrText>
    </w:r>
    <w:r>
      <w:fldChar w:fldCharType="separate"/>
    </w:r>
    <w:r w:rsidRPr="00EC49FE">
      <w:rPr>
        <w:noProof/>
        <w:lang w:val="pt-BR"/>
      </w:rPr>
      <w:t>102</w:t>
    </w:r>
    <w:r>
      <w:fldChar w:fldCharType="end"/>
    </w:r>
  </w:p>
  <w:p w14:paraId="0C705B51" w14:textId="77777777" w:rsidR="0092301E" w:rsidRPr="00EC49FE" w:rsidRDefault="0092301E">
    <w:pPr>
      <w:jc w:val="right"/>
      <w:rPr>
        <w:lang w:val="pt-BR"/>
      </w:rPr>
    </w:pPr>
    <w:r w:rsidRPr="00EC49FE">
      <w:rPr>
        <w:lang w:val="pt-BR"/>
      </w:rPr>
      <w:t xml:space="preserve">S. Sandri, J. Stolfi, </w:t>
    </w:r>
    <w:proofErr w:type="spellStart"/>
    <w:proofErr w:type="gramStart"/>
    <w:r w:rsidRPr="00EC49FE">
      <w:rPr>
        <w:lang w:val="pt-BR"/>
      </w:rPr>
      <w:t>L.Velho</w:t>
    </w:r>
    <w:proofErr w:type="spellEnd"/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20636F" w14:textId="77777777" w:rsidR="0092301E" w:rsidRDefault="0092301E">
    <w:pPr>
      <w:framePr w:wrap="around" w:vAnchor="text" w:hAnchor="margin" w:xAlign="inside" w:y="1"/>
    </w:pPr>
  </w:p>
  <w:p w14:paraId="589380A6" w14:textId="77777777" w:rsidR="0092301E" w:rsidRDefault="0092301E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8628" w:type="dxa"/>
      <w:tblInd w:w="-5" w:type="dxa"/>
      <w:tblLook w:val="04A0" w:firstRow="1" w:lastRow="0" w:firstColumn="1" w:lastColumn="0" w:noHBand="0" w:noVBand="1"/>
    </w:tblPr>
    <w:tblGrid>
      <w:gridCol w:w="1380"/>
      <w:gridCol w:w="5832"/>
      <w:gridCol w:w="1416"/>
    </w:tblGrid>
    <w:tr w:rsidR="00A76D57" w:rsidRPr="00A76D57" w14:paraId="6A3CBEF2" w14:textId="77777777" w:rsidTr="00A76D57">
      <w:trPr>
        <w:trHeight w:val="680"/>
      </w:trPr>
      <w:tc>
        <w:tcPr>
          <w:tcW w:w="1308" w:type="dxa"/>
          <w:vAlign w:val="center"/>
          <w:hideMark/>
        </w:tcPr>
        <w:p w14:paraId="434BBE10" w14:textId="21C4AED7" w:rsidR="00A76D57" w:rsidRPr="00A76D57" w:rsidRDefault="00CA08FA" w:rsidP="00A76D57">
          <w:pPr>
            <w:widowControl w:val="0"/>
            <w:tabs>
              <w:tab w:val="clear" w:pos="720"/>
            </w:tabs>
            <w:spacing w:before="0"/>
            <w:ind w:left="72"/>
            <w:jc w:val="center"/>
            <w:rPr>
              <w:rFonts w:ascii="Times New Roman" w:hAnsi="Times New Roman"/>
              <w:sz w:val="20"/>
              <w:lang w:val="pt-BR"/>
            </w:rPr>
          </w:pPr>
          <w:r w:rsidRPr="00A76D57">
            <w:rPr>
              <w:rFonts w:ascii="Times New Roman" w:hAnsi="Times New Roman"/>
              <w:noProof/>
              <w:sz w:val="20"/>
              <w:lang w:val="pt-BR"/>
            </w:rPr>
            <w:drawing>
              <wp:inline distT="0" distB="0" distL="0" distR="0" wp14:anchorId="7E60DE8B" wp14:editId="25FE2456">
                <wp:extent cx="693420" cy="693420"/>
                <wp:effectExtent l="0" t="0" r="0" b="0"/>
                <wp:docPr id="678" name="Imagem 2" descr="Logotipo, Ícone  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2" descr="Logotipo, Ícone  Descrição gerad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342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318" w:type="dxa"/>
          <w:vAlign w:val="center"/>
          <w:hideMark/>
        </w:tcPr>
        <w:p w14:paraId="4BC73D09" w14:textId="77777777" w:rsidR="00A76D57" w:rsidRPr="00A76D57" w:rsidRDefault="00A76D57" w:rsidP="00A76D57">
          <w:pPr>
            <w:widowControl w:val="0"/>
            <w:tabs>
              <w:tab w:val="clear" w:pos="720"/>
            </w:tabs>
            <w:spacing w:before="0"/>
            <w:jc w:val="center"/>
            <w:rPr>
              <w:rFonts w:ascii="Times New Roman" w:hAnsi="Times New Roman"/>
              <w:sz w:val="20"/>
              <w:lang w:val="pt-BR"/>
            </w:rPr>
          </w:pPr>
          <w:r w:rsidRPr="00A76D57">
            <w:rPr>
              <w:rFonts w:ascii="Times New Roman" w:hAnsi="Times New Roman"/>
              <w:b/>
              <w:bCs/>
              <w:smallCaps/>
              <w:sz w:val="28"/>
              <w:szCs w:val="28"/>
              <w:lang w:val="pt-BR"/>
            </w:rPr>
            <w:t>UNIVERSIDADE PRESBITERIANA MACKENZIE</w:t>
          </w:r>
        </w:p>
        <w:p w14:paraId="357D5837" w14:textId="77777777" w:rsidR="00A76D57" w:rsidRPr="00A76D57" w:rsidRDefault="00A76D57" w:rsidP="00A76D57">
          <w:pPr>
            <w:widowControl w:val="0"/>
            <w:tabs>
              <w:tab w:val="clear" w:pos="720"/>
            </w:tabs>
            <w:spacing w:before="0"/>
            <w:jc w:val="center"/>
            <w:rPr>
              <w:rFonts w:ascii="Times New Roman" w:hAnsi="Times New Roman"/>
              <w:sz w:val="20"/>
              <w:lang w:val="pt-BR"/>
            </w:rPr>
          </w:pPr>
          <w:r w:rsidRPr="00A76D57">
            <w:rPr>
              <w:rFonts w:ascii="Times New Roman" w:hAnsi="Times New Roman"/>
              <w:b/>
              <w:bCs/>
              <w:sz w:val="28"/>
              <w:szCs w:val="28"/>
              <w:lang w:val="pt-BR"/>
            </w:rPr>
            <w:t>– Faculdade de Computação e Informática –</w:t>
          </w:r>
        </w:p>
        <w:p w14:paraId="1490065F" w14:textId="4FD0A479" w:rsidR="00A76D57" w:rsidRPr="00A76D57" w:rsidRDefault="00A76D57" w:rsidP="00A76D57">
          <w:pPr>
            <w:widowControl w:val="0"/>
            <w:tabs>
              <w:tab w:val="clear" w:pos="720"/>
            </w:tabs>
            <w:spacing w:before="0"/>
            <w:jc w:val="center"/>
            <w:rPr>
              <w:rFonts w:ascii="Times New Roman" w:hAnsi="Times New Roman"/>
              <w:sz w:val="20"/>
              <w:lang w:val="pt-BR"/>
            </w:rPr>
          </w:pPr>
        </w:p>
      </w:tc>
      <w:tc>
        <w:tcPr>
          <w:tcW w:w="1002" w:type="dxa"/>
          <w:vAlign w:val="center"/>
          <w:hideMark/>
        </w:tcPr>
        <w:p w14:paraId="745133CA" w14:textId="172805B9" w:rsidR="00A76D57" w:rsidRPr="00A76D57" w:rsidRDefault="00CA08FA" w:rsidP="00A76D57">
          <w:pPr>
            <w:widowControl w:val="0"/>
            <w:tabs>
              <w:tab w:val="clear" w:pos="720"/>
            </w:tabs>
            <w:spacing w:before="0"/>
            <w:jc w:val="center"/>
            <w:rPr>
              <w:rFonts w:ascii="Times New Roman" w:hAnsi="Times New Roman"/>
              <w:sz w:val="20"/>
              <w:lang w:val="pt-BR"/>
            </w:rPr>
          </w:pPr>
          <w:r w:rsidRPr="00A76D57">
            <w:rPr>
              <w:rFonts w:ascii="Times New Roman" w:hAnsi="Times New Roman"/>
              <w:noProof/>
              <w:sz w:val="20"/>
              <w:lang w:val="pt-BR"/>
            </w:rPr>
            <w:drawing>
              <wp:inline distT="0" distB="0" distL="0" distR="0" wp14:anchorId="534E3C33" wp14:editId="187D3A08">
                <wp:extent cx="762000" cy="937260"/>
                <wp:effectExtent l="0" t="0" r="0" b="0"/>
                <wp:docPr id="679" name="Imagem 1" descr="Identidade Visual | Mackenz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Identidade Visual | Mackenzi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62000" cy="937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0B1CC90" w14:textId="6D377162" w:rsidR="00A76D57" w:rsidRPr="00875990" w:rsidRDefault="00A76D57" w:rsidP="00875990">
    <w:pPr>
      <w:pStyle w:val="Cabealho"/>
      <w:tabs>
        <w:tab w:val="clear" w:pos="4252"/>
        <w:tab w:val="clear" w:pos="8504"/>
        <w:tab w:val="left" w:pos="5136"/>
      </w:tabs>
      <w:rPr>
        <w:sz w:val="2"/>
        <w:szCs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376304" w14:textId="77777777" w:rsidR="0092301E" w:rsidRPr="00EC49FE" w:rsidRDefault="0092301E">
    <w:pPr>
      <w:framePr w:wrap="around" w:vAnchor="text" w:hAnchor="margin" w:xAlign="inside" w:y="1"/>
      <w:rPr>
        <w:lang w:val="pt-BR"/>
      </w:rPr>
    </w:pPr>
    <w:r>
      <w:fldChar w:fldCharType="begin"/>
    </w:r>
    <w:r w:rsidRPr="00EC49FE">
      <w:rPr>
        <w:lang w:val="pt-BR"/>
      </w:rPr>
      <w:instrText xml:space="preserve">PAGE  </w:instrText>
    </w:r>
    <w:r>
      <w:fldChar w:fldCharType="separate"/>
    </w:r>
    <w:r w:rsidRPr="00EC49FE">
      <w:rPr>
        <w:noProof/>
        <w:lang w:val="pt-BR"/>
      </w:rPr>
      <w:t>102</w:t>
    </w:r>
    <w:r>
      <w:fldChar w:fldCharType="end"/>
    </w:r>
  </w:p>
  <w:p w14:paraId="22DE960D" w14:textId="77777777" w:rsidR="0092301E" w:rsidRPr="00EC49FE" w:rsidRDefault="0092301E">
    <w:pPr>
      <w:jc w:val="right"/>
      <w:rPr>
        <w:lang w:val="pt-BR"/>
      </w:rPr>
    </w:pPr>
    <w:r w:rsidRPr="00EC49FE">
      <w:rPr>
        <w:lang w:val="pt-BR"/>
      </w:rPr>
      <w:t xml:space="preserve">S. Sandri, J. Stolfi, </w:t>
    </w:r>
    <w:proofErr w:type="spellStart"/>
    <w:proofErr w:type="gramStart"/>
    <w:r w:rsidRPr="00EC49FE">
      <w:rPr>
        <w:lang w:val="pt-BR"/>
      </w:rPr>
      <w:t>L.Velho</w:t>
    </w:r>
    <w:proofErr w:type="spellEnd"/>
    <w:proofErr w:type="gramEnd"/>
  </w:p>
  <w:p w14:paraId="502F4577" w14:textId="77777777" w:rsidR="0092301E" w:rsidRPr="00E724C0" w:rsidRDefault="0092301E">
    <w:pPr>
      <w:rPr>
        <w:lang w:val="pt-BR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BE475F" w14:textId="77777777" w:rsidR="0092301E" w:rsidRDefault="0092301E">
    <w:pPr>
      <w:framePr w:wrap="around" w:vAnchor="text" w:hAnchor="margin" w:xAlign="inside" w:y="1"/>
    </w:pPr>
  </w:p>
  <w:p w14:paraId="2DC4E2A0" w14:textId="77777777" w:rsidR="0092301E" w:rsidRDefault="0092301E">
    <w:pPr>
      <w:tabs>
        <w:tab w:val="right" w:pos="935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E1F626D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CFEE35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732487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D7CE2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24673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B5E512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2F2F1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87A3C2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D4E5D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D8DA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9216D0"/>
    <w:multiLevelType w:val="multilevel"/>
    <w:tmpl w:val="A5BC8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3EE7395"/>
    <w:multiLevelType w:val="multilevel"/>
    <w:tmpl w:val="241ED4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05217112"/>
    <w:multiLevelType w:val="multilevel"/>
    <w:tmpl w:val="387A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8AF5F73"/>
    <w:multiLevelType w:val="multilevel"/>
    <w:tmpl w:val="38D6B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553307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095B0C9C"/>
    <w:multiLevelType w:val="multilevel"/>
    <w:tmpl w:val="02FE4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C161A8"/>
    <w:multiLevelType w:val="multilevel"/>
    <w:tmpl w:val="8FDA4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D884FB4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8" w15:restartNumberingAfterBreak="0">
    <w:nsid w:val="0EBE3DE6"/>
    <w:multiLevelType w:val="multilevel"/>
    <w:tmpl w:val="CA721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1441B5D"/>
    <w:multiLevelType w:val="singleLevel"/>
    <w:tmpl w:val="0C09000F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0" w15:restartNumberingAfterBreak="0">
    <w:nsid w:val="15FE65C0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1" w15:restartNumberingAfterBreak="0">
    <w:nsid w:val="17555008"/>
    <w:multiLevelType w:val="multilevel"/>
    <w:tmpl w:val="F79E1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907E19"/>
    <w:multiLevelType w:val="multilevel"/>
    <w:tmpl w:val="96326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09174C"/>
    <w:multiLevelType w:val="multilevel"/>
    <w:tmpl w:val="CFC8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FFD6FCC"/>
    <w:multiLevelType w:val="multilevel"/>
    <w:tmpl w:val="6CA2E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03D0A0F"/>
    <w:multiLevelType w:val="multilevel"/>
    <w:tmpl w:val="31E4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0673CCC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20DF5195"/>
    <w:multiLevelType w:val="multilevel"/>
    <w:tmpl w:val="EDF09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0F50FE9"/>
    <w:multiLevelType w:val="multilevel"/>
    <w:tmpl w:val="033ED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21B1E08"/>
    <w:multiLevelType w:val="multilevel"/>
    <w:tmpl w:val="9804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BE0DCB"/>
    <w:multiLevelType w:val="multilevel"/>
    <w:tmpl w:val="AD4E0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5C93935"/>
    <w:multiLevelType w:val="multilevel"/>
    <w:tmpl w:val="048CF2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2" w15:restartNumberingAfterBreak="0">
    <w:nsid w:val="260A74C3"/>
    <w:multiLevelType w:val="multilevel"/>
    <w:tmpl w:val="54804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374747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29CC43D2"/>
    <w:multiLevelType w:val="multilevel"/>
    <w:tmpl w:val="2D14A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BFA55D3"/>
    <w:multiLevelType w:val="multilevel"/>
    <w:tmpl w:val="A3383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C4B6C04"/>
    <w:multiLevelType w:val="multilevel"/>
    <w:tmpl w:val="649C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CE91146"/>
    <w:multiLevelType w:val="multilevel"/>
    <w:tmpl w:val="DD606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DAD093F"/>
    <w:multiLevelType w:val="multilevel"/>
    <w:tmpl w:val="D7E4C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1402BE7"/>
    <w:multiLevelType w:val="multilevel"/>
    <w:tmpl w:val="104C7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36B4D2D"/>
    <w:multiLevelType w:val="multilevel"/>
    <w:tmpl w:val="0D908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05641A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2" w15:restartNumberingAfterBreak="0">
    <w:nsid w:val="3B9C1B65"/>
    <w:multiLevelType w:val="multilevel"/>
    <w:tmpl w:val="6DD6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EBB5531"/>
    <w:multiLevelType w:val="multilevel"/>
    <w:tmpl w:val="FF52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F735033"/>
    <w:multiLevelType w:val="multilevel"/>
    <w:tmpl w:val="11322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0180835"/>
    <w:multiLevelType w:val="multilevel"/>
    <w:tmpl w:val="064E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40F3751E"/>
    <w:multiLevelType w:val="multilevel"/>
    <w:tmpl w:val="7CE6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0F4003D"/>
    <w:multiLevelType w:val="multilevel"/>
    <w:tmpl w:val="C61CD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5545C44"/>
    <w:multiLevelType w:val="multilevel"/>
    <w:tmpl w:val="C9764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6D64B5B"/>
    <w:multiLevelType w:val="multilevel"/>
    <w:tmpl w:val="3090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577D20"/>
    <w:multiLevelType w:val="multilevel"/>
    <w:tmpl w:val="0F64F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CFD4B5A"/>
    <w:multiLevelType w:val="multilevel"/>
    <w:tmpl w:val="E1DE9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120151"/>
    <w:multiLevelType w:val="multilevel"/>
    <w:tmpl w:val="7B665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5450FE"/>
    <w:multiLevelType w:val="multilevel"/>
    <w:tmpl w:val="ECF27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E001FB8"/>
    <w:multiLevelType w:val="multilevel"/>
    <w:tmpl w:val="2876B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FFB091A"/>
    <w:multiLevelType w:val="multilevel"/>
    <w:tmpl w:val="D4160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634071"/>
    <w:multiLevelType w:val="multilevel"/>
    <w:tmpl w:val="C88E8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4C31057"/>
    <w:multiLevelType w:val="singleLevel"/>
    <w:tmpl w:val="E070A6F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8" w15:restartNumberingAfterBreak="0">
    <w:nsid w:val="5719105E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9" w15:restartNumberingAfterBreak="0">
    <w:nsid w:val="59764525"/>
    <w:multiLevelType w:val="multilevel"/>
    <w:tmpl w:val="E4648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9C64AA8"/>
    <w:multiLevelType w:val="hybridMultilevel"/>
    <w:tmpl w:val="C70A4E5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A0D64BC"/>
    <w:multiLevelType w:val="multilevel"/>
    <w:tmpl w:val="9388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585A03"/>
    <w:multiLevelType w:val="multilevel"/>
    <w:tmpl w:val="DEEA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1850392"/>
    <w:multiLevelType w:val="multilevel"/>
    <w:tmpl w:val="6070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22E3915"/>
    <w:multiLevelType w:val="multilevel"/>
    <w:tmpl w:val="40C8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22E4424"/>
    <w:multiLevelType w:val="multilevel"/>
    <w:tmpl w:val="9CD4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2D97B55"/>
    <w:multiLevelType w:val="hybridMultilevel"/>
    <w:tmpl w:val="A010271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B01EE2"/>
    <w:multiLevelType w:val="multilevel"/>
    <w:tmpl w:val="D79AB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3FB5D53"/>
    <w:multiLevelType w:val="multilevel"/>
    <w:tmpl w:val="2528B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4514856"/>
    <w:multiLevelType w:val="multilevel"/>
    <w:tmpl w:val="90F6B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4B663DD"/>
    <w:multiLevelType w:val="multilevel"/>
    <w:tmpl w:val="B83A0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FA58AD"/>
    <w:multiLevelType w:val="multilevel"/>
    <w:tmpl w:val="56CC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BF14B2D"/>
    <w:multiLevelType w:val="multilevel"/>
    <w:tmpl w:val="6958C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0B63DA5"/>
    <w:multiLevelType w:val="multilevel"/>
    <w:tmpl w:val="5D82D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38F0DE4"/>
    <w:multiLevelType w:val="multilevel"/>
    <w:tmpl w:val="0E80A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3A849CD"/>
    <w:multiLevelType w:val="multilevel"/>
    <w:tmpl w:val="E98C1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9DA6FAE"/>
    <w:multiLevelType w:val="multilevel"/>
    <w:tmpl w:val="65444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C477D09"/>
    <w:multiLevelType w:val="multilevel"/>
    <w:tmpl w:val="25C68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EAC6894"/>
    <w:multiLevelType w:val="multilevel"/>
    <w:tmpl w:val="A4D874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 w16cid:durableId="1192449207">
    <w:abstractNumId w:val="17"/>
  </w:num>
  <w:num w:numId="2" w16cid:durableId="995955798">
    <w:abstractNumId w:val="26"/>
  </w:num>
  <w:num w:numId="3" w16cid:durableId="1744717523">
    <w:abstractNumId w:val="33"/>
  </w:num>
  <w:num w:numId="4" w16cid:durableId="1293484551">
    <w:abstractNumId w:val="41"/>
  </w:num>
  <w:num w:numId="5" w16cid:durableId="1910726300">
    <w:abstractNumId w:val="14"/>
  </w:num>
  <w:num w:numId="6" w16cid:durableId="1117675896">
    <w:abstractNumId w:val="58"/>
  </w:num>
  <w:num w:numId="7" w16cid:durableId="292366921">
    <w:abstractNumId w:val="20"/>
  </w:num>
  <w:num w:numId="8" w16cid:durableId="1592473157">
    <w:abstractNumId w:val="57"/>
  </w:num>
  <w:num w:numId="9" w16cid:durableId="1032997834">
    <w:abstractNumId w:val="19"/>
  </w:num>
  <w:num w:numId="10" w16cid:durableId="1454136227">
    <w:abstractNumId w:val="9"/>
  </w:num>
  <w:num w:numId="11" w16cid:durableId="1425763838">
    <w:abstractNumId w:val="7"/>
  </w:num>
  <w:num w:numId="12" w16cid:durableId="1869680568">
    <w:abstractNumId w:val="6"/>
  </w:num>
  <w:num w:numId="13" w16cid:durableId="744644491">
    <w:abstractNumId w:val="5"/>
  </w:num>
  <w:num w:numId="14" w16cid:durableId="315375756">
    <w:abstractNumId w:val="4"/>
  </w:num>
  <w:num w:numId="15" w16cid:durableId="1842282509">
    <w:abstractNumId w:val="8"/>
  </w:num>
  <w:num w:numId="16" w16cid:durableId="738215319">
    <w:abstractNumId w:val="3"/>
  </w:num>
  <w:num w:numId="17" w16cid:durableId="2105757615">
    <w:abstractNumId w:val="2"/>
  </w:num>
  <w:num w:numId="18" w16cid:durableId="553661248">
    <w:abstractNumId w:val="1"/>
  </w:num>
  <w:num w:numId="19" w16cid:durableId="1813054405">
    <w:abstractNumId w:val="0"/>
  </w:num>
  <w:num w:numId="20" w16cid:durableId="81876347">
    <w:abstractNumId w:val="40"/>
  </w:num>
  <w:num w:numId="21" w16cid:durableId="2065713040">
    <w:abstractNumId w:val="71"/>
  </w:num>
  <w:num w:numId="22" w16cid:durableId="1012032125">
    <w:abstractNumId w:val="13"/>
  </w:num>
  <w:num w:numId="23" w16cid:durableId="2061245992">
    <w:abstractNumId w:val="47"/>
  </w:num>
  <w:num w:numId="24" w16cid:durableId="1656183147">
    <w:abstractNumId w:val="70"/>
  </w:num>
  <w:num w:numId="25" w16cid:durableId="1367874587">
    <w:abstractNumId w:val="49"/>
  </w:num>
  <w:num w:numId="26" w16cid:durableId="128592531">
    <w:abstractNumId w:val="50"/>
  </w:num>
  <w:num w:numId="27" w16cid:durableId="1395471135">
    <w:abstractNumId w:val="73"/>
  </w:num>
  <w:num w:numId="28" w16cid:durableId="151721081">
    <w:abstractNumId w:val="65"/>
  </w:num>
  <w:num w:numId="29" w16cid:durableId="326520189">
    <w:abstractNumId w:val="36"/>
  </w:num>
  <w:num w:numId="30" w16cid:durableId="57558592">
    <w:abstractNumId w:val="16"/>
  </w:num>
  <w:num w:numId="31" w16cid:durableId="2140032449">
    <w:abstractNumId w:val="61"/>
  </w:num>
  <w:num w:numId="32" w16cid:durableId="1781727915">
    <w:abstractNumId w:val="29"/>
  </w:num>
  <w:num w:numId="33" w16cid:durableId="531696122">
    <w:abstractNumId w:val="23"/>
  </w:num>
  <w:num w:numId="34" w16cid:durableId="410736697">
    <w:abstractNumId w:val="75"/>
  </w:num>
  <w:num w:numId="35" w16cid:durableId="1233276681">
    <w:abstractNumId w:val="59"/>
  </w:num>
  <w:num w:numId="36" w16cid:durableId="1960649321">
    <w:abstractNumId w:val="51"/>
  </w:num>
  <w:num w:numId="37" w16cid:durableId="1977905135">
    <w:abstractNumId w:val="44"/>
  </w:num>
  <w:num w:numId="38" w16cid:durableId="792092593">
    <w:abstractNumId w:val="10"/>
  </w:num>
  <w:num w:numId="39" w16cid:durableId="539559783">
    <w:abstractNumId w:val="69"/>
  </w:num>
  <w:num w:numId="40" w16cid:durableId="1340355388">
    <w:abstractNumId w:val="21"/>
  </w:num>
  <w:num w:numId="41" w16cid:durableId="1846282038">
    <w:abstractNumId w:val="63"/>
  </w:num>
  <w:num w:numId="42" w16cid:durableId="1332953949">
    <w:abstractNumId w:val="22"/>
  </w:num>
  <w:num w:numId="43" w16cid:durableId="936981053">
    <w:abstractNumId w:val="32"/>
  </w:num>
  <w:num w:numId="44" w16cid:durableId="2089501708">
    <w:abstractNumId w:val="64"/>
  </w:num>
  <w:num w:numId="45" w16cid:durableId="842934043">
    <w:abstractNumId w:val="52"/>
  </w:num>
  <w:num w:numId="46" w16cid:durableId="466774954">
    <w:abstractNumId w:val="77"/>
  </w:num>
  <w:num w:numId="47" w16cid:durableId="1700009608">
    <w:abstractNumId w:val="27"/>
  </w:num>
  <w:num w:numId="48" w16cid:durableId="2130778235">
    <w:abstractNumId w:val="66"/>
  </w:num>
  <w:num w:numId="49" w16cid:durableId="1920212056">
    <w:abstractNumId w:val="60"/>
  </w:num>
  <w:num w:numId="50" w16cid:durableId="1445345433">
    <w:abstractNumId w:val="43"/>
  </w:num>
  <w:num w:numId="51" w16cid:durableId="737247159">
    <w:abstractNumId w:val="74"/>
  </w:num>
  <w:num w:numId="52" w16cid:durableId="873880343">
    <w:abstractNumId w:val="67"/>
  </w:num>
  <w:num w:numId="53" w16cid:durableId="1344437699">
    <w:abstractNumId w:val="55"/>
  </w:num>
  <w:num w:numId="54" w16cid:durableId="1227304658">
    <w:abstractNumId w:val="56"/>
  </w:num>
  <w:num w:numId="55" w16cid:durableId="1252009804">
    <w:abstractNumId w:val="68"/>
  </w:num>
  <w:num w:numId="56" w16cid:durableId="1058255">
    <w:abstractNumId w:val="42"/>
  </w:num>
  <w:num w:numId="57" w16cid:durableId="1401054205">
    <w:abstractNumId w:val="34"/>
  </w:num>
  <w:num w:numId="58" w16cid:durableId="933588309">
    <w:abstractNumId w:val="25"/>
  </w:num>
  <w:num w:numId="59" w16cid:durableId="718434371">
    <w:abstractNumId w:val="78"/>
  </w:num>
  <w:num w:numId="60" w16cid:durableId="891427395">
    <w:abstractNumId w:val="31"/>
  </w:num>
  <w:num w:numId="61" w16cid:durableId="258611691">
    <w:abstractNumId w:val="30"/>
  </w:num>
  <w:num w:numId="62" w16cid:durableId="2101290347">
    <w:abstractNumId w:val="15"/>
  </w:num>
  <w:num w:numId="63" w16cid:durableId="1000423228">
    <w:abstractNumId w:val="48"/>
  </w:num>
  <w:num w:numId="64" w16cid:durableId="1535076881">
    <w:abstractNumId w:val="24"/>
  </w:num>
  <w:num w:numId="65" w16cid:durableId="1751581181">
    <w:abstractNumId w:val="11"/>
  </w:num>
  <w:num w:numId="66" w16cid:durableId="1819613747">
    <w:abstractNumId w:val="46"/>
  </w:num>
  <w:num w:numId="67" w16cid:durableId="1352759388">
    <w:abstractNumId w:val="54"/>
  </w:num>
  <w:num w:numId="68" w16cid:durableId="329144329">
    <w:abstractNumId w:val="72"/>
  </w:num>
  <w:num w:numId="69" w16cid:durableId="1130854320">
    <w:abstractNumId w:val="28"/>
  </w:num>
  <w:num w:numId="70" w16cid:durableId="271789322">
    <w:abstractNumId w:val="53"/>
  </w:num>
  <w:num w:numId="71" w16cid:durableId="1892107102">
    <w:abstractNumId w:val="12"/>
  </w:num>
  <w:num w:numId="72" w16cid:durableId="1439565923">
    <w:abstractNumId w:val="62"/>
  </w:num>
  <w:num w:numId="73" w16cid:durableId="591624934">
    <w:abstractNumId w:val="76"/>
  </w:num>
  <w:num w:numId="74" w16cid:durableId="1676692422">
    <w:abstractNumId w:val="38"/>
  </w:num>
  <w:num w:numId="75" w16cid:durableId="2021733395">
    <w:abstractNumId w:val="39"/>
  </w:num>
  <w:num w:numId="76" w16cid:durableId="1921014289">
    <w:abstractNumId w:val="35"/>
  </w:num>
  <w:num w:numId="77" w16cid:durableId="1231379306">
    <w:abstractNumId w:val="18"/>
  </w:num>
  <w:num w:numId="78" w16cid:durableId="858809965">
    <w:abstractNumId w:val="45"/>
  </w:num>
  <w:num w:numId="79" w16cid:durableId="21882542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9FE"/>
    <w:rsid w:val="00011B17"/>
    <w:rsid w:val="00012A68"/>
    <w:rsid w:val="00021009"/>
    <w:rsid w:val="00022497"/>
    <w:rsid w:val="00031269"/>
    <w:rsid w:val="0005126D"/>
    <w:rsid w:val="000653AB"/>
    <w:rsid w:val="00094BC7"/>
    <w:rsid w:val="000A2C3C"/>
    <w:rsid w:val="000A5881"/>
    <w:rsid w:val="000B7EA1"/>
    <w:rsid w:val="000D661D"/>
    <w:rsid w:val="000E37A4"/>
    <w:rsid w:val="00187AD1"/>
    <w:rsid w:val="001A011F"/>
    <w:rsid w:val="001A222E"/>
    <w:rsid w:val="001B0861"/>
    <w:rsid w:val="001D4F2E"/>
    <w:rsid w:val="0022582D"/>
    <w:rsid w:val="002469A4"/>
    <w:rsid w:val="00246C5E"/>
    <w:rsid w:val="0025722C"/>
    <w:rsid w:val="00290562"/>
    <w:rsid w:val="002B217A"/>
    <w:rsid w:val="002E5FD3"/>
    <w:rsid w:val="002F0B7F"/>
    <w:rsid w:val="003112B6"/>
    <w:rsid w:val="0039084B"/>
    <w:rsid w:val="003B6221"/>
    <w:rsid w:val="003C25DE"/>
    <w:rsid w:val="003C5D8E"/>
    <w:rsid w:val="003F4556"/>
    <w:rsid w:val="004023B2"/>
    <w:rsid w:val="00424ED2"/>
    <w:rsid w:val="00433262"/>
    <w:rsid w:val="004427BC"/>
    <w:rsid w:val="0044553D"/>
    <w:rsid w:val="00481F44"/>
    <w:rsid w:val="004A4FEF"/>
    <w:rsid w:val="00501AEE"/>
    <w:rsid w:val="00546A37"/>
    <w:rsid w:val="00556B9F"/>
    <w:rsid w:val="0059445D"/>
    <w:rsid w:val="00603861"/>
    <w:rsid w:val="006345BB"/>
    <w:rsid w:val="00676E05"/>
    <w:rsid w:val="0068092C"/>
    <w:rsid w:val="006D210A"/>
    <w:rsid w:val="00705790"/>
    <w:rsid w:val="007517E8"/>
    <w:rsid w:val="007C4987"/>
    <w:rsid w:val="007F5866"/>
    <w:rsid w:val="00804069"/>
    <w:rsid w:val="008152D8"/>
    <w:rsid w:val="0081787D"/>
    <w:rsid w:val="00842DB5"/>
    <w:rsid w:val="0085524D"/>
    <w:rsid w:val="00875990"/>
    <w:rsid w:val="00892EFF"/>
    <w:rsid w:val="008B1055"/>
    <w:rsid w:val="0092301E"/>
    <w:rsid w:val="00977226"/>
    <w:rsid w:val="009C66C4"/>
    <w:rsid w:val="00A470EB"/>
    <w:rsid w:val="00A70F7F"/>
    <w:rsid w:val="00A76D57"/>
    <w:rsid w:val="00AC23BE"/>
    <w:rsid w:val="00AD6DFA"/>
    <w:rsid w:val="00B06EFE"/>
    <w:rsid w:val="00B16E1E"/>
    <w:rsid w:val="00B447EE"/>
    <w:rsid w:val="00B97952"/>
    <w:rsid w:val="00BC312E"/>
    <w:rsid w:val="00BC3338"/>
    <w:rsid w:val="00BC4931"/>
    <w:rsid w:val="00BD14EB"/>
    <w:rsid w:val="00BD4B7B"/>
    <w:rsid w:val="00C07DB9"/>
    <w:rsid w:val="00C13F16"/>
    <w:rsid w:val="00C3594B"/>
    <w:rsid w:val="00C35F1B"/>
    <w:rsid w:val="00C36B14"/>
    <w:rsid w:val="00C4145B"/>
    <w:rsid w:val="00C66FED"/>
    <w:rsid w:val="00C95E31"/>
    <w:rsid w:val="00CA08FA"/>
    <w:rsid w:val="00CB6493"/>
    <w:rsid w:val="00CC071E"/>
    <w:rsid w:val="00CD17F6"/>
    <w:rsid w:val="00D5751F"/>
    <w:rsid w:val="00D92982"/>
    <w:rsid w:val="00DD3E53"/>
    <w:rsid w:val="00E17B9A"/>
    <w:rsid w:val="00E724C0"/>
    <w:rsid w:val="00EC49FE"/>
    <w:rsid w:val="00EE70EF"/>
    <w:rsid w:val="00F966A4"/>
    <w:rsid w:val="00FC4CC4"/>
    <w:rsid w:val="00FF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088B74C"/>
  <w15:chartTrackingRefBased/>
  <w15:docId w15:val="{084FFADC-9F75-4E02-B682-FB925B9C2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4553D"/>
    <w:pPr>
      <w:tabs>
        <w:tab w:val="left" w:pos="720"/>
      </w:tabs>
      <w:spacing w:before="120"/>
      <w:jc w:val="both"/>
    </w:pPr>
    <w:rPr>
      <w:rFonts w:ascii="Times" w:hAnsi="Times"/>
      <w:sz w:val="24"/>
      <w:lang w:val="en-US"/>
    </w:rPr>
  </w:style>
  <w:style w:type="paragraph" w:styleId="Ttulo1">
    <w:name w:val="heading 1"/>
    <w:basedOn w:val="Normal"/>
    <w:next w:val="Normal"/>
    <w:link w:val="Ttulo1Char"/>
    <w:qFormat/>
    <w:pPr>
      <w:keepNext/>
      <w:spacing w:before="240"/>
      <w:jc w:val="left"/>
      <w:outlineLvl w:val="0"/>
    </w:pPr>
    <w:rPr>
      <w:b/>
      <w:kern w:val="28"/>
      <w:sz w:val="26"/>
    </w:rPr>
  </w:style>
  <w:style w:type="paragraph" w:styleId="Ttulo2">
    <w:name w:val="heading 2"/>
    <w:basedOn w:val="Normal"/>
    <w:next w:val="Normal"/>
    <w:link w:val="Ttulo2Char"/>
    <w:qFormat/>
    <w:pPr>
      <w:keepNext/>
      <w:spacing w:before="240"/>
      <w:jc w:val="left"/>
      <w:outlineLvl w:val="1"/>
    </w:pPr>
    <w:rPr>
      <w:b/>
    </w:rPr>
  </w:style>
  <w:style w:type="paragraph" w:styleId="Ttulo3">
    <w:name w:val="heading 3"/>
    <w:basedOn w:val="Normal"/>
    <w:next w:val="Normal"/>
    <w:qFormat/>
    <w:pPr>
      <w:keepNext/>
      <w:spacing w:before="240"/>
      <w:outlineLvl w:val="2"/>
    </w:pPr>
    <w:rPr>
      <w:rFonts w:ascii="Helvetica" w:hAnsi="Helvetica"/>
      <w:b/>
    </w:rPr>
  </w:style>
  <w:style w:type="paragraph" w:styleId="Ttulo4">
    <w:name w:val="heading 4"/>
    <w:basedOn w:val="Normal"/>
    <w:next w:val="Normal"/>
    <w:qFormat/>
    <w:pPr>
      <w:keepNext/>
      <w:spacing w:before="24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spacing w:before="24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rsid w:val="0068092C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uthor">
    <w:name w:val="Author"/>
    <w:basedOn w:val="Normal"/>
    <w:rsid w:val="0039084B"/>
    <w:pPr>
      <w:spacing w:before="240"/>
      <w:jc w:val="center"/>
    </w:pPr>
    <w:rPr>
      <w:b/>
      <w:szCs w:val="24"/>
    </w:rPr>
  </w:style>
  <w:style w:type="paragraph" w:customStyle="1" w:styleId="Address">
    <w:name w:val="Address"/>
    <w:basedOn w:val="Normal"/>
    <w:link w:val="AddressChar"/>
    <w:autoRedefine/>
    <w:rsid w:val="003C25DE"/>
    <w:pPr>
      <w:spacing w:before="240"/>
      <w:jc w:val="center"/>
    </w:pPr>
    <w:rPr>
      <w:lang w:val="pt-BR"/>
    </w:rPr>
  </w:style>
  <w:style w:type="character" w:customStyle="1" w:styleId="AddressChar">
    <w:name w:val="Address Char"/>
    <w:link w:val="Address"/>
    <w:rsid w:val="003C25DE"/>
    <w:rPr>
      <w:rFonts w:ascii="Times" w:hAnsi="Times"/>
      <w:sz w:val="24"/>
      <w:lang w:val="pt-BR" w:eastAsia="pt-BR" w:bidi="ar-SA"/>
    </w:rPr>
  </w:style>
  <w:style w:type="paragraph" w:customStyle="1" w:styleId="Email">
    <w:name w:val="Email"/>
    <w:basedOn w:val="Normal"/>
    <w:rsid w:val="00EE70EF"/>
    <w:pPr>
      <w:spacing w:after="120"/>
      <w:jc w:val="center"/>
    </w:pPr>
    <w:rPr>
      <w:rFonts w:ascii="Courier New" w:hAnsi="Courier New"/>
      <w:sz w:val="20"/>
    </w:rPr>
  </w:style>
  <w:style w:type="paragraph" w:customStyle="1" w:styleId="Abstract">
    <w:name w:val="Abstract"/>
    <w:basedOn w:val="Normal"/>
    <w:rsid w:val="00676E05"/>
    <w:pPr>
      <w:spacing w:after="120"/>
      <w:ind w:left="454" w:right="454"/>
    </w:pPr>
    <w:rPr>
      <w:i/>
      <w:szCs w:val="24"/>
      <w:lang w:val="pt-BR"/>
    </w:rPr>
  </w:style>
  <w:style w:type="paragraph" w:customStyle="1" w:styleId="Figure">
    <w:name w:val="Figure"/>
    <w:basedOn w:val="Normal"/>
    <w:rsid w:val="00603861"/>
    <w:pPr>
      <w:jc w:val="center"/>
    </w:pPr>
    <w:rPr>
      <w:noProof/>
    </w:rPr>
  </w:style>
  <w:style w:type="paragraph" w:customStyle="1" w:styleId="Reference">
    <w:name w:val="Reference"/>
    <w:basedOn w:val="Normal"/>
    <w:rsid w:val="0025722C"/>
    <w:pPr>
      <w:ind w:left="284" w:hanging="284"/>
    </w:pPr>
  </w:style>
  <w:style w:type="character" w:styleId="Hyperlink">
    <w:name w:val="Hyperlink"/>
    <w:rsid w:val="00290562"/>
    <w:rPr>
      <w:color w:val="0000FF"/>
      <w:u w:val="single"/>
    </w:rPr>
  </w:style>
  <w:style w:type="paragraph" w:styleId="Ttulo">
    <w:name w:val="Title"/>
    <w:basedOn w:val="Normal"/>
    <w:qFormat/>
    <w:rsid w:val="0039084B"/>
    <w:pPr>
      <w:spacing w:before="240"/>
      <w:ind w:firstLine="397"/>
      <w:jc w:val="center"/>
    </w:pPr>
    <w:rPr>
      <w:rFonts w:cs="Arial"/>
      <w:b/>
      <w:bCs/>
      <w:sz w:val="32"/>
      <w:szCs w:val="32"/>
    </w:rPr>
  </w:style>
  <w:style w:type="paragraph" w:styleId="Legenda">
    <w:name w:val="caption"/>
    <w:basedOn w:val="Normal"/>
    <w:next w:val="Normal"/>
    <w:qFormat/>
    <w:rsid w:val="0022582D"/>
    <w:pPr>
      <w:spacing w:after="120"/>
      <w:ind w:left="454" w:right="454"/>
      <w:jc w:val="center"/>
    </w:pPr>
    <w:rPr>
      <w:rFonts w:ascii="Helvetica" w:hAnsi="Helvetica"/>
      <w:b/>
      <w:bCs/>
      <w:sz w:val="20"/>
    </w:rPr>
  </w:style>
  <w:style w:type="paragraph" w:styleId="Pr-formataoHTML">
    <w:name w:val="HTML Preformatted"/>
    <w:basedOn w:val="Normal"/>
    <w:rsid w:val="00556B9F"/>
    <w:pPr>
      <w:tabs>
        <w:tab w:val="clear" w:pos="72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jc w:val="left"/>
    </w:pPr>
    <w:rPr>
      <w:rFonts w:ascii="Courier New" w:hAnsi="Courier New" w:cs="Courier New"/>
      <w:sz w:val="20"/>
      <w:lang w:eastAsia="en-US"/>
    </w:rPr>
  </w:style>
  <w:style w:type="paragraph" w:styleId="Rodap">
    <w:name w:val="footer"/>
    <w:basedOn w:val="Normal"/>
    <w:link w:val="RodapChar"/>
    <w:rsid w:val="00A76D57"/>
    <w:pPr>
      <w:tabs>
        <w:tab w:val="clear" w:pos="720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rsid w:val="00A76D57"/>
    <w:rPr>
      <w:rFonts w:ascii="Times" w:hAnsi="Times"/>
      <w:sz w:val="24"/>
      <w:lang w:val="en-US"/>
    </w:rPr>
  </w:style>
  <w:style w:type="paragraph" w:styleId="Cabealho">
    <w:name w:val="header"/>
    <w:basedOn w:val="Normal"/>
    <w:link w:val="CabealhoChar"/>
    <w:rsid w:val="00A76D57"/>
    <w:pPr>
      <w:tabs>
        <w:tab w:val="clear" w:pos="720"/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A76D57"/>
    <w:rPr>
      <w:rFonts w:ascii="Times" w:hAnsi="Times"/>
      <w:sz w:val="24"/>
      <w:lang w:val="en-US"/>
    </w:rPr>
  </w:style>
  <w:style w:type="character" w:customStyle="1" w:styleId="Ttulo1Char">
    <w:name w:val="Título 1 Char"/>
    <w:link w:val="Ttulo1"/>
    <w:rsid w:val="00433262"/>
    <w:rPr>
      <w:rFonts w:ascii="Times" w:hAnsi="Times"/>
      <w:b/>
      <w:kern w:val="28"/>
      <w:sz w:val="26"/>
      <w:lang w:val="en-US"/>
    </w:rPr>
  </w:style>
  <w:style w:type="character" w:customStyle="1" w:styleId="Ttulo2Char">
    <w:name w:val="Título 2 Char"/>
    <w:link w:val="Ttulo2"/>
    <w:rsid w:val="00DD3E53"/>
    <w:rPr>
      <w:rFonts w:ascii="Times" w:hAnsi="Times"/>
      <w:b/>
      <w:sz w:val="24"/>
      <w:lang w:val="en-US"/>
    </w:rPr>
  </w:style>
  <w:style w:type="character" w:styleId="MenoPendente">
    <w:name w:val="Unresolved Mention"/>
    <w:basedOn w:val="Fontepargpadro"/>
    <w:uiPriority w:val="99"/>
    <w:semiHidden/>
    <w:unhideWhenUsed/>
    <w:rsid w:val="0087599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rsid w:val="00BC4931"/>
    <w:rPr>
      <w:rFonts w:ascii="Times New Roman" w:hAnsi="Times New Roman"/>
      <w:szCs w:val="24"/>
    </w:rPr>
  </w:style>
  <w:style w:type="character" w:styleId="nfase">
    <w:name w:val="Emphasis"/>
    <w:basedOn w:val="Fontepargpadro"/>
    <w:uiPriority w:val="20"/>
    <w:qFormat/>
    <w:rsid w:val="00B447EE"/>
    <w:rPr>
      <w:i/>
      <w:iCs/>
    </w:rPr>
  </w:style>
  <w:style w:type="paragraph" w:styleId="PargrafodaLista">
    <w:name w:val="List Paragraph"/>
    <w:basedOn w:val="Normal"/>
    <w:uiPriority w:val="34"/>
    <w:qFormat/>
    <w:rsid w:val="00B447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1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5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82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3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7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72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4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itrathor.com/data-sheets/arduino-nano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jpeg"/><Relationship Id="rId39" Type="http://schemas.openxmlformats.org/officeDocument/2006/relationships/hyperlink" Target="https://github.com/10340701/GerenciamentodeEnergiaemFabricasUsandoIoT_ADS_ObjetosConectados" TargetMode="External"/><Relationship Id="rId21" Type="http://schemas.openxmlformats.org/officeDocument/2006/relationships/hyperlink" Target="https://www.robobuilders.com.br/buscar?q=40+X+Jumper+Fio+Conector" TargetMode="External"/><Relationship Id="rId34" Type="http://schemas.openxmlformats.org/officeDocument/2006/relationships/image" Target="media/image16.jpe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www.robocore.net/tutoriais/introducao-ao-resist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hyperlink" Target="https://www.dedcomponentes.com.br/produto/bateria-9v-rontek-ultra-power/" TargetMode="External"/><Relationship Id="rId37" Type="http://schemas.openxmlformats.org/officeDocument/2006/relationships/image" Target="media/image19.png"/><Relationship Id="rId40" Type="http://schemas.openxmlformats.org/officeDocument/2006/relationships/header" Target="header4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nitrathor.com/data-sheets/esp32-nodemcu" TargetMode="External"/><Relationship Id="rId23" Type="http://schemas.openxmlformats.org/officeDocument/2006/relationships/hyperlink" Target="https://www.zamux.co/potenciometro-10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s://www.amazon.com.br/ENLOZURE-LED-ilumina%C3%A7%C3%A3o-transparente-vermelho/dp/B0CGX8ZNJC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footer" Target="footer3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produto.mercadolivre.com.br/MLB-811241019-protoboard-400-pontos-_JM" TargetMode="External"/><Relationship Id="rId25" Type="http://schemas.openxmlformats.org/officeDocument/2006/relationships/hyperlink" Target="https://produto.mercadolivre.com.br/MLB-1343987636-modulo-rele-1-canal-de-sinal-5v-para-110220v-ac-arduino-_JM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youtu.be/UfLT7vVots8" TargetMode="External"/><Relationship Id="rId20" Type="http://schemas.openxmlformats.org/officeDocument/2006/relationships/image" Target="media/image8.png"/><Relationship Id="rId41" Type="http://schemas.openxmlformats.org/officeDocument/2006/relationships/header" Target="header5.xm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sirlei\CONFIG~1\Temp\Diret&#243;rio%20tempor&#225;rio%202%20para%20template-word.zip\sbc-template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39412A-D422-43AE-B030-0D9470408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sbc-template.dot</Template>
  <TotalTime>0</TotalTime>
  <Pages>30</Pages>
  <Words>7427</Words>
  <Characters>40111</Characters>
  <Application>Microsoft Office Word</Application>
  <DocSecurity>0</DocSecurity>
  <Lines>334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Instruções aos Autores de Contribuições para o SIBGRAPI</vt:lpstr>
    </vt:vector>
  </TitlesOfParts>
  <Company> </Company>
  <LinksUpToDate>false</LinksUpToDate>
  <CharactersWithSpaces>47444</CharactersWithSpaces>
  <SharedDoc>false</SharedDoc>
  <HLinks>
    <vt:vector size="12" baseType="variant">
      <vt:variant>
        <vt:i4>2949172</vt:i4>
      </vt:variant>
      <vt:variant>
        <vt:i4>21</vt:i4>
      </vt:variant>
      <vt:variant>
        <vt:i4>0</vt:i4>
      </vt:variant>
      <vt:variant>
        <vt:i4>5</vt:i4>
      </vt:variant>
      <vt:variant>
        <vt:lpwstr>https://blog.mettzer.com/nbr-10520/</vt:lpwstr>
      </vt:variant>
      <vt:variant>
        <vt:lpwstr/>
      </vt:variant>
      <vt:variant>
        <vt:i4>2818144</vt:i4>
      </vt:variant>
      <vt:variant>
        <vt:i4>18</vt:i4>
      </vt:variant>
      <vt:variant>
        <vt:i4>0</vt:i4>
      </vt:variant>
      <vt:variant>
        <vt:i4>5</vt:i4>
      </vt:variant>
      <vt:variant>
        <vt:lpwstr>https://www.mackenzie.br/fileadmin/ARQUIVOS/Public/top/biblioteca/2018/Guia_Mackenzie_trabalhos_academicos_online_c_protecao.pdf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Instruções aos Autores de Contribuições para o SIBGRAPI</dc:title>
  <dc:subject/>
  <dc:creator>Sociedade Brasileira de Computação</dc:creator>
  <cp:keywords/>
  <cp:lastModifiedBy>Beatriz Palombarini de Souza</cp:lastModifiedBy>
  <cp:revision>2</cp:revision>
  <cp:lastPrinted>2024-11-28T18:59:00Z</cp:lastPrinted>
  <dcterms:created xsi:type="dcterms:W3CDTF">2024-11-28T18:59:00Z</dcterms:created>
  <dcterms:modified xsi:type="dcterms:W3CDTF">2024-11-28T18:59:00Z</dcterms:modified>
</cp:coreProperties>
</file>